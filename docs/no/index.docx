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73" w:rsidRDefault="00382E8B" w:rsidP="00883151">
      <w:pPr>
        <w:jc w:val="right"/>
        <w:rPr>
          <w:b/>
          <w:sz w:val="28"/>
        </w:rPr>
      </w:pPr>
      <w:r>
        <w:rPr>
          <w:b/>
          <w:sz w:val="28"/>
        </w:rPr>
        <w:t>N</w:t>
      </w:r>
      <w:bookmarkStart w:id="0" w:name="_GoBack"/>
      <w:bookmarkEnd w:id="0"/>
      <w:r>
        <w:rPr>
          <w:b/>
          <w:sz w:val="28"/>
        </w:rPr>
        <w:t>orway</w:t>
      </w:r>
      <w:r w:rsidR="003E7878">
        <w:rPr>
          <w:b/>
          <w:sz w:val="28"/>
        </w:rPr>
        <w:t xml:space="preserve">                                                              </w:t>
      </w:r>
      <w:r>
        <w:rPr>
          <w:b/>
          <w:sz w:val="28"/>
        </w:rPr>
        <w:t xml:space="preserve">                        </w:t>
      </w:r>
      <w:r w:rsidR="003E7878">
        <w:rPr>
          <w:b/>
          <w:sz w:val="28"/>
        </w:rPr>
        <w:t xml:space="preserve">  </w:t>
      </w:r>
      <w:r>
        <w:rPr>
          <w:b/>
          <w:noProof/>
          <w:sz w:val="28"/>
          <w:lang w:eastAsia="en-CA"/>
        </w:rPr>
        <w:drawing>
          <wp:inline distT="0" distB="0" distL="0" distR="0">
            <wp:extent cx="1770603" cy="1285875"/>
            <wp:effectExtent l="19050" t="19050" r="203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w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603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7878">
        <w:rPr>
          <w:b/>
          <w:sz w:val="28"/>
        </w:rPr>
        <w:t xml:space="preserve">        </w:t>
      </w:r>
      <w:r w:rsidR="00883151">
        <w:rPr>
          <w:b/>
          <w:sz w:val="28"/>
        </w:rPr>
        <w:t xml:space="preserve">   </w:t>
      </w:r>
    </w:p>
    <w:p w:rsidR="00883151" w:rsidRDefault="00382E8B" w:rsidP="00422EAB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18200" cy="4445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of_norw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8B" w:rsidRDefault="00382E8B" w:rsidP="00382E8B">
      <w:r>
        <w:rPr>
          <w:b/>
        </w:rPr>
        <w:t>Norway</w:t>
      </w:r>
      <w:r w:rsidR="00883151">
        <w:rPr>
          <w:b/>
        </w:rPr>
        <w:t xml:space="preserve">: </w:t>
      </w:r>
      <w:r>
        <w:t xml:space="preserve">Norway is one of the 12 original members of the NATO alliance and was initially the only one to share a boarder directly with the Soviet Union. Turkey </w:t>
      </w:r>
      <w:r w:rsidR="004150BC">
        <w:t>now shares</w:t>
      </w:r>
      <w:r>
        <w:t xml:space="preserve"> that distinction since it joined in 1952. With a population hovering around 5 million people and having a long and vulnerable coastline, Norway is dependent on NATO's collective defence assurances for its survival. Even though a small country economically, Norway routinely spen</w:t>
      </w:r>
      <w:r w:rsidR="004150BC">
        <w:t>ds</w:t>
      </w:r>
      <w:r>
        <w:t xml:space="preserve"> over 3% of its GDP on defe</w:t>
      </w:r>
      <w:r w:rsidR="004150BC">
        <w:t>nce, 50% more than NATO requires.</w:t>
      </w:r>
    </w:p>
    <w:p w:rsidR="00382E8B" w:rsidRDefault="00382E8B" w:rsidP="00382E8B">
      <w:r>
        <w:t xml:space="preserve">NATO realized the critical vulnerability of its northern flank and made provision for rapid deployment to Norway. AMF (ACE [Allied Command Europe] Mobile Force) deployment and pre-positioned equipment was exercised annually. STANAVFORLANT (Standing Allied Naval Force Atlantic) was also routinely deployed to Norwegian waters. </w:t>
      </w:r>
      <w:r w:rsidR="004150BC">
        <w:t xml:space="preserve">Regular </w:t>
      </w:r>
      <w:r>
        <w:t xml:space="preserve">training by British Royal Marines and US Marine Corps units on Norwegian territory familiarized many involved with the intricacies of fighting on Norway's rugged terrain. Finally, NATO E-3A AWACs aircraft were </w:t>
      </w:r>
      <w:r w:rsidR="004150BC">
        <w:t xml:space="preserve">almost </w:t>
      </w:r>
      <w:r>
        <w:t>continually station</w:t>
      </w:r>
      <w:r w:rsidR="004150BC">
        <w:t>ed in Norway at Orland Air base</w:t>
      </w:r>
    </w:p>
    <w:p w:rsidR="00422EAB" w:rsidRPr="00A85773" w:rsidRDefault="00382E8B" w:rsidP="00382E8B">
      <w:pPr>
        <w:rPr>
          <w:b/>
          <w:sz w:val="28"/>
        </w:rPr>
      </w:pPr>
      <w:r>
        <w:t>Norway's military is small but highly trained and well equipped to utilize the advantage of terrain to counteract its disadvantage of geography.</w:t>
      </w:r>
    </w:p>
    <w:sectPr w:rsidR="00422EAB" w:rsidRPr="00A85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E29"/>
    <w:multiLevelType w:val="hybridMultilevel"/>
    <w:tmpl w:val="8A30D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3"/>
    <w:rsid w:val="001F6855"/>
    <w:rsid w:val="00382E8B"/>
    <w:rsid w:val="003E7878"/>
    <w:rsid w:val="00403168"/>
    <w:rsid w:val="004150BC"/>
    <w:rsid w:val="00422EAB"/>
    <w:rsid w:val="0078566E"/>
    <w:rsid w:val="00883151"/>
    <w:rsid w:val="00A85773"/>
    <w:rsid w:val="00AE7AFA"/>
    <w:rsid w:val="00F450DC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2E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15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1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1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FD1F4DF5.dotm</Template>
  <TotalTime>6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3</cp:revision>
  <dcterms:created xsi:type="dcterms:W3CDTF">2018-11-27T17:14:00Z</dcterms:created>
  <dcterms:modified xsi:type="dcterms:W3CDTF">2018-11-27T17:20:00Z</dcterms:modified>
</cp:coreProperties>
</file>