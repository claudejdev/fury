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One of the twelve original members of NATO, The Netherlands are both a continental and a maritime power. In addition to their commitments to Europe, they have legacy colonies that both rely on the mother country for protection and draw and provide resources. The Dutch are a critical element in the Land, Sea and Air defences of Europe.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DLSE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</cp:coreProperties>
</file>

<file path=docProps/meta.xml><?xml version="1.0" encoding="utf-8"?>
<meta xmlns="http://schemas.apple.com/cocoa/2006/metadata">
  <generator>CocoaOOXMLWriter/1561.6</generator>
</meta>
</file>