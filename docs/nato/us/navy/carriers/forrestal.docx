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49" w:rsidRDefault="00C13256">
      <w:pPr>
        <w:rPr>
          <w:lang w:val="en-CA"/>
        </w:rPr>
      </w:pPr>
      <w:r>
        <w:rPr>
          <w:lang w:val="en-CA"/>
        </w:rPr>
        <w:t>NATO/US Navy/US Navy CVBGs</w:t>
      </w:r>
    </w:p>
    <w:p w:rsidR="00EE0A88" w:rsidRPr="002D3CBE" w:rsidRDefault="00216CD7">
      <w:pPr>
        <w:rPr>
          <w:b/>
          <w:lang w:val="en-CA"/>
        </w:rPr>
      </w:pPr>
      <w:r>
        <w:rPr>
          <w:b/>
          <w:lang w:val="en-CA"/>
        </w:rPr>
        <w:t>USS Forrestal</w:t>
      </w:r>
      <w:r w:rsidR="00E23E69">
        <w:rPr>
          <w:b/>
          <w:lang w:val="en-CA"/>
        </w:rPr>
        <w:t xml:space="preserve"> </w:t>
      </w:r>
      <w:r w:rsidR="00E23E69" w:rsidRPr="002D3CBE">
        <w:rPr>
          <w:b/>
          <w:lang w:val="en-CA"/>
        </w:rPr>
        <w:t>(</w:t>
      </w:r>
      <w:r>
        <w:rPr>
          <w:b/>
          <w:lang w:val="en-CA"/>
        </w:rPr>
        <w:t>AVT</w:t>
      </w:r>
      <w:r w:rsidR="001E7D5E" w:rsidRPr="002D3CBE">
        <w:rPr>
          <w:b/>
          <w:lang w:val="en-CA"/>
        </w:rPr>
        <w:t>-</w:t>
      </w:r>
      <w:r>
        <w:rPr>
          <w:b/>
          <w:lang w:val="en-CA"/>
        </w:rPr>
        <w:t>59</w:t>
      </w:r>
      <w:r w:rsidR="001E7D5E" w:rsidRPr="002D3CBE">
        <w:rPr>
          <w:b/>
          <w:lang w:val="en-CA"/>
        </w:rPr>
        <w:t xml:space="preserve">) </w:t>
      </w:r>
    </w:p>
    <w:p w:rsidR="00216CD7" w:rsidRPr="00216CD7" w:rsidRDefault="00216CD7" w:rsidP="00216CD7">
      <w:pPr>
        <w:rPr>
          <w:lang w:val="en-CA"/>
        </w:rPr>
      </w:pPr>
      <w:r w:rsidRPr="00216CD7">
        <w:rPr>
          <w:lang w:val="en-CA"/>
        </w:rPr>
        <w:t>The USS Forrestal moved to Naval Air Station Pensacola to replace the USS Lexington as the Navy’s training carrier in September of 92</w:t>
      </w:r>
      <w:r w:rsidR="00EA5BAC">
        <w:rPr>
          <w:lang w:val="en-CA"/>
        </w:rPr>
        <w:t xml:space="preserve"> when she was reclassified as an auxiliary and given the title ‘AVT’ (Training Aircraft Carrier). Historically t</w:t>
      </w:r>
      <w:r w:rsidRPr="00216CD7">
        <w:rPr>
          <w:lang w:val="en-CA"/>
        </w:rPr>
        <w:t>his transition was cancelled early in 93 however</w:t>
      </w:r>
      <w:r w:rsidR="00EA5BAC">
        <w:rPr>
          <w:lang w:val="en-CA"/>
        </w:rPr>
        <w:t>,</w:t>
      </w:r>
      <w:r w:rsidRPr="00216CD7">
        <w:rPr>
          <w:lang w:val="en-CA"/>
        </w:rPr>
        <w:t xml:space="preserve"> and the USN lost its dedicated training carrier.  In Northern Fury the transition continued and by the end of 93 she was fully operational as AVT-59.</w:t>
      </w:r>
    </w:p>
    <w:p w:rsidR="000C3B43" w:rsidRDefault="00216CD7">
      <w:pPr>
        <w:rPr>
          <w:lang w:val="en-CA"/>
        </w:rPr>
      </w:pPr>
      <w:r w:rsidRPr="00216CD7">
        <w:rPr>
          <w:lang w:val="en-CA"/>
        </w:rPr>
        <w:t xml:space="preserve">Flight operations are conducted by VT-86 </w:t>
      </w:r>
      <w:proofErr w:type="spellStart"/>
      <w:r w:rsidRPr="00216CD7">
        <w:rPr>
          <w:lang w:val="en-CA"/>
        </w:rPr>
        <w:t>Saberhawks</w:t>
      </w:r>
      <w:proofErr w:type="spellEnd"/>
      <w:r w:rsidRPr="00216CD7">
        <w:rPr>
          <w:lang w:val="en-CA"/>
        </w:rPr>
        <w:t xml:space="preserve"> equipped with t</w:t>
      </w:r>
      <w:r w:rsidR="005A5C45">
        <w:rPr>
          <w:lang w:val="en-CA"/>
        </w:rPr>
        <w:t>he 24 of the new T-45C Goshawk.</w:t>
      </w:r>
    </w:p>
    <w:p w:rsidR="005A5C45" w:rsidRDefault="005A5C45" w:rsidP="00FD47BF">
      <w:pPr>
        <w:spacing w:after="0"/>
        <w:rPr>
          <w:lang w:val="en-CA"/>
        </w:rPr>
      </w:pPr>
    </w:p>
    <w:p w:rsidR="005A5C45" w:rsidRDefault="005A5C45" w:rsidP="00FD47BF">
      <w:pPr>
        <w:spacing w:after="0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95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9" w:rsidRDefault="00EA5BAC" w:rsidP="00FD47BF">
      <w:pPr>
        <w:spacing w:after="0"/>
        <w:rPr>
          <w:lang w:val="en-CA"/>
        </w:rPr>
      </w:pPr>
      <w:r>
        <w:rPr>
          <w:lang w:val="en-CA"/>
        </w:rPr>
        <w:t>AVT</w:t>
      </w:r>
      <w:r w:rsidR="003E47A9">
        <w:rPr>
          <w:lang w:val="en-CA"/>
        </w:rPr>
        <w:t xml:space="preserve"> </w:t>
      </w:r>
      <w:r>
        <w:rPr>
          <w:lang w:val="en-CA"/>
        </w:rPr>
        <w:t>Forrestal</w:t>
      </w:r>
    </w:p>
    <w:p w:rsidR="00B835F6" w:rsidRPr="00E23E69" w:rsidRDefault="00B835F6" w:rsidP="00FD47BF">
      <w:pPr>
        <w:spacing w:after="0"/>
        <w:rPr>
          <w:lang w:val="en-CA"/>
        </w:rPr>
      </w:pPr>
    </w:p>
    <w:p w:rsidR="00B835F6" w:rsidRDefault="00EA5BAC" w:rsidP="00EA5BAC">
      <w:pPr>
        <w:spacing w:after="0"/>
        <w:rPr>
          <w:lang w:val="en-CA"/>
        </w:rPr>
      </w:pPr>
      <w:r>
        <w:rPr>
          <w:lang w:val="en-CA"/>
        </w:rPr>
        <w:t>Training Air Wing 6</w:t>
      </w:r>
    </w:p>
    <w:p w:rsidR="00EA5BAC" w:rsidRDefault="00EA5BAC" w:rsidP="00EA5BAC">
      <w:pPr>
        <w:numPr>
          <w:ilvl w:val="0"/>
          <w:numId w:val="7"/>
        </w:numPr>
        <w:spacing w:after="0"/>
        <w:rPr>
          <w:lang w:val="en-CA"/>
        </w:rPr>
      </w:pPr>
      <w:r>
        <w:rPr>
          <w:lang w:val="en-CA"/>
        </w:rPr>
        <w:t xml:space="preserve">VT-4 </w:t>
      </w:r>
      <w:proofErr w:type="spellStart"/>
      <w:r>
        <w:rPr>
          <w:lang w:val="en-CA"/>
        </w:rPr>
        <w:t>Warbucks</w:t>
      </w:r>
      <w:proofErr w:type="spellEnd"/>
      <w:r w:rsidR="005A5C45">
        <w:rPr>
          <w:lang w:val="en-CA"/>
        </w:rPr>
        <w:tab/>
      </w:r>
      <w:r w:rsidR="005A5C45">
        <w:rPr>
          <w:lang w:val="en-CA"/>
        </w:rPr>
        <w:tab/>
        <w:t>T-2C Buckeye</w:t>
      </w:r>
    </w:p>
    <w:p w:rsidR="00EA5BAC" w:rsidRDefault="00EA5BAC" w:rsidP="00EA5BAC">
      <w:pPr>
        <w:numPr>
          <w:ilvl w:val="0"/>
          <w:numId w:val="7"/>
        </w:numPr>
        <w:spacing w:after="0"/>
        <w:rPr>
          <w:lang w:val="en-CA"/>
        </w:rPr>
      </w:pPr>
      <w:r>
        <w:rPr>
          <w:lang w:val="en-CA"/>
        </w:rPr>
        <w:t>VT-10 Wildcats</w:t>
      </w:r>
      <w:r w:rsidR="005A5C45">
        <w:rPr>
          <w:lang w:val="en-CA"/>
        </w:rPr>
        <w:tab/>
      </w:r>
      <w:r w:rsidR="005A5C45">
        <w:rPr>
          <w:lang w:val="en-CA"/>
        </w:rPr>
        <w:tab/>
        <w:t>T-34C Mentors</w:t>
      </w:r>
    </w:p>
    <w:p w:rsidR="00EA5BAC" w:rsidRPr="00B835F6" w:rsidRDefault="00EA5BAC" w:rsidP="00EA5BAC">
      <w:pPr>
        <w:numPr>
          <w:ilvl w:val="0"/>
          <w:numId w:val="7"/>
        </w:numPr>
        <w:spacing w:after="0"/>
        <w:rPr>
          <w:lang w:val="en-CA"/>
        </w:rPr>
      </w:pPr>
      <w:r>
        <w:rPr>
          <w:lang w:val="en-CA"/>
        </w:rPr>
        <w:t xml:space="preserve">VT-86 </w:t>
      </w:r>
      <w:proofErr w:type="spellStart"/>
      <w:r>
        <w:rPr>
          <w:lang w:val="en-CA"/>
        </w:rPr>
        <w:t>Saberhawks</w:t>
      </w:r>
      <w:proofErr w:type="spellEnd"/>
      <w:r w:rsidR="005A5C45">
        <w:rPr>
          <w:lang w:val="en-CA"/>
        </w:rPr>
        <w:t xml:space="preserve"> </w:t>
      </w:r>
      <w:r w:rsidR="005A5C45">
        <w:rPr>
          <w:lang w:val="en-CA"/>
        </w:rPr>
        <w:tab/>
      </w:r>
      <w:r w:rsidR="005A5C45" w:rsidRPr="00216CD7">
        <w:rPr>
          <w:lang w:val="en-CA"/>
        </w:rPr>
        <w:t>T-45C Goshawk</w:t>
      </w:r>
    </w:p>
    <w:p w:rsidR="0002206D" w:rsidRPr="000C3B43" w:rsidRDefault="0002206D" w:rsidP="000C3B43">
      <w:pPr>
        <w:spacing w:after="0"/>
        <w:rPr>
          <w:lang w:val="en-CA"/>
        </w:rPr>
      </w:pPr>
    </w:p>
    <w:p w:rsidR="00B00801" w:rsidRDefault="005A5C45" w:rsidP="00FD47BF">
      <w:pPr>
        <w:spacing w:after="0"/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926061" cy="3257358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061" cy="32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45" w:rsidRDefault="005A5C45" w:rsidP="00FD47BF">
      <w:pPr>
        <w:spacing w:after="0"/>
        <w:rPr>
          <w:lang w:val="en-CA"/>
        </w:rPr>
      </w:pPr>
      <w:bookmarkStart w:id="0" w:name="_GoBack"/>
      <w:bookmarkEnd w:id="0"/>
    </w:p>
    <w:p w:rsidR="005A5C45" w:rsidRPr="002D3CBE" w:rsidRDefault="005A5C45" w:rsidP="00FD47BF">
      <w:pPr>
        <w:spacing w:after="0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948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45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C45" w:rsidRPr="002D3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76305"/>
    <w:multiLevelType w:val="multilevel"/>
    <w:tmpl w:val="1CF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4903CB"/>
    <w:multiLevelType w:val="multilevel"/>
    <w:tmpl w:val="86D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1780C"/>
    <w:multiLevelType w:val="multilevel"/>
    <w:tmpl w:val="7EB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EA5F90"/>
    <w:multiLevelType w:val="hybridMultilevel"/>
    <w:tmpl w:val="CD3870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4268C"/>
    <w:multiLevelType w:val="multilevel"/>
    <w:tmpl w:val="18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222DA4"/>
    <w:multiLevelType w:val="multilevel"/>
    <w:tmpl w:val="642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49"/>
    <w:rsid w:val="0002206D"/>
    <w:rsid w:val="0005369D"/>
    <w:rsid w:val="000C3B43"/>
    <w:rsid w:val="00111A34"/>
    <w:rsid w:val="00116E63"/>
    <w:rsid w:val="00155CD0"/>
    <w:rsid w:val="001E7D5E"/>
    <w:rsid w:val="001F2FB2"/>
    <w:rsid w:val="00216CD7"/>
    <w:rsid w:val="002D3CBE"/>
    <w:rsid w:val="00367549"/>
    <w:rsid w:val="00394278"/>
    <w:rsid w:val="003E47A9"/>
    <w:rsid w:val="005A5C45"/>
    <w:rsid w:val="005B51F5"/>
    <w:rsid w:val="005E4E9D"/>
    <w:rsid w:val="006C0133"/>
    <w:rsid w:val="00761549"/>
    <w:rsid w:val="00767F9D"/>
    <w:rsid w:val="00851FC9"/>
    <w:rsid w:val="008B1F56"/>
    <w:rsid w:val="009D161B"/>
    <w:rsid w:val="00A07AD6"/>
    <w:rsid w:val="00A20A13"/>
    <w:rsid w:val="00AD3F19"/>
    <w:rsid w:val="00B00801"/>
    <w:rsid w:val="00B346CF"/>
    <w:rsid w:val="00B835F6"/>
    <w:rsid w:val="00BA3449"/>
    <w:rsid w:val="00C13256"/>
    <w:rsid w:val="00C6282D"/>
    <w:rsid w:val="00C7775A"/>
    <w:rsid w:val="00CE0559"/>
    <w:rsid w:val="00D57FEB"/>
    <w:rsid w:val="00DE3E60"/>
    <w:rsid w:val="00E123E5"/>
    <w:rsid w:val="00E23E69"/>
    <w:rsid w:val="00E44202"/>
    <w:rsid w:val="00E604F7"/>
    <w:rsid w:val="00EA5BAC"/>
    <w:rsid w:val="00EE0A88"/>
    <w:rsid w:val="00F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155C7C31.dotm</Template>
  <TotalTime>33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2019-02-04T17:28:00Z</dcterms:created>
  <dcterms:modified xsi:type="dcterms:W3CDTF">2019-02-04T18:01:00Z</dcterms:modified>
</cp:coreProperties>
</file>