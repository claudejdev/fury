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A88" w:rsidRPr="002D3CBE" w:rsidRDefault="00764490">
      <w:pPr>
        <w:rPr>
          <w:b/>
          <w:lang w:val="en-CA"/>
        </w:rPr>
      </w:pPr>
      <w:r>
        <w:rPr>
          <w:b/>
          <w:lang w:val="en-CA"/>
        </w:rPr>
        <w:fldChar w:fldCharType="begin"/>
      </w:r>
      <w:r>
        <w:rPr>
          <w:b/>
          <w:lang w:val="en-CA"/>
        </w:rPr>
        <w:instrText xml:space="preserve"> HYPERLINK "https://en.wikipedia.org/wiki/USS_Carl_Vinson" </w:instrText>
      </w:r>
      <w:r>
        <w:rPr>
          <w:b/>
          <w:lang w:val="en-CA"/>
        </w:rPr>
        <w:fldChar w:fldCharType="separate"/>
      </w:r>
      <w:r w:rsidR="00761549" w:rsidRPr="00764490">
        <w:rPr>
          <w:rStyle w:val="Hyperlink"/>
          <w:b/>
          <w:lang w:val="en-CA"/>
        </w:rPr>
        <w:t xml:space="preserve">CVBG </w:t>
      </w:r>
      <w:r w:rsidR="00B835F6" w:rsidRPr="00764490">
        <w:rPr>
          <w:rStyle w:val="Hyperlink"/>
          <w:b/>
          <w:lang w:val="en-CA"/>
        </w:rPr>
        <w:t>Carl Vinson</w:t>
      </w:r>
      <w:r w:rsidR="00E23E69" w:rsidRPr="00764490">
        <w:rPr>
          <w:rStyle w:val="Hyperlink"/>
          <w:b/>
          <w:lang w:val="en-CA"/>
        </w:rPr>
        <w:t xml:space="preserve"> (</w:t>
      </w:r>
      <w:r w:rsidR="001E7D5E" w:rsidRPr="00764490">
        <w:rPr>
          <w:rStyle w:val="Hyperlink"/>
          <w:b/>
          <w:lang w:val="en-CA"/>
        </w:rPr>
        <w:t>CV</w:t>
      </w:r>
      <w:r w:rsidR="00FD47BF" w:rsidRPr="00764490">
        <w:rPr>
          <w:rStyle w:val="Hyperlink"/>
          <w:b/>
          <w:lang w:val="en-CA"/>
        </w:rPr>
        <w:t>N</w:t>
      </w:r>
      <w:r w:rsidR="001E7D5E" w:rsidRPr="00764490">
        <w:rPr>
          <w:rStyle w:val="Hyperlink"/>
          <w:b/>
          <w:lang w:val="en-CA"/>
        </w:rPr>
        <w:t>-</w:t>
      </w:r>
      <w:r w:rsidR="00B835F6" w:rsidRPr="00764490">
        <w:rPr>
          <w:rStyle w:val="Hyperlink"/>
          <w:b/>
          <w:lang w:val="en-CA"/>
        </w:rPr>
        <w:t>70</w:t>
      </w:r>
      <w:r w:rsidR="001E7D5E" w:rsidRPr="00764490">
        <w:rPr>
          <w:rStyle w:val="Hyperlink"/>
          <w:b/>
          <w:lang w:val="en-CA"/>
        </w:rPr>
        <w:t>)</w:t>
      </w:r>
      <w:r>
        <w:rPr>
          <w:b/>
          <w:lang w:val="en-CA"/>
        </w:rPr>
        <w:fldChar w:fldCharType="end"/>
      </w:r>
      <w:r w:rsidR="001E7D5E" w:rsidRPr="002D3CBE">
        <w:rPr>
          <w:b/>
          <w:lang w:val="en-CA"/>
        </w:rPr>
        <w:t xml:space="preserve"> </w:t>
      </w:r>
    </w:p>
    <w:p w:rsidR="0005369D" w:rsidRDefault="00764490">
      <w:r>
        <w:t>In Northern Fury, w</w:t>
      </w:r>
      <w:r w:rsidR="00B835F6" w:rsidRPr="00B835F6">
        <w:t xml:space="preserve">hen the </w:t>
      </w:r>
      <w:r w:rsidRPr="00764490">
        <w:rPr>
          <w:i/>
        </w:rPr>
        <w:t xml:space="preserve">USS </w:t>
      </w:r>
      <w:r w:rsidR="00B835F6" w:rsidRPr="00764490">
        <w:rPr>
          <w:i/>
        </w:rPr>
        <w:t>Carl Vinson</w:t>
      </w:r>
      <w:r w:rsidR="00B835F6" w:rsidRPr="00B835F6">
        <w:t xml:space="preserve"> </w:t>
      </w:r>
      <w:r>
        <w:t>or ‘</w:t>
      </w:r>
      <w:proofErr w:type="spellStart"/>
      <w:r>
        <w:rPr>
          <w:b/>
        </w:rPr>
        <w:t>BattleStar</w:t>
      </w:r>
      <w:proofErr w:type="spellEnd"/>
      <w:r>
        <w:t xml:space="preserve">’ </w:t>
      </w:r>
      <w:r w:rsidR="00B835F6" w:rsidRPr="00B835F6">
        <w:t>came out of Comprehensive Overhaul (COH) in April of 1993, she was re-based from San Diego to Norfolk to address the gap in combat power in the Atlantic while the Enterprise was in its Refueling and COH (RCOH). Consequently</w:t>
      </w:r>
      <w:r>
        <w:t>,</w:t>
      </w:r>
      <w:r w:rsidR="00B835F6" w:rsidRPr="00B835F6">
        <w:t xml:space="preserve"> </w:t>
      </w:r>
      <w:r w:rsidR="00B835F6" w:rsidRPr="00764490">
        <w:rPr>
          <w:i/>
        </w:rPr>
        <w:t>CVN-72, George Washington</w:t>
      </w:r>
      <w:r w:rsidR="00B835F6" w:rsidRPr="00B835F6">
        <w:t xml:space="preserve"> moved to the Pacific </w:t>
      </w:r>
      <w:r w:rsidR="00B835F6">
        <w:t xml:space="preserve">after her workups later in 93. </w:t>
      </w:r>
      <w:r w:rsidR="00B835F6" w:rsidRPr="00B835F6">
        <w:t xml:space="preserve">Historically the </w:t>
      </w:r>
      <w:r w:rsidR="00B835F6" w:rsidRPr="00764490">
        <w:rPr>
          <w:i/>
        </w:rPr>
        <w:t>Washington</w:t>
      </w:r>
      <w:r w:rsidR="00B835F6" w:rsidRPr="00B835F6">
        <w:t xml:space="preserve"> was in 2nd Fleet in the Atlantic while the </w:t>
      </w:r>
      <w:r w:rsidR="00B835F6" w:rsidRPr="00764490">
        <w:rPr>
          <w:i/>
        </w:rPr>
        <w:t>Vinson</w:t>
      </w:r>
      <w:r w:rsidR="00B835F6" w:rsidRPr="00B835F6">
        <w:t xml:space="preserve"> was in 7th Fleet in the Pacific,</w:t>
      </w:r>
      <w:r w:rsidR="00B835F6">
        <w:t xml:space="preserve"> this is a simple hull reversal but it left </w:t>
      </w:r>
      <w:r>
        <w:t>4</w:t>
      </w:r>
      <w:r w:rsidR="00B835F6">
        <w:t xml:space="preserve">x CVNs in the Atlantic and </w:t>
      </w:r>
      <w:r>
        <w:t>3</w:t>
      </w:r>
      <w:r w:rsidR="00B835F6">
        <w:t>x CVN</w:t>
      </w:r>
      <w:r>
        <w:t>s</w:t>
      </w:r>
      <w:r w:rsidR="00B835F6">
        <w:t xml:space="preserve"> in the Pacific</w:t>
      </w:r>
      <w:r w:rsidR="00B835F6" w:rsidRPr="00B835F6">
        <w:t>.</w:t>
      </w:r>
      <w:r w:rsidR="00B835F6">
        <w:t xml:space="preserve"> </w:t>
      </w:r>
      <w:r>
        <w:t xml:space="preserve">Keeping the much older and smaller </w:t>
      </w:r>
      <w:r w:rsidRPr="00764490">
        <w:rPr>
          <w:i/>
        </w:rPr>
        <w:t>USS Saratoga</w:t>
      </w:r>
      <w:r>
        <w:t xml:space="preserve"> was also a measure to balance the east-west mix.  </w:t>
      </w:r>
      <w:r w:rsidR="00B835F6" w:rsidRPr="00B835F6">
        <w:t xml:space="preserve">The </w:t>
      </w:r>
      <w:r w:rsidR="00B835F6" w:rsidRPr="00764490">
        <w:rPr>
          <w:i/>
        </w:rPr>
        <w:t>Carl Vinson</w:t>
      </w:r>
      <w:r w:rsidR="00B835F6" w:rsidRPr="00B835F6">
        <w:t xml:space="preserve"> is tied up in Norfolk Virginia at the start of the war undergoing routine maintenance and training. She will be ready to deploy by 16 Feb and in action by 19 Feb.</w:t>
      </w:r>
    </w:p>
    <w:p w:rsidR="005B51F5" w:rsidRDefault="005B51F5">
      <w:pPr>
        <w:rPr>
          <w:lang w:val="en-CA"/>
        </w:rPr>
      </w:pPr>
      <w:r>
        <w:rPr>
          <w:noProof/>
          <w:lang w:val="en-CA" w:eastAsia="en-CA"/>
        </w:rPr>
        <w:drawing>
          <wp:inline distT="0" distB="0" distL="0" distR="0">
            <wp:extent cx="5943600" cy="3916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Battle_Group_Charlie_around_USS_Carl_Vinson_CVN-70_14_December_1986-1-768x50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rsidR="00E23E69" w:rsidRDefault="00056948" w:rsidP="00FD47BF">
      <w:pPr>
        <w:spacing w:after="0"/>
        <w:rPr>
          <w:lang w:val="en-CA"/>
        </w:rPr>
      </w:pPr>
      <w:r>
        <w:rPr>
          <w:lang w:val="en-CA"/>
        </w:rPr>
        <w:t xml:space="preserve">USS </w:t>
      </w:r>
      <w:bookmarkStart w:id="0" w:name="_GoBack"/>
      <w:bookmarkEnd w:id="0"/>
      <w:r w:rsidR="00B835F6">
        <w:rPr>
          <w:lang w:val="en-CA"/>
        </w:rPr>
        <w:t>Carl Vinson</w:t>
      </w:r>
      <w:r w:rsidRPr="00056948">
        <w:rPr>
          <w:lang w:val="en-CA"/>
        </w:rPr>
        <w:t xml:space="preserve"> </w:t>
      </w:r>
      <w:r>
        <w:rPr>
          <w:lang w:val="en-CA"/>
        </w:rPr>
        <w:t>CVBG</w:t>
      </w:r>
    </w:p>
    <w:p w:rsidR="00B835F6" w:rsidRPr="00E23E69" w:rsidRDefault="00B835F6" w:rsidP="00FD47BF">
      <w:pPr>
        <w:spacing w:after="0"/>
        <w:rPr>
          <w:lang w:val="en-CA"/>
        </w:rPr>
      </w:pPr>
    </w:p>
    <w:p w:rsidR="00B835F6" w:rsidRPr="00BB0B3F" w:rsidRDefault="00B835F6" w:rsidP="00BB0B3F">
      <w:pPr>
        <w:pStyle w:val="ListParagraph"/>
        <w:numPr>
          <w:ilvl w:val="0"/>
          <w:numId w:val="8"/>
        </w:numPr>
        <w:spacing w:after="0"/>
        <w:rPr>
          <w:lang w:val="en-CA"/>
        </w:rPr>
      </w:pPr>
      <w:r w:rsidRPr="00BB0B3F">
        <w:rPr>
          <w:lang w:val="en-CA"/>
        </w:rPr>
        <w:t>CVN-70 Carl Vinson (FLAG)</w:t>
      </w:r>
    </w:p>
    <w:p w:rsidR="00B835F6" w:rsidRPr="00BB0B3F" w:rsidRDefault="00B835F6" w:rsidP="00BB0B3F">
      <w:pPr>
        <w:pStyle w:val="ListParagraph"/>
        <w:numPr>
          <w:ilvl w:val="1"/>
          <w:numId w:val="8"/>
        </w:numPr>
        <w:spacing w:after="0"/>
        <w:rPr>
          <w:lang w:val="en-CA"/>
        </w:rPr>
      </w:pPr>
      <w:r w:rsidRPr="00BB0B3F">
        <w:rPr>
          <w:lang w:val="en-CA"/>
        </w:rPr>
        <w:t>CVW 17</w:t>
      </w:r>
    </w:p>
    <w:p w:rsidR="00B835F6" w:rsidRPr="00BB0B3F" w:rsidRDefault="00B835F6" w:rsidP="00BB0B3F">
      <w:pPr>
        <w:pStyle w:val="ListParagraph"/>
        <w:numPr>
          <w:ilvl w:val="2"/>
          <w:numId w:val="8"/>
        </w:numPr>
        <w:spacing w:after="0"/>
        <w:rPr>
          <w:lang w:val="en-CA"/>
        </w:rPr>
      </w:pPr>
      <w:r w:rsidRPr="00BB0B3F">
        <w:rPr>
          <w:lang w:val="en-CA"/>
        </w:rPr>
        <w:t>VF-11</w:t>
      </w:r>
      <w:r w:rsidR="00BB0B3F">
        <w:rPr>
          <w:lang w:val="en-CA"/>
        </w:rPr>
        <w:tab/>
      </w:r>
      <w:r w:rsidRPr="00BB0B3F">
        <w:rPr>
          <w:lang w:val="en-CA"/>
        </w:rPr>
        <w:t xml:space="preserve">Red </w:t>
      </w:r>
      <w:r w:rsidR="00BB0B3F">
        <w:rPr>
          <w:lang w:val="en-CA"/>
        </w:rPr>
        <w:tab/>
      </w:r>
      <w:r w:rsidR="00BB0B3F">
        <w:rPr>
          <w:lang w:val="en-CA"/>
        </w:rPr>
        <w:tab/>
      </w:r>
      <w:r w:rsidR="00BB0B3F">
        <w:rPr>
          <w:lang w:val="en-CA"/>
        </w:rPr>
        <w:tab/>
        <w:t>F-14D</w:t>
      </w:r>
    </w:p>
    <w:p w:rsidR="00B835F6" w:rsidRPr="00BB0B3F" w:rsidRDefault="00B835F6" w:rsidP="00BB0B3F">
      <w:pPr>
        <w:pStyle w:val="ListParagraph"/>
        <w:numPr>
          <w:ilvl w:val="2"/>
          <w:numId w:val="8"/>
        </w:numPr>
        <w:spacing w:after="0"/>
        <w:rPr>
          <w:lang w:val="en-CA"/>
        </w:rPr>
      </w:pPr>
      <w:r w:rsidRPr="00BB0B3F">
        <w:rPr>
          <w:lang w:val="en-CA"/>
        </w:rPr>
        <w:t>VF-31</w:t>
      </w:r>
      <w:r w:rsidR="00BB0B3F">
        <w:rPr>
          <w:lang w:val="en-CA"/>
        </w:rPr>
        <w:tab/>
      </w:r>
      <w:proofErr w:type="spellStart"/>
      <w:r w:rsidR="00BB0B3F">
        <w:rPr>
          <w:lang w:val="en-CA"/>
        </w:rPr>
        <w:t>Tomcatters</w:t>
      </w:r>
      <w:proofErr w:type="spellEnd"/>
      <w:r w:rsidR="00BB0B3F">
        <w:rPr>
          <w:lang w:val="en-CA"/>
        </w:rPr>
        <w:tab/>
      </w:r>
      <w:r w:rsidR="00BB0B3F">
        <w:rPr>
          <w:lang w:val="en-CA"/>
        </w:rPr>
        <w:tab/>
      </w:r>
      <w:r w:rsidRPr="00BB0B3F">
        <w:rPr>
          <w:lang w:val="en-CA"/>
        </w:rPr>
        <w:t>F-14D</w:t>
      </w:r>
    </w:p>
    <w:p w:rsidR="00B835F6" w:rsidRPr="00BB0B3F" w:rsidRDefault="00B835F6" w:rsidP="00BB0B3F">
      <w:pPr>
        <w:pStyle w:val="ListParagraph"/>
        <w:numPr>
          <w:ilvl w:val="2"/>
          <w:numId w:val="8"/>
        </w:numPr>
        <w:spacing w:after="0"/>
        <w:rPr>
          <w:lang w:val="en-CA"/>
        </w:rPr>
      </w:pPr>
      <w:r w:rsidRPr="00BB0B3F">
        <w:rPr>
          <w:lang w:val="en-CA"/>
        </w:rPr>
        <w:t>VF-143</w:t>
      </w:r>
      <w:r w:rsidR="00BB0B3F">
        <w:rPr>
          <w:lang w:val="en-CA"/>
        </w:rPr>
        <w:tab/>
      </w:r>
      <w:proofErr w:type="spellStart"/>
      <w:r w:rsidRPr="00BB0B3F">
        <w:rPr>
          <w:lang w:val="en-CA"/>
        </w:rPr>
        <w:t>Pukin</w:t>
      </w:r>
      <w:proofErr w:type="spellEnd"/>
      <w:r w:rsidR="00BB0B3F">
        <w:rPr>
          <w:lang w:val="en-CA"/>
        </w:rPr>
        <w:t xml:space="preserve"> Dogs</w:t>
      </w:r>
      <w:r w:rsidR="00BB0B3F">
        <w:rPr>
          <w:lang w:val="en-CA"/>
        </w:rPr>
        <w:tab/>
      </w:r>
      <w:r w:rsidR="00BB0B3F">
        <w:rPr>
          <w:lang w:val="en-CA"/>
        </w:rPr>
        <w:tab/>
        <w:t>F-14B (</w:t>
      </w:r>
      <w:r w:rsidRPr="00BB0B3F">
        <w:rPr>
          <w:lang w:val="en-CA"/>
        </w:rPr>
        <w:t>From 22 Feb</w:t>
      </w:r>
      <w:r w:rsidR="00BB0B3F">
        <w:rPr>
          <w:lang w:val="en-CA"/>
        </w:rPr>
        <w:t>)</w:t>
      </w:r>
    </w:p>
    <w:p w:rsidR="00B835F6" w:rsidRPr="00BB0B3F" w:rsidRDefault="00B835F6" w:rsidP="00BB0B3F">
      <w:pPr>
        <w:pStyle w:val="ListParagraph"/>
        <w:numPr>
          <w:ilvl w:val="2"/>
          <w:numId w:val="8"/>
        </w:numPr>
        <w:spacing w:after="0"/>
        <w:rPr>
          <w:lang w:val="en-CA"/>
        </w:rPr>
      </w:pPr>
      <w:r w:rsidRPr="00BB0B3F">
        <w:rPr>
          <w:lang w:val="en-CA"/>
        </w:rPr>
        <w:t>VFA-25</w:t>
      </w:r>
      <w:r w:rsidR="00BB0B3F">
        <w:rPr>
          <w:lang w:val="en-CA"/>
        </w:rPr>
        <w:tab/>
      </w:r>
      <w:r w:rsidRPr="00BB0B3F">
        <w:rPr>
          <w:lang w:val="en-CA"/>
        </w:rPr>
        <w:t>Fist of the Fleet</w:t>
      </w:r>
      <w:r w:rsidR="00BB0B3F">
        <w:rPr>
          <w:lang w:val="en-CA"/>
        </w:rPr>
        <w:tab/>
      </w:r>
      <w:r w:rsidR="00BB0B3F">
        <w:rPr>
          <w:lang w:val="en-CA"/>
        </w:rPr>
        <w:tab/>
        <w:t>F/A-18C</w:t>
      </w:r>
    </w:p>
    <w:p w:rsidR="00B835F6" w:rsidRPr="00BB0B3F" w:rsidRDefault="00B835F6" w:rsidP="00BB0B3F">
      <w:pPr>
        <w:pStyle w:val="ListParagraph"/>
        <w:numPr>
          <w:ilvl w:val="2"/>
          <w:numId w:val="8"/>
        </w:numPr>
        <w:spacing w:after="0"/>
        <w:rPr>
          <w:lang w:val="en-CA"/>
        </w:rPr>
      </w:pPr>
      <w:r w:rsidRPr="00BB0B3F">
        <w:rPr>
          <w:lang w:val="en-CA"/>
        </w:rPr>
        <w:t>VFA-113</w:t>
      </w:r>
      <w:r w:rsidR="00BB0B3F">
        <w:rPr>
          <w:lang w:val="en-CA"/>
        </w:rPr>
        <w:tab/>
      </w:r>
      <w:r w:rsidRPr="00BB0B3F">
        <w:rPr>
          <w:lang w:val="en-CA"/>
        </w:rPr>
        <w:t>Stingers</w:t>
      </w:r>
      <w:r w:rsidR="00BB0B3F">
        <w:rPr>
          <w:lang w:val="en-CA"/>
        </w:rPr>
        <w:tab/>
      </w:r>
      <w:r w:rsidR="00BB0B3F">
        <w:rPr>
          <w:lang w:val="en-CA"/>
        </w:rPr>
        <w:tab/>
      </w:r>
      <w:r w:rsidR="00BB0B3F">
        <w:rPr>
          <w:lang w:val="en-CA"/>
        </w:rPr>
        <w:tab/>
      </w:r>
      <w:r w:rsidRPr="00BB0B3F">
        <w:rPr>
          <w:lang w:val="en-CA"/>
        </w:rPr>
        <w:t>F/A-18C</w:t>
      </w:r>
    </w:p>
    <w:p w:rsidR="00B835F6" w:rsidRPr="00BB0B3F" w:rsidRDefault="00B835F6" w:rsidP="00BB0B3F">
      <w:pPr>
        <w:pStyle w:val="ListParagraph"/>
        <w:numPr>
          <w:ilvl w:val="2"/>
          <w:numId w:val="8"/>
        </w:numPr>
        <w:spacing w:after="0"/>
        <w:rPr>
          <w:lang w:val="en-CA"/>
        </w:rPr>
      </w:pPr>
      <w:r w:rsidRPr="00BB0B3F">
        <w:rPr>
          <w:lang w:val="en-CA"/>
        </w:rPr>
        <w:t>VMFA-122</w:t>
      </w:r>
      <w:r w:rsidR="00BB0B3F">
        <w:rPr>
          <w:lang w:val="en-CA"/>
        </w:rPr>
        <w:tab/>
      </w:r>
      <w:r w:rsidRPr="00BB0B3F">
        <w:rPr>
          <w:lang w:val="en-CA"/>
        </w:rPr>
        <w:t>Werewolves</w:t>
      </w:r>
      <w:r w:rsidR="00BB0B3F">
        <w:rPr>
          <w:lang w:val="en-CA"/>
        </w:rPr>
        <w:tab/>
      </w:r>
      <w:r w:rsidR="00BB0B3F">
        <w:rPr>
          <w:lang w:val="en-CA"/>
        </w:rPr>
        <w:tab/>
      </w:r>
      <w:r w:rsidRPr="00BB0B3F">
        <w:rPr>
          <w:lang w:val="en-CA"/>
        </w:rPr>
        <w:t>F/A-18A</w:t>
      </w:r>
      <w:r w:rsidR="00BB0B3F">
        <w:rPr>
          <w:lang w:val="en-CA"/>
        </w:rPr>
        <w:t xml:space="preserve"> (</w:t>
      </w:r>
      <w:r w:rsidRPr="00BB0B3F">
        <w:rPr>
          <w:lang w:val="en-CA"/>
        </w:rPr>
        <w:t>Until 25 Feb</w:t>
      </w:r>
      <w:r w:rsidR="00BB0B3F">
        <w:rPr>
          <w:lang w:val="en-CA"/>
        </w:rPr>
        <w:t>)</w:t>
      </w:r>
    </w:p>
    <w:p w:rsidR="00B835F6" w:rsidRPr="00BB0B3F" w:rsidRDefault="00B835F6" w:rsidP="00BB0B3F">
      <w:pPr>
        <w:pStyle w:val="ListParagraph"/>
        <w:numPr>
          <w:ilvl w:val="2"/>
          <w:numId w:val="8"/>
        </w:numPr>
        <w:spacing w:after="0"/>
        <w:rPr>
          <w:lang w:val="en-CA"/>
        </w:rPr>
      </w:pPr>
      <w:r w:rsidRPr="00BB0B3F">
        <w:rPr>
          <w:lang w:val="en-CA"/>
        </w:rPr>
        <w:t>VA-65</w:t>
      </w:r>
      <w:r w:rsidR="00BB0B3F">
        <w:rPr>
          <w:lang w:val="en-CA"/>
        </w:rPr>
        <w:tab/>
      </w:r>
      <w:r w:rsidRPr="00BB0B3F">
        <w:rPr>
          <w:lang w:val="en-CA"/>
        </w:rPr>
        <w:t>Fighting Tigers</w:t>
      </w:r>
      <w:r w:rsidR="00BB0B3F">
        <w:rPr>
          <w:lang w:val="en-CA"/>
        </w:rPr>
        <w:tab/>
      </w:r>
      <w:r w:rsidR="00BB0B3F">
        <w:rPr>
          <w:lang w:val="en-CA"/>
        </w:rPr>
        <w:tab/>
      </w:r>
      <w:r w:rsidRPr="00BB0B3F">
        <w:rPr>
          <w:lang w:val="en-CA"/>
        </w:rPr>
        <w:t>A-6E</w:t>
      </w:r>
      <w:r w:rsidR="00BB0B3F">
        <w:rPr>
          <w:lang w:val="en-CA"/>
        </w:rPr>
        <w:t xml:space="preserve"> (</w:t>
      </w:r>
      <w:r w:rsidRPr="00BB0B3F">
        <w:rPr>
          <w:lang w:val="en-CA"/>
        </w:rPr>
        <w:t>From 27 Feb</w:t>
      </w:r>
      <w:r w:rsidR="00BB0B3F">
        <w:rPr>
          <w:lang w:val="en-CA"/>
        </w:rPr>
        <w:t>)</w:t>
      </w:r>
    </w:p>
    <w:p w:rsidR="00B835F6" w:rsidRPr="00BB0B3F" w:rsidRDefault="00B835F6" w:rsidP="00BB0B3F">
      <w:pPr>
        <w:pStyle w:val="ListParagraph"/>
        <w:numPr>
          <w:ilvl w:val="2"/>
          <w:numId w:val="8"/>
        </w:numPr>
        <w:spacing w:after="0"/>
        <w:rPr>
          <w:lang w:val="en-CA"/>
        </w:rPr>
      </w:pPr>
      <w:r w:rsidRPr="00BB0B3F">
        <w:rPr>
          <w:lang w:val="en-CA"/>
        </w:rPr>
        <w:t>VAQ-139</w:t>
      </w:r>
      <w:r w:rsidR="00BB0B3F">
        <w:rPr>
          <w:lang w:val="en-CA"/>
        </w:rPr>
        <w:tab/>
      </w:r>
      <w:r w:rsidRPr="00BB0B3F">
        <w:rPr>
          <w:lang w:val="en-CA"/>
        </w:rPr>
        <w:t>Cougars </w:t>
      </w:r>
      <w:r w:rsidR="00BB0B3F">
        <w:rPr>
          <w:lang w:val="en-CA"/>
        </w:rPr>
        <w:tab/>
      </w:r>
      <w:r w:rsidR="00BB0B3F">
        <w:rPr>
          <w:lang w:val="en-CA"/>
        </w:rPr>
        <w:tab/>
      </w:r>
      <w:r w:rsidRPr="00BB0B3F">
        <w:rPr>
          <w:lang w:val="en-CA"/>
        </w:rPr>
        <w:t>EA-6B</w:t>
      </w:r>
    </w:p>
    <w:p w:rsidR="00B835F6" w:rsidRPr="00BB0B3F" w:rsidRDefault="00B835F6" w:rsidP="00BB0B3F">
      <w:pPr>
        <w:pStyle w:val="ListParagraph"/>
        <w:numPr>
          <w:ilvl w:val="2"/>
          <w:numId w:val="8"/>
        </w:numPr>
        <w:spacing w:after="0"/>
        <w:rPr>
          <w:lang w:val="en-CA"/>
        </w:rPr>
      </w:pPr>
      <w:r w:rsidRPr="00BB0B3F">
        <w:rPr>
          <w:lang w:val="en-CA"/>
        </w:rPr>
        <w:t>VS-35</w:t>
      </w:r>
      <w:r w:rsidR="00BB0B3F">
        <w:rPr>
          <w:lang w:val="en-CA"/>
        </w:rPr>
        <w:tab/>
      </w:r>
      <w:r w:rsidRPr="00BB0B3F">
        <w:rPr>
          <w:lang w:val="en-CA"/>
        </w:rPr>
        <w:t>Blue Wolves</w:t>
      </w:r>
      <w:r w:rsidR="00BB0B3F">
        <w:rPr>
          <w:lang w:val="en-CA"/>
        </w:rPr>
        <w:tab/>
      </w:r>
      <w:r w:rsidR="00BB0B3F">
        <w:rPr>
          <w:lang w:val="en-CA"/>
        </w:rPr>
        <w:tab/>
      </w:r>
      <w:r w:rsidRPr="00BB0B3F">
        <w:rPr>
          <w:lang w:val="en-CA"/>
        </w:rPr>
        <w:t>S-3B</w:t>
      </w:r>
    </w:p>
    <w:p w:rsidR="00B835F6" w:rsidRPr="00BB0B3F" w:rsidRDefault="00B835F6" w:rsidP="00BB0B3F">
      <w:pPr>
        <w:pStyle w:val="ListParagraph"/>
        <w:numPr>
          <w:ilvl w:val="2"/>
          <w:numId w:val="8"/>
        </w:numPr>
        <w:spacing w:after="0"/>
        <w:rPr>
          <w:lang w:val="en-CA"/>
        </w:rPr>
      </w:pPr>
      <w:r w:rsidRPr="00BB0B3F">
        <w:rPr>
          <w:lang w:val="en-CA"/>
        </w:rPr>
        <w:t>VAW-113</w:t>
      </w:r>
      <w:r w:rsidR="00BB0B3F">
        <w:rPr>
          <w:lang w:val="en-CA"/>
        </w:rPr>
        <w:tab/>
      </w:r>
      <w:r w:rsidRPr="00BB0B3F">
        <w:rPr>
          <w:lang w:val="en-CA"/>
        </w:rPr>
        <w:t>Black Eagles</w:t>
      </w:r>
      <w:r w:rsidR="00BB0B3F">
        <w:rPr>
          <w:lang w:val="en-CA"/>
        </w:rPr>
        <w:tab/>
      </w:r>
      <w:r w:rsidR="00BB0B3F">
        <w:rPr>
          <w:lang w:val="en-CA"/>
        </w:rPr>
        <w:tab/>
      </w:r>
      <w:r w:rsidRPr="00BB0B3F">
        <w:rPr>
          <w:lang w:val="en-CA"/>
        </w:rPr>
        <w:t>E-2C</w:t>
      </w:r>
    </w:p>
    <w:p w:rsidR="00B835F6" w:rsidRPr="00BB0B3F" w:rsidRDefault="00B835F6" w:rsidP="00BB0B3F">
      <w:pPr>
        <w:pStyle w:val="ListParagraph"/>
        <w:numPr>
          <w:ilvl w:val="2"/>
          <w:numId w:val="8"/>
        </w:numPr>
        <w:spacing w:after="0"/>
        <w:rPr>
          <w:lang w:val="en-CA"/>
        </w:rPr>
      </w:pPr>
      <w:r w:rsidRPr="00BB0B3F">
        <w:rPr>
          <w:lang w:val="en-CA"/>
        </w:rPr>
        <w:t>VQ-4 (El)</w:t>
      </w:r>
      <w:r w:rsidR="00BB0B3F">
        <w:rPr>
          <w:lang w:val="en-CA"/>
        </w:rPr>
        <w:tab/>
        <w:t>Shadows</w:t>
      </w:r>
      <w:r w:rsidR="00BB0B3F">
        <w:rPr>
          <w:lang w:val="en-CA"/>
        </w:rPr>
        <w:tab/>
      </w:r>
      <w:r w:rsidR="00BB0B3F">
        <w:rPr>
          <w:lang w:val="en-CA"/>
        </w:rPr>
        <w:tab/>
      </w:r>
      <w:r w:rsidRPr="00BB0B3F">
        <w:rPr>
          <w:lang w:val="en-CA"/>
        </w:rPr>
        <w:t>ES-3A</w:t>
      </w:r>
    </w:p>
    <w:p w:rsidR="00B835F6" w:rsidRPr="00BB0B3F" w:rsidRDefault="00B835F6" w:rsidP="00BB0B3F">
      <w:pPr>
        <w:pStyle w:val="ListParagraph"/>
        <w:numPr>
          <w:ilvl w:val="2"/>
          <w:numId w:val="8"/>
        </w:numPr>
        <w:spacing w:after="0"/>
        <w:rPr>
          <w:lang w:val="en-CA"/>
        </w:rPr>
      </w:pPr>
      <w:r w:rsidRPr="00BB0B3F">
        <w:rPr>
          <w:lang w:val="en-CA"/>
        </w:rPr>
        <w:t>HS-8</w:t>
      </w:r>
      <w:r w:rsidR="00BB0B3F">
        <w:rPr>
          <w:lang w:val="en-CA"/>
        </w:rPr>
        <w:tab/>
      </w:r>
      <w:proofErr w:type="spellStart"/>
      <w:r w:rsidR="00BB0B3F">
        <w:rPr>
          <w:lang w:val="en-CA"/>
        </w:rPr>
        <w:t>Eightballers</w:t>
      </w:r>
      <w:proofErr w:type="spellEnd"/>
      <w:r w:rsidR="00BB0B3F">
        <w:rPr>
          <w:lang w:val="en-CA"/>
        </w:rPr>
        <w:tab/>
      </w:r>
      <w:r w:rsidR="00BB0B3F">
        <w:rPr>
          <w:lang w:val="en-CA"/>
        </w:rPr>
        <w:tab/>
        <w:t>SH-60F &amp; HH60H</w:t>
      </w:r>
    </w:p>
    <w:p w:rsidR="00B835F6" w:rsidRPr="00BB0B3F" w:rsidRDefault="00B835F6" w:rsidP="00BB0B3F">
      <w:pPr>
        <w:pStyle w:val="ListParagraph"/>
        <w:numPr>
          <w:ilvl w:val="1"/>
          <w:numId w:val="8"/>
        </w:numPr>
        <w:spacing w:after="0"/>
        <w:rPr>
          <w:lang w:val="en-CA"/>
        </w:rPr>
      </w:pPr>
      <w:r w:rsidRPr="00BB0B3F">
        <w:rPr>
          <w:lang w:val="en-CA"/>
        </w:rPr>
        <w:t>CG-55 Leyte Gulf</w:t>
      </w:r>
    </w:p>
    <w:p w:rsidR="00B835F6" w:rsidRPr="00BB0B3F" w:rsidRDefault="00B835F6" w:rsidP="00BB0B3F">
      <w:pPr>
        <w:pStyle w:val="ListParagraph"/>
        <w:numPr>
          <w:ilvl w:val="1"/>
          <w:numId w:val="8"/>
        </w:numPr>
        <w:spacing w:after="0"/>
        <w:rPr>
          <w:lang w:val="en-CA"/>
        </w:rPr>
      </w:pPr>
      <w:r w:rsidRPr="00BB0B3F">
        <w:rPr>
          <w:lang w:val="en-CA"/>
        </w:rPr>
        <w:t>CG-67 Shiloh</w:t>
      </w:r>
    </w:p>
    <w:p w:rsidR="00B835F6" w:rsidRPr="00BB0B3F" w:rsidRDefault="00B835F6" w:rsidP="00BB0B3F">
      <w:pPr>
        <w:pStyle w:val="ListParagraph"/>
        <w:numPr>
          <w:ilvl w:val="1"/>
          <w:numId w:val="8"/>
        </w:numPr>
        <w:spacing w:after="0"/>
        <w:rPr>
          <w:lang w:val="en-CA"/>
        </w:rPr>
      </w:pPr>
      <w:r w:rsidRPr="00BB0B3F">
        <w:rPr>
          <w:lang w:val="en-CA"/>
        </w:rPr>
        <w:t>CGN-41 Arkansas</w:t>
      </w:r>
    </w:p>
    <w:p w:rsidR="00B835F6" w:rsidRPr="00BB0B3F" w:rsidRDefault="00B835F6" w:rsidP="00BB0B3F">
      <w:pPr>
        <w:pStyle w:val="ListParagraph"/>
        <w:numPr>
          <w:ilvl w:val="1"/>
          <w:numId w:val="8"/>
        </w:numPr>
        <w:spacing w:after="0"/>
        <w:rPr>
          <w:lang w:val="en-CA"/>
        </w:rPr>
      </w:pPr>
      <w:r w:rsidRPr="00BB0B3F">
        <w:rPr>
          <w:lang w:val="en-CA"/>
        </w:rPr>
        <w:t xml:space="preserve">DDG-57 </w:t>
      </w:r>
      <w:proofErr w:type="spellStart"/>
      <w:r w:rsidRPr="00BB0B3F">
        <w:rPr>
          <w:lang w:val="en-CA"/>
        </w:rPr>
        <w:t>Mitscher</w:t>
      </w:r>
      <w:proofErr w:type="spellEnd"/>
    </w:p>
    <w:p w:rsidR="00B835F6" w:rsidRPr="00BB0B3F" w:rsidRDefault="00B835F6" w:rsidP="00BB0B3F">
      <w:pPr>
        <w:pStyle w:val="ListParagraph"/>
        <w:numPr>
          <w:ilvl w:val="1"/>
          <w:numId w:val="8"/>
        </w:numPr>
        <w:spacing w:after="0"/>
        <w:rPr>
          <w:lang w:val="en-CA"/>
        </w:rPr>
      </w:pPr>
      <w:r w:rsidRPr="00BB0B3F">
        <w:rPr>
          <w:lang w:val="en-CA"/>
        </w:rPr>
        <w:t>DDH-283 Algonquin (CAN)</w:t>
      </w:r>
    </w:p>
    <w:p w:rsidR="00B835F6" w:rsidRPr="00BB0B3F" w:rsidRDefault="00B835F6" w:rsidP="00BB0B3F">
      <w:pPr>
        <w:pStyle w:val="ListParagraph"/>
        <w:numPr>
          <w:ilvl w:val="1"/>
          <w:numId w:val="8"/>
        </w:numPr>
        <w:spacing w:after="0"/>
        <w:rPr>
          <w:lang w:val="en-CA"/>
        </w:rPr>
      </w:pPr>
      <w:r w:rsidRPr="00BB0B3F">
        <w:rPr>
          <w:lang w:val="en-CA"/>
        </w:rPr>
        <w:t>DD-964 Paul F Foster</w:t>
      </w:r>
    </w:p>
    <w:p w:rsidR="00B835F6" w:rsidRPr="00BB0B3F" w:rsidRDefault="00B835F6" w:rsidP="00BB0B3F">
      <w:pPr>
        <w:pStyle w:val="ListParagraph"/>
        <w:numPr>
          <w:ilvl w:val="1"/>
          <w:numId w:val="8"/>
        </w:numPr>
        <w:spacing w:after="0"/>
        <w:rPr>
          <w:lang w:val="en-CA"/>
        </w:rPr>
      </w:pPr>
      <w:r w:rsidRPr="00BB0B3F">
        <w:rPr>
          <w:lang w:val="en-CA"/>
        </w:rPr>
        <w:t>FFG-47 Nicholas</w:t>
      </w:r>
    </w:p>
    <w:p w:rsidR="00B835F6" w:rsidRPr="00BB0B3F" w:rsidRDefault="00B835F6" w:rsidP="00BB0B3F">
      <w:pPr>
        <w:pStyle w:val="ListParagraph"/>
        <w:numPr>
          <w:ilvl w:val="1"/>
          <w:numId w:val="8"/>
        </w:numPr>
        <w:spacing w:after="0"/>
        <w:rPr>
          <w:lang w:val="en-CA"/>
        </w:rPr>
      </w:pPr>
      <w:r w:rsidRPr="00BB0B3F">
        <w:rPr>
          <w:lang w:val="en-CA"/>
        </w:rPr>
        <w:t>FFG-59 Kauffman</w:t>
      </w:r>
    </w:p>
    <w:p w:rsidR="00B835F6" w:rsidRPr="00BB0B3F" w:rsidRDefault="00B835F6" w:rsidP="00BB0B3F">
      <w:pPr>
        <w:pStyle w:val="ListParagraph"/>
        <w:numPr>
          <w:ilvl w:val="1"/>
          <w:numId w:val="8"/>
        </w:numPr>
        <w:spacing w:after="0"/>
        <w:rPr>
          <w:lang w:val="en-CA"/>
        </w:rPr>
      </w:pPr>
      <w:r w:rsidRPr="00BB0B3F">
        <w:rPr>
          <w:lang w:val="en-CA"/>
        </w:rPr>
        <w:t>FFH-266 Nipigon (CAN)</w:t>
      </w:r>
    </w:p>
    <w:p w:rsidR="00B835F6" w:rsidRPr="00BB0B3F" w:rsidRDefault="00B835F6" w:rsidP="00BB0B3F">
      <w:pPr>
        <w:pStyle w:val="ListParagraph"/>
        <w:numPr>
          <w:ilvl w:val="1"/>
          <w:numId w:val="8"/>
        </w:numPr>
        <w:spacing w:after="0"/>
        <w:rPr>
          <w:lang w:val="en-CA"/>
        </w:rPr>
      </w:pPr>
      <w:r w:rsidRPr="00BB0B3F">
        <w:rPr>
          <w:lang w:val="en-CA"/>
        </w:rPr>
        <w:t>FFH-333 Toronto (CAN)</w:t>
      </w:r>
    </w:p>
    <w:p w:rsidR="00B835F6" w:rsidRPr="00BB0B3F" w:rsidRDefault="00B835F6" w:rsidP="00BB0B3F">
      <w:pPr>
        <w:pStyle w:val="ListParagraph"/>
        <w:numPr>
          <w:ilvl w:val="1"/>
          <w:numId w:val="8"/>
        </w:numPr>
        <w:spacing w:after="0"/>
        <w:rPr>
          <w:lang w:val="en-CA"/>
        </w:rPr>
      </w:pPr>
      <w:r w:rsidRPr="00BB0B3F">
        <w:rPr>
          <w:lang w:val="en-CA"/>
        </w:rPr>
        <w:t>AOE-6 Supply</w:t>
      </w:r>
    </w:p>
    <w:p w:rsidR="00B835F6" w:rsidRPr="00BB0B3F" w:rsidRDefault="00B835F6" w:rsidP="00BB0B3F">
      <w:pPr>
        <w:pStyle w:val="ListParagraph"/>
        <w:numPr>
          <w:ilvl w:val="0"/>
          <w:numId w:val="8"/>
        </w:numPr>
        <w:spacing w:after="0"/>
        <w:rPr>
          <w:lang w:val="en-CA"/>
        </w:rPr>
      </w:pPr>
      <w:r w:rsidRPr="00BB0B3F">
        <w:rPr>
          <w:lang w:val="en-CA"/>
        </w:rPr>
        <w:t>SSN-750 Newport News</w:t>
      </w:r>
    </w:p>
    <w:p w:rsidR="00B835F6" w:rsidRPr="00BB0B3F" w:rsidRDefault="00B835F6" w:rsidP="00BB0B3F">
      <w:pPr>
        <w:pStyle w:val="ListParagraph"/>
        <w:numPr>
          <w:ilvl w:val="0"/>
          <w:numId w:val="8"/>
        </w:numPr>
        <w:spacing w:after="0"/>
        <w:rPr>
          <w:lang w:val="en-CA"/>
        </w:rPr>
      </w:pPr>
      <w:r w:rsidRPr="00BB0B3F">
        <w:rPr>
          <w:lang w:val="en-CA"/>
        </w:rPr>
        <w:t>SSN-756 Scranton</w:t>
      </w:r>
    </w:p>
    <w:p w:rsidR="00FD47BF" w:rsidRDefault="00FD47BF" w:rsidP="00FD47BF">
      <w:pPr>
        <w:spacing w:after="0"/>
        <w:rPr>
          <w:lang w:val="en-CA"/>
        </w:rPr>
      </w:pPr>
    </w:p>
    <w:p w:rsidR="00FD47BF" w:rsidRPr="00FD47BF" w:rsidRDefault="00FD47BF" w:rsidP="00FD47BF">
      <w:pPr>
        <w:spacing w:after="0"/>
        <w:rPr>
          <w:lang w:val="en-CA"/>
        </w:rPr>
      </w:pPr>
    </w:p>
    <w:p w:rsidR="00FD47BF" w:rsidRPr="00FD47BF" w:rsidRDefault="00FD47BF" w:rsidP="00FD47BF">
      <w:pPr>
        <w:pStyle w:val="ListParagraph"/>
        <w:numPr>
          <w:ilvl w:val="0"/>
          <w:numId w:val="6"/>
        </w:numPr>
        <w:spacing w:after="0"/>
        <w:rPr>
          <w:lang w:val="en-CA"/>
        </w:rPr>
      </w:pPr>
      <w:r w:rsidRPr="00FD47BF">
        <w:rPr>
          <w:lang w:val="en-CA"/>
        </w:rPr>
        <w:t>VF-31 deploys to the Eisenhower from CVW-1 when the America enters Dry Dock on the 19th of Feb.</w:t>
      </w:r>
    </w:p>
    <w:p w:rsidR="00FD47BF" w:rsidRPr="00FD47BF" w:rsidRDefault="00FD47BF" w:rsidP="00FD47BF">
      <w:pPr>
        <w:pStyle w:val="ListParagraph"/>
        <w:numPr>
          <w:ilvl w:val="0"/>
          <w:numId w:val="6"/>
        </w:numPr>
        <w:spacing w:after="0"/>
        <w:rPr>
          <w:lang w:val="en-CA"/>
        </w:rPr>
      </w:pPr>
      <w:r w:rsidRPr="00FD47BF">
        <w:rPr>
          <w:lang w:val="en-CA"/>
        </w:rPr>
        <w:t>VMFA-312 departs for land based operations once the USMC is established on Iceland.</w:t>
      </w:r>
    </w:p>
    <w:p w:rsidR="00FD47BF" w:rsidRPr="00FD47BF" w:rsidRDefault="00FD47BF" w:rsidP="00FD47BF">
      <w:pPr>
        <w:pStyle w:val="ListParagraph"/>
        <w:numPr>
          <w:ilvl w:val="0"/>
          <w:numId w:val="6"/>
        </w:numPr>
        <w:spacing w:after="0"/>
        <w:rPr>
          <w:lang w:val="en-CA"/>
        </w:rPr>
      </w:pPr>
      <w:r w:rsidRPr="00FD47BF">
        <w:rPr>
          <w:lang w:val="en-CA"/>
        </w:rPr>
        <w:t xml:space="preserve">VA-85, deploys when the Navy reactivates 6x A-6E </w:t>
      </w:r>
      <w:proofErr w:type="spellStart"/>
      <w:r w:rsidRPr="00FD47BF">
        <w:rPr>
          <w:lang w:val="en-CA"/>
        </w:rPr>
        <w:t>Sqns</w:t>
      </w:r>
      <w:proofErr w:type="spellEnd"/>
      <w:r w:rsidRPr="00FD47BF">
        <w:rPr>
          <w:lang w:val="en-CA"/>
        </w:rPr>
        <w:t xml:space="preserve"> (only 8 AC)</w:t>
      </w:r>
    </w:p>
    <w:p w:rsidR="00FD47BF" w:rsidRPr="00FD47BF" w:rsidRDefault="00FD47BF" w:rsidP="00FD47BF">
      <w:pPr>
        <w:pStyle w:val="ListParagraph"/>
        <w:numPr>
          <w:ilvl w:val="0"/>
          <w:numId w:val="6"/>
        </w:numPr>
        <w:spacing w:after="0"/>
        <w:rPr>
          <w:lang w:val="en-CA"/>
        </w:rPr>
      </w:pPr>
      <w:r w:rsidRPr="00FD47BF">
        <w:rPr>
          <w:lang w:val="en-CA"/>
        </w:rPr>
        <w:t>F-83 and F-332 join the Eisenhower BG as she enters the Atlantic and proceeds north. F-93 joins the group after escorting the RN AOR, HMS Fort George to meet with the Eisenhower of the coast of Ireland.</w:t>
      </w:r>
    </w:p>
    <w:p w:rsidR="00B00801" w:rsidRPr="002D3CBE" w:rsidRDefault="00B00801" w:rsidP="00FD47BF">
      <w:pPr>
        <w:spacing w:after="0"/>
        <w:rPr>
          <w:lang w:val="en-CA"/>
        </w:rPr>
      </w:pPr>
    </w:p>
    <w:sectPr w:rsidR="00B00801" w:rsidRPr="002D3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B76305"/>
    <w:multiLevelType w:val="multilevel"/>
    <w:tmpl w:val="1CF2C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903CB"/>
    <w:multiLevelType w:val="multilevel"/>
    <w:tmpl w:val="86D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E375C"/>
    <w:multiLevelType w:val="hybridMultilevel"/>
    <w:tmpl w:val="FCD4DD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C1780C"/>
    <w:multiLevelType w:val="multilevel"/>
    <w:tmpl w:val="7EBC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A5F90"/>
    <w:multiLevelType w:val="hybridMultilevel"/>
    <w:tmpl w:val="CD387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3222DA4"/>
    <w:multiLevelType w:val="multilevel"/>
    <w:tmpl w:val="642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1"/>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49"/>
    <w:rsid w:val="0002206D"/>
    <w:rsid w:val="0005369D"/>
    <w:rsid w:val="00056948"/>
    <w:rsid w:val="00111A34"/>
    <w:rsid w:val="00116E63"/>
    <w:rsid w:val="00155CD0"/>
    <w:rsid w:val="001C4D81"/>
    <w:rsid w:val="001E7D5E"/>
    <w:rsid w:val="001F2FB2"/>
    <w:rsid w:val="002D3CBE"/>
    <w:rsid w:val="00367549"/>
    <w:rsid w:val="00386963"/>
    <w:rsid w:val="00394278"/>
    <w:rsid w:val="003E47A9"/>
    <w:rsid w:val="005B51F5"/>
    <w:rsid w:val="005E4E9D"/>
    <w:rsid w:val="006C0133"/>
    <w:rsid w:val="00761549"/>
    <w:rsid w:val="00764490"/>
    <w:rsid w:val="00767F9D"/>
    <w:rsid w:val="00851FC9"/>
    <w:rsid w:val="008B1F56"/>
    <w:rsid w:val="009D161B"/>
    <w:rsid w:val="00A20A13"/>
    <w:rsid w:val="00AD3F19"/>
    <w:rsid w:val="00B00801"/>
    <w:rsid w:val="00B346CF"/>
    <w:rsid w:val="00B835F6"/>
    <w:rsid w:val="00BA3449"/>
    <w:rsid w:val="00BB0B3F"/>
    <w:rsid w:val="00C13256"/>
    <w:rsid w:val="00C6282D"/>
    <w:rsid w:val="00C7775A"/>
    <w:rsid w:val="00CE0559"/>
    <w:rsid w:val="00D57FEB"/>
    <w:rsid w:val="00DE3E60"/>
    <w:rsid w:val="00E123E5"/>
    <w:rsid w:val="00E23E69"/>
    <w:rsid w:val="00E44202"/>
    <w:rsid w:val="00E604F7"/>
    <w:rsid w:val="00EE0A88"/>
    <w:rsid w:val="00FD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B991"/>
  <w15:docId w15:val="{77666C11-CEA9-427E-9C7B-5D677B76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7644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2141">
      <w:bodyDiv w:val="1"/>
      <w:marLeft w:val="0"/>
      <w:marRight w:val="0"/>
      <w:marTop w:val="0"/>
      <w:marBottom w:val="0"/>
      <w:divBdr>
        <w:top w:val="none" w:sz="0" w:space="0" w:color="auto"/>
        <w:left w:val="none" w:sz="0" w:space="0" w:color="auto"/>
        <w:bottom w:val="none" w:sz="0" w:space="0" w:color="auto"/>
        <w:right w:val="none" w:sz="0" w:space="0" w:color="auto"/>
      </w:divBdr>
    </w:div>
    <w:div w:id="736706307">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01389309">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 w:id="889270256">
      <w:bodyDiv w:val="1"/>
      <w:marLeft w:val="0"/>
      <w:marRight w:val="0"/>
      <w:marTop w:val="0"/>
      <w:marBottom w:val="0"/>
      <w:divBdr>
        <w:top w:val="none" w:sz="0" w:space="0" w:color="auto"/>
        <w:left w:val="none" w:sz="0" w:space="0" w:color="auto"/>
        <w:bottom w:val="none" w:sz="0" w:space="0" w:color="auto"/>
        <w:right w:val="none" w:sz="0" w:space="0" w:color="auto"/>
      </w:divBdr>
    </w:div>
    <w:div w:id="905653047">
      <w:bodyDiv w:val="1"/>
      <w:marLeft w:val="0"/>
      <w:marRight w:val="0"/>
      <w:marTop w:val="0"/>
      <w:marBottom w:val="0"/>
      <w:divBdr>
        <w:top w:val="none" w:sz="0" w:space="0" w:color="auto"/>
        <w:left w:val="none" w:sz="0" w:space="0" w:color="auto"/>
        <w:bottom w:val="none" w:sz="0" w:space="0" w:color="auto"/>
        <w:right w:val="none" w:sz="0" w:space="0" w:color="auto"/>
      </w:divBdr>
    </w:div>
    <w:div w:id="1874884925">
      <w:bodyDiv w:val="1"/>
      <w:marLeft w:val="0"/>
      <w:marRight w:val="0"/>
      <w:marTop w:val="0"/>
      <w:marBottom w:val="0"/>
      <w:divBdr>
        <w:top w:val="none" w:sz="0" w:space="0" w:color="auto"/>
        <w:left w:val="none" w:sz="0" w:space="0" w:color="auto"/>
        <w:bottom w:val="none" w:sz="0" w:space="0" w:color="auto"/>
        <w:right w:val="none" w:sz="0" w:space="0" w:color="auto"/>
      </w:divBdr>
    </w:div>
    <w:div w:id="1945455722">
      <w:bodyDiv w:val="1"/>
      <w:marLeft w:val="0"/>
      <w:marRight w:val="0"/>
      <w:marTop w:val="0"/>
      <w:marBottom w:val="0"/>
      <w:divBdr>
        <w:top w:val="none" w:sz="0" w:space="0" w:color="auto"/>
        <w:left w:val="none" w:sz="0" w:space="0" w:color="auto"/>
        <w:bottom w:val="none" w:sz="0" w:space="0" w:color="auto"/>
        <w:right w:val="none" w:sz="0" w:space="0" w:color="auto"/>
      </w:divBdr>
    </w:div>
    <w:div w:id="20476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7</cp:revision>
  <dcterms:created xsi:type="dcterms:W3CDTF">2019-02-04T16:33:00Z</dcterms:created>
  <dcterms:modified xsi:type="dcterms:W3CDTF">2019-07-21T15:46:00Z</dcterms:modified>
</cp:coreProperties>
</file>