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73" w:rsidRDefault="006962F9" w:rsidP="00883151">
      <w:pPr>
        <w:jc w:val="right"/>
        <w:rPr>
          <w:b/>
          <w:sz w:val="28"/>
        </w:rPr>
      </w:pPr>
      <w:r>
        <w:rPr>
          <w:b/>
          <w:sz w:val="28"/>
        </w:rPr>
        <w:t xml:space="preserve">France                                                                                         </w:t>
      </w:r>
      <w:r>
        <w:rPr>
          <w:b/>
          <w:noProof/>
          <w:sz w:val="28"/>
          <w:lang w:eastAsia="en-CA"/>
        </w:rPr>
        <w:drawing>
          <wp:inline distT="0" distB="0" distL="0" distR="0">
            <wp:extent cx="1828800" cy="1007434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e fl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31" cy="1009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37A6A">
        <w:rPr>
          <w:b/>
          <w:sz w:val="28"/>
        </w:rPr>
        <w:t xml:space="preserve">                                                                                        </w:t>
      </w:r>
      <w:r w:rsidR="00883151">
        <w:rPr>
          <w:b/>
          <w:sz w:val="28"/>
        </w:rPr>
        <w:t xml:space="preserve">                                         </w:t>
      </w:r>
      <w:r w:rsidR="00CD3036">
        <w:rPr>
          <w:b/>
          <w:sz w:val="28"/>
        </w:rPr>
        <w:t xml:space="preserve">           </w:t>
      </w:r>
      <w:r w:rsidR="00883151">
        <w:rPr>
          <w:b/>
          <w:sz w:val="28"/>
        </w:rPr>
        <w:t xml:space="preserve">                                            </w:t>
      </w:r>
    </w:p>
    <w:p w:rsidR="00537A6A" w:rsidRDefault="006962F9" w:rsidP="00CD3036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18200" cy="4445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of_fra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F9" w:rsidRDefault="006962F9" w:rsidP="006962F9">
      <w:r>
        <w:rPr>
          <w:b/>
        </w:rPr>
        <w:t>France</w:t>
      </w:r>
      <w:r w:rsidR="00883151">
        <w:rPr>
          <w:b/>
        </w:rPr>
        <w:t xml:space="preserve">: </w:t>
      </w:r>
      <w:r>
        <w:t>Although France left the NATO military command structure in 1966, it was one of the 12 founding members. In Northern Fury, France rejoins NATO with</w:t>
      </w:r>
      <w:r>
        <w:t>in 7 hours of the war starting. France has several overseas territories and global commitments to maintain.</w:t>
      </w:r>
    </w:p>
    <w:p w:rsidR="00D661D0" w:rsidRDefault="006962F9" w:rsidP="006962F9">
      <w:r>
        <w:t>The significant military inventory fielded by France is hindered in several ways: The near 30 year absence from NATO means that interoperability with other nations has suffered; France's defence industry had fallen behind technologically in some areas leading to long development times (</w:t>
      </w:r>
      <w:proofErr w:type="spellStart"/>
      <w:r>
        <w:t>Rafale</w:t>
      </w:r>
      <w:proofErr w:type="spellEnd"/>
      <w:r>
        <w:t xml:space="preserve"> took 25 years from contract to fielding), excessive build times (12 years for the Aircraft Carrier Charles De Gaulle), </w:t>
      </w:r>
      <w:r>
        <w:t>neither</w:t>
      </w:r>
      <w:r>
        <w:t xml:space="preserve"> of which are available for Northern Fury; Limited sales within NATO but significant sales to potential enemies (</w:t>
      </w:r>
      <w:proofErr w:type="spellStart"/>
      <w:r>
        <w:t>Dassault</w:t>
      </w:r>
      <w:proofErr w:type="spellEnd"/>
      <w:r>
        <w:t xml:space="preserve"> Mirage type fighters, </w:t>
      </w:r>
      <w:proofErr w:type="spellStart"/>
      <w:r>
        <w:t>Exocet</w:t>
      </w:r>
      <w:proofErr w:type="spellEnd"/>
      <w:r>
        <w:t xml:space="preserve"> SSMs, </w:t>
      </w:r>
      <w:proofErr w:type="spellStart"/>
      <w:r>
        <w:t>Crotale</w:t>
      </w:r>
      <w:proofErr w:type="spellEnd"/>
      <w:r>
        <w:t xml:space="preserve"> SAMs </w:t>
      </w:r>
      <w:proofErr w:type="spellStart"/>
      <w:r>
        <w:t>etc</w:t>
      </w:r>
      <w:proofErr w:type="spellEnd"/>
      <w:r>
        <w:t xml:space="preserve">); Several unique but dated doctrinal anomalies remain within the French structure, (Light Armoured Divisions </w:t>
      </w:r>
      <w:proofErr w:type="spellStart"/>
      <w:r>
        <w:t>etc</w:t>
      </w:r>
      <w:proofErr w:type="spellEnd"/>
      <w:r>
        <w:t>).</w:t>
      </w:r>
      <w:bookmarkStart w:id="0" w:name="_GoBack"/>
      <w:bookmarkEnd w:id="0"/>
    </w:p>
    <w:sectPr w:rsidR="00D66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1F6855"/>
    <w:rsid w:val="00403168"/>
    <w:rsid w:val="00422EAB"/>
    <w:rsid w:val="00537A6A"/>
    <w:rsid w:val="00550981"/>
    <w:rsid w:val="006962F9"/>
    <w:rsid w:val="0078566E"/>
    <w:rsid w:val="00883151"/>
    <w:rsid w:val="00A85773"/>
    <w:rsid w:val="00BC68D9"/>
    <w:rsid w:val="00CD3036"/>
    <w:rsid w:val="00D661D0"/>
    <w:rsid w:val="00F450DC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9694B517.dotm</Template>
  <TotalTime>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2018-11-27T16:06:00Z</dcterms:created>
  <dcterms:modified xsi:type="dcterms:W3CDTF">2018-11-27T16:11:00Z</dcterms:modified>
</cp:coreProperties>
</file>