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85B370" w14:textId="77777777" w:rsidR="001F6855" w:rsidRPr="001A1D39" w:rsidRDefault="001A1D39">
      <w:pPr>
        <w:rPr>
          <w:b/>
          <w:sz w:val="28"/>
        </w:rPr>
      </w:pPr>
      <w:r w:rsidRPr="001A1D39">
        <w:rPr>
          <w:b/>
          <w:sz w:val="28"/>
        </w:rPr>
        <w:t>Bulgarian People’s Army</w:t>
      </w:r>
      <w:r w:rsidR="00303E3B">
        <w:rPr>
          <w:b/>
          <w:sz w:val="28"/>
        </w:rPr>
        <w:t xml:space="preserve"> (BKA)</w:t>
      </w:r>
    </w:p>
    <w:p w14:paraId="7A85B371" w14:textId="0C33944A" w:rsidR="001A1D39" w:rsidRDefault="009C41A3">
      <w:r>
        <w:t xml:space="preserve">The Bulgarian Army </w:t>
      </w:r>
      <w:r w:rsidR="0077228D">
        <w:t>is</w:t>
      </w:r>
      <w:r>
        <w:t xml:space="preserve"> organized along Soviet lines and tasked with operating in the Southern Group of Forces (SGF).  The army </w:t>
      </w:r>
      <w:r w:rsidR="0077228D">
        <w:t>is</w:t>
      </w:r>
      <w:r>
        <w:t xml:space="preserve"> highly trained </w:t>
      </w:r>
      <w:r w:rsidR="00303E3B">
        <w:t xml:space="preserve">and </w:t>
      </w:r>
      <w:r w:rsidR="0077228D">
        <w:t>has</w:t>
      </w:r>
      <w:r w:rsidR="00303E3B">
        <w:t xml:space="preserve"> some very good</w:t>
      </w:r>
      <w:r>
        <w:t xml:space="preserve"> equipment</w:t>
      </w:r>
      <w:r w:rsidR="00303E3B" w:rsidRPr="00303E3B">
        <w:t xml:space="preserve"> </w:t>
      </w:r>
      <w:r w:rsidR="00303E3B">
        <w:t xml:space="preserve">but </w:t>
      </w:r>
      <w:r w:rsidR="003924B5">
        <w:t>consists</w:t>
      </w:r>
      <w:r w:rsidR="00303E3B">
        <w:t xml:space="preserve"> largely of conscript forces</w:t>
      </w:r>
      <w:r>
        <w:t>.</w:t>
      </w:r>
      <w:r w:rsidR="00303E3B">
        <w:t xml:space="preserve"> The primary task of the BKA </w:t>
      </w:r>
      <w:r w:rsidR="0077228D">
        <w:t>is</w:t>
      </w:r>
      <w:r w:rsidR="00303E3B">
        <w:t xml:space="preserve"> to field a FRONT </w:t>
      </w:r>
      <w:r w:rsidR="0067736D">
        <w:t>(1</w:t>
      </w:r>
      <w:r w:rsidR="0067736D" w:rsidRPr="0067736D">
        <w:rPr>
          <w:vertAlign w:val="superscript"/>
        </w:rPr>
        <w:t>st</w:t>
      </w:r>
      <w:r w:rsidR="0067736D">
        <w:t xml:space="preserve"> Balkan) </w:t>
      </w:r>
      <w:r w:rsidR="00303E3B">
        <w:t xml:space="preserve">of three Combined Arms </w:t>
      </w:r>
      <w:r w:rsidR="0067736D">
        <w:t>Armies (</w:t>
      </w:r>
      <w:r w:rsidR="007E1A58">
        <w:t>CAA)</w:t>
      </w:r>
      <w:r w:rsidR="00303E3B">
        <w:t xml:space="preserve">, </w:t>
      </w:r>
      <w:r w:rsidR="0067736D">
        <w:t>then</w:t>
      </w:r>
      <w:r w:rsidR="00303E3B">
        <w:t xml:space="preserve"> take Soviet and a Romanian </w:t>
      </w:r>
      <w:r w:rsidR="0077228D">
        <w:t>CAAs</w:t>
      </w:r>
      <w:r w:rsidR="00303E3B">
        <w:t xml:space="preserve"> under command and expel any NATO forces from its assigned area.</w:t>
      </w:r>
    </w:p>
    <w:p w14:paraId="7A85B372" w14:textId="77777777" w:rsidR="007E1A58" w:rsidRDefault="007E1A58">
      <w:r>
        <w:t xml:space="preserve">The three CAAs consisted of a mix of </w:t>
      </w:r>
      <w:r w:rsidR="0067736D">
        <w:t>Motor Rifle Divisions (MRD), Tank Brigades TB) and supporting arms, these formations, like their Soviet equivalent have varying states of readiness:</w:t>
      </w:r>
    </w:p>
    <w:p w14:paraId="7A85B373" w14:textId="77777777" w:rsidR="0067736D" w:rsidRDefault="0067736D" w:rsidP="0067736D">
      <w:pPr>
        <w:pStyle w:val="ListParagraph"/>
        <w:numPr>
          <w:ilvl w:val="0"/>
          <w:numId w:val="1"/>
        </w:numPr>
      </w:pPr>
      <w:r>
        <w:t xml:space="preserve">Category A-divisions which have 80% or more of their full strength </w:t>
      </w:r>
    </w:p>
    <w:p w14:paraId="7A85B374" w14:textId="77777777" w:rsidR="0067736D" w:rsidRDefault="0067736D" w:rsidP="0067736D">
      <w:pPr>
        <w:pStyle w:val="ListParagraph"/>
        <w:numPr>
          <w:ilvl w:val="0"/>
          <w:numId w:val="1"/>
        </w:numPr>
      </w:pPr>
      <w:r>
        <w:t xml:space="preserve">Category B-those with between 30% and 50% </w:t>
      </w:r>
    </w:p>
    <w:p w14:paraId="7A85B375" w14:textId="77777777" w:rsidR="0067736D" w:rsidRDefault="0067736D" w:rsidP="0067736D">
      <w:pPr>
        <w:pStyle w:val="ListParagraph"/>
        <w:numPr>
          <w:ilvl w:val="0"/>
          <w:numId w:val="1"/>
        </w:numPr>
      </w:pPr>
      <w:r>
        <w:t>Category C-those with between 5% and 10%</w:t>
      </w:r>
    </w:p>
    <w:p w14:paraId="7A85B376" w14:textId="77777777" w:rsidR="007E1A58" w:rsidRDefault="0067736D">
      <w:r w:rsidRPr="007036DA">
        <w:rPr>
          <w:i/>
          <w:iCs/>
        </w:rPr>
        <w:t>Category A</w:t>
      </w:r>
      <w:r>
        <w:t xml:space="preserve"> formations could be ready to move in the matter of a few hours or less, while </w:t>
      </w:r>
      <w:r w:rsidRPr="007036DA">
        <w:rPr>
          <w:i/>
          <w:iCs/>
        </w:rPr>
        <w:t>Category B</w:t>
      </w:r>
      <w:r>
        <w:t xml:space="preserve"> would be ready in about 72 hours and </w:t>
      </w:r>
      <w:r w:rsidRPr="007036DA">
        <w:rPr>
          <w:i/>
          <w:iCs/>
        </w:rPr>
        <w:t>Category C</w:t>
      </w:r>
      <w:r>
        <w:t xml:space="preserve"> would take about 60 days.</w:t>
      </w:r>
    </w:p>
    <w:p w14:paraId="7A85B377" w14:textId="77777777" w:rsidR="0067736D" w:rsidRDefault="002A54A1">
      <w:r>
        <w:rPr>
          <w:noProof/>
          <w:lang w:eastAsia="en-CA"/>
        </w:rPr>
        <w:drawing>
          <wp:inline distT="0" distB="0" distL="0" distR="0" wp14:anchorId="7A85B4CB" wp14:editId="7A85B4CC">
            <wp:extent cx="7858125" cy="6038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858125" cy="603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5B378" w14:textId="10578C03" w:rsidR="001E224F" w:rsidRDefault="001E224F">
      <w:r>
        <w:t>Four of</w:t>
      </w:r>
      <w:r w:rsidR="0067736D">
        <w:t xml:space="preserve"> </w:t>
      </w:r>
      <w:r w:rsidR="0077228D">
        <w:t xml:space="preserve">the </w:t>
      </w:r>
      <w:r w:rsidR="0067736D" w:rsidRPr="007036DA">
        <w:rPr>
          <w:i/>
          <w:iCs/>
        </w:rPr>
        <w:t xml:space="preserve">Category A </w:t>
      </w:r>
      <w:r w:rsidR="0067736D">
        <w:t xml:space="preserve">MRDs were equipped along standard Soviet lines with </w:t>
      </w:r>
      <w:r w:rsidR="00B24B36">
        <w:t xml:space="preserve">a mix of equipment.  Details of the </w:t>
      </w:r>
      <w:r w:rsidR="0077228D">
        <w:t xml:space="preserve">standard </w:t>
      </w:r>
      <w:r w:rsidR="00B24B36">
        <w:t xml:space="preserve">structure can be found </w:t>
      </w:r>
      <w:hyperlink r:id="rId6" w:history="1">
        <w:r w:rsidR="00B24B36" w:rsidRPr="00B24B36">
          <w:rPr>
            <w:rStyle w:val="Hyperlink"/>
          </w:rPr>
          <w:t>here</w:t>
        </w:r>
      </w:hyperlink>
      <w:r w:rsidR="00B24B36">
        <w:t xml:space="preserve">. </w:t>
      </w:r>
      <w:r>
        <w:t xml:space="preserve">Two of the </w:t>
      </w:r>
      <w:r w:rsidRPr="00A92F48">
        <w:rPr>
          <w:i/>
          <w:iCs/>
        </w:rPr>
        <w:t>Category A</w:t>
      </w:r>
      <w:r>
        <w:t xml:space="preserve"> </w:t>
      </w:r>
      <w:r w:rsidR="002A54A1">
        <w:t>(5</w:t>
      </w:r>
      <w:r w:rsidR="002A54A1" w:rsidRPr="002A54A1">
        <w:rPr>
          <w:vertAlign w:val="superscript"/>
        </w:rPr>
        <w:t>th</w:t>
      </w:r>
      <w:r w:rsidR="002A54A1">
        <w:t xml:space="preserve"> &amp; 11</w:t>
      </w:r>
      <w:r w:rsidR="002A54A1" w:rsidRPr="002A54A1">
        <w:rPr>
          <w:vertAlign w:val="superscript"/>
        </w:rPr>
        <w:t>th</w:t>
      </w:r>
      <w:r w:rsidR="002A54A1">
        <w:t xml:space="preserve"> in 2 CAA) </w:t>
      </w:r>
      <w:r>
        <w:t>and t</w:t>
      </w:r>
      <w:r w:rsidR="00B24B36">
        <w:t xml:space="preserve">he four </w:t>
      </w:r>
      <w:r w:rsidR="00B24B36" w:rsidRPr="00A92F48">
        <w:rPr>
          <w:i/>
          <w:iCs/>
        </w:rPr>
        <w:t>Category C</w:t>
      </w:r>
      <w:r w:rsidR="00B24B36">
        <w:t xml:space="preserve"> Divisions are not standard, they have 4x Motor Rifle Regiments</w:t>
      </w:r>
      <w:r>
        <w:t xml:space="preserve"> (MRR) as opposed to the normal three, but no Tank Regiment (TR).  The </w:t>
      </w:r>
      <w:r w:rsidRPr="00662820">
        <w:rPr>
          <w:i/>
          <w:iCs/>
        </w:rPr>
        <w:t>Category C</w:t>
      </w:r>
      <w:r>
        <w:t xml:space="preserve"> Divisions have older equipment</w:t>
      </w:r>
      <w:r w:rsidR="002A54A1">
        <w:t xml:space="preserve"> and 20</w:t>
      </w:r>
      <w:r w:rsidR="002A54A1" w:rsidRPr="002A54A1">
        <w:rPr>
          <w:vertAlign w:val="superscript"/>
        </w:rPr>
        <w:t>th</w:t>
      </w:r>
      <w:r w:rsidR="002A54A1">
        <w:t xml:space="preserve"> MRD is primarily a training organization </w:t>
      </w:r>
      <w:r w:rsidR="00662820">
        <w:t>with</w:t>
      </w:r>
      <w:r w:rsidR="002A54A1">
        <w:t xml:space="preserve"> Rear Area Security (RAS) duties in wartime</w:t>
      </w:r>
      <w:r>
        <w:t>.</w:t>
      </w:r>
    </w:p>
    <w:p w14:paraId="7A85B379" w14:textId="2FFEA0B4" w:rsidR="007E1A58" w:rsidRDefault="00B24B36">
      <w:r>
        <w:t>Four of the five TBs also followed the standard organization; however, 9</w:t>
      </w:r>
      <w:r w:rsidRPr="00B24B36">
        <w:rPr>
          <w:vertAlign w:val="superscript"/>
        </w:rPr>
        <w:t>th</w:t>
      </w:r>
      <w:r>
        <w:t xml:space="preserve"> TB was stationed near the capital and was organized quite differently.  </w:t>
      </w:r>
      <w:r w:rsidR="0007071E">
        <w:t xml:space="preserve">The </w:t>
      </w:r>
      <w:r>
        <w:t>9</w:t>
      </w:r>
      <w:r w:rsidRPr="00B24B36">
        <w:rPr>
          <w:vertAlign w:val="superscript"/>
        </w:rPr>
        <w:t>th</w:t>
      </w:r>
      <w:r>
        <w:t xml:space="preserve"> TB has 3x Tank Bns each of 49 tanks (as opposed to </w:t>
      </w:r>
      <w:r w:rsidR="001A54BA">
        <w:t>standard</w:t>
      </w:r>
      <w:r>
        <w:t xml:space="preserve"> tank Bns</w:t>
      </w:r>
      <w:r w:rsidR="00BE51D4">
        <w:t xml:space="preserve"> with 31</w:t>
      </w:r>
      <w:r>
        <w:t xml:space="preserve">) plus 2x Infantry Bns which each have 10 tanks and an independent Tank Coy of 13 – </w:t>
      </w:r>
      <w:r w:rsidR="00BE51D4">
        <w:t>totaling</w:t>
      </w:r>
      <w:r>
        <w:t xml:space="preserve"> 182 tanks or twice the number of a standard TB.</w:t>
      </w:r>
    </w:p>
    <w:p w14:paraId="7A85B37A" w14:textId="77777777" w:rsidR="00584728" w:rsidRDefault="00584728">
      <w:r>
        <w:t>The Airborne Bde does not have BMDs but is on very high readiness.  The Naval Infantry Bn is largely used for garrisoning naval bases.</w:t>
      </w:r>
    </w:p>
    <w:p w14:paraId="7A85B37B" w14:textId="3F96E8DD" w:rsidR="008645C8" w:rsidRDefault="00B24B36">
      <w:r>
        <w:t xml:space="preserve">Equipment is mixed and </w:t>
      </w:r>
      <w:r w:rsidR="001E224F">
        <w:t xml:space="preserve">depends </w:t>
      </w:r>
      <w:r w:rsidR="00F2718D">
        <w:t xml:space="preserve">on </w:t>
      </w:r>
      <w:r w:rsidR="001E224F">
        <w:t xml:space="preserve">the division or brigade in question. The table below outlines the wide variety </w:t>
      </w:r>
      <w:r w:rsidR="002D2C66">
        <w:t xml:space="preserve">of equipment </w:t>
      </w:r>
      <w:r w:rsidR="001E224F">
        <w:t>available and since nothing is ever thrown away, if it is not in use it’s in reserve or storage.</w:t>
      </w:r>
    </w:p>
    <w:p w14:paraId="7A85B37C" w14:textId="77777777" w:rsidR="00352FF9" w:rsidRDefault="00352FF9">
      <w:r>
        <w:rPr>
          <w:noProof/>
          <w:lang w:eastAsia="en-CA"/>
        </w:rPr>
        <w:drawing>
          <wp:inline distT="0" distB="0" distL="0" distR="0" wp14:anchorId="7A85B4CD" wp14:editId="7A85B4CE">
            <wp:extent cx="5648325" cy="3996188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lgarian T-72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4272" cy="399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-459" w:type="dxa"/>
        <w:tblLook w:val="04A0" w:firstRow="1" w:lastRow="0" w:firstColumn="1" w:lastColumn="0" w:noHBand="0" w:noVBand="1"/>
      </w:tblPr>
      <w:tblGrid>
        <w:gridCol w:w="1276"/>
        <w:gridCol w:w="992"/>
        <w:gridCol w:w="1134"/>
        <w:gridCol w:w="851"/>
        <w:gridCol w:w="5782"/>
      </w:tblGrid>
      <w:tr w:rsidR="00C72484" w14:paraId="7A85B382" w14:textId="77777777" w:rsidTr="00005DA6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5B37D" w14:textId="77777777" w:rsidR="00C72484" w:rsidRDefault="00C72484" w:rsidP="00C72484">
            <w:pPr>
              <w:jc w:val="center"/>
              <w:rPr>
                <w:b/>
              </w:rPr>
            </w:pPr>
            <w:r>
              <w:rPr>
                <w:b/>
              </w:rPr>
              <w:t>Role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5B37E" w14:textId="77777777" w:rsidR="00C72484" w:rsidRDefault="00C72484" w:rsidP="00C72484">
            <w:pPr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5B37F" w14:textId="77777777" w:rsidR="00C72484" w:rsidRDefault="00C72484" w:rsidP="00C72484">
            <w:pPr>
              <w:jc w:val="center"/>
              <w:rPr>
                <w:b/>
              </w:rPr>
            </w:pPr>
            <w:r>
              <w:rPr>
                <w:b/>
              </w:rPr>
              <w:t>Variant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5B380" w14:textId="77777777" w:rsidR="00C72484" w:rsidRDefault="00C72484" w:rsidP="00C72484">
            <w:pPr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5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5B381" w14:textId="77777777" w:rsidR="00C72484" w:rsidRDefault="00C72484" w:rsidP="00C72484">
            <w:pPr>
              <w:jc w:val="center"/>
              <w:rPr>
                <w:b/>
              </w:rPr>
            </w:pPr>
            <w:r>
              <w:rPr>
                <w:b/>
              </w:rPr>
              <w:t>Remarks</w:t>
            </w:r>
          </w:p>
        </w:tc>
      </w:tr>
      <w:tr w:rsidR="0003562D" w14:paraId="7A85B388" w14:textId="77777777" w:rsidTr="00C72484">
        <w:tc>
          <w:tcPr>
            <w:tcW w:w="1276" w:type="dxa"/>
          </w:tcPr>
          <w:p w14:paraId="7A85B383" w14:textId="77777777" w:rsidR="0003562D" w:rsidRDefault="0003562D" w:rsidP="0003562D">
            <w:r>
              <w:t>MBT</w:t>
            </w:r>
          </w:p>
        </w:tc>
        <w:tc>
          <w:tcPr>
            <w:tcW w:w="992" w:type="dxa"/>
          </w:tcPr>
          <w:p w14:paraId="7A85B384" w14:textId="77777777" w:rsidR="0003562D" w:rsidRDefault="0003562D" w:rsidP="0003562D">
            <w:r>
              <w:t>T-72</w:t>
            </w:r>
          </w:p>
        </w:tc>
        <w:tc>
          <w:tcPr>
            <w:tcW w:w="1134" w:type="dxa"/>
          </w:tcPr>
          <w:p w14:paraId="7A85B385" w14:textId="77777777" w:rsidR="0003562D" w:rsidRDefault="0003562D" w:rsidP="0003562D">
            <w:r>
              <w:t>T-72A/AK</w:t>
            </w:r>
          </w:p>
        </w:tc>
        <w:tc>
          <w:tcPr>
            <w:tcW w:w="851" w:type="dxa"/>
          </w:tcPr>
          <w:p w14:paraId="7A85B386" w14:textId="77777777" w:rsidR="0003562D" w:rsidRDefault="0003562D" w:rsidP="0003562D">
            <w:r>
              <w:t>100</w:t>
            </w:r>
          </w:p>
        </w:tc>
        <w:tc>
          <w:tcPr>
            <w:tcW w:w="5782" w:type="dxa"/>
          </w:tcPr>
          <w:p w14:paraId="7A85B387" w14:textId="77777777" w:rsidR="0003562D" w:rsidRDefault="0003562D" w:rsidP="0003562D">
            <w:r>
              <w:t>Improvement on the base model with laser range finder(LRF) and improved Fire Control System (FCS)</w:t>
            </w:r>
          </w:p>
        </w:tc>
      </w:tr>
      <w:tr w:rsidR="0003562D" w14:paraId="7A85B38E" w14:textId="77777777" w:rsidTr="00C72484">
        <w:tc>
          <w:tcPr>
            <w:tcW w:w="1276" w:type="dxa"/>
          </w:tcPr>
          <w:p w14:paraId="7A85B389" w14:textId="77777777" w:rsidR="0003562D" w:rsidRDefault="0003562D" w:rsidP="0003562D"/>
        </w:tc>
        <w:tc>
          <w:tcPr>
            <w:tcW w:w="992" w:type="dxa"/>
          </w:tcPr>
          <w:p w14:paraId="7A85B38A" w14:textId="77777777" w:rsidR="0003562D" w:rsidRDefault="0003562D" w:rsidP="0003562D"/>
        </w:tc>
        <w:tc>
          <w:tcPr>
            <w:tcW w:w="1134" w:type="dxa"/>
          </w:tcPr>
          <w:p w14:paraId="7A85B38B" w14:textId="77777777" w:rsidR="0003562D" w:rsidRDefault="0003562D" w:rsidP="0003562D">
            <w:r>
              <w:t>T-72B</w:t>
            </w:r>
          </w:p>
        </w:tc>
        <w:tc>
          <w:tcPr>
            <w:tcW w:w="851" w:type="dxa"/>
          </w:tcPr>
          <w:p w14:paraId="7A85B38C" w14:textId="77777777" w:rsidR="0003562D" w:rsidRDefault="0003562D" w:rsidP="0003562D">
            <w:r>
              <w:t>90?</w:t>
            </w:r>
          </w:p>
        </w:tc>
        <w:tc>
          <w:tcPr>
            <w:tcW w:w="5782" w:type="dxa"/>
          </w:tcPr>
          <w:p w14:paraId="7A85B38D" w14:textId="77777777" w:rsidR="0003562D" w:rsidRDefault="0003562D" w:rsidP="0003562D">
            <w:r>
              <w:t>Better protection, FCS &amp; LRF. New gun and ATGM (Anti-Tank Guided Missile)</w:t>
            </w:r>
          </w:p>
        </w:tc>
      </w:tr>
      <w:tr w:rsidR="0003562D" w14:paraId="7A85B394" w14:textId="77777777" w:rsidTr="00C72484">
        <w:tc>
          <w:tcPr>
            <w:tcW w:w="1276" w:type="dxa"/>
          </w:tcPr>
          <w:p w14:paraId="7A85B38F" w14:textId="77777777" w:rsidR="0003562D" w:rsidRDefault="0003562D" w:rsidP="0003562D"/>
        </w:tc>
        <w:tc>
          <w:tcPr>
            <w:tcW w:w="992" w:type="dxa"/>
          </w:tcPr>
          <w:p w14:paraId="7A85B390" w14:textId="77777777" w:rsidR="0003562D" w:rsidRDefault="0003562D" w:rsidP="0003562D"/>
        </w:tc>
        <w:tc>
          <w:tcPr>
            <w:tcW w:w="1134" w:type="dxa"/>
          </w:tcPr>
          <w:p w14:paraId="7A85B391" w14:textId="77777777" w:rsidR="0003562D" w:rsidRDefault="0003562D" w:rsidP="0003562D">
            <w:r>
              <w:t>T-72M1</w:t>
            </w:r>
          </w:p>
        </w:tc>
        <w:tc>
          <w:tcPr>
            <w:tcW w:w="851" w:type="dxa"/>
          </w:tcPr>
          <w:p w14:paraId="7A85B392" w14:textId="77777777" w:rsidR="0003562D" w:rsidRDefault="001E224F" w:rsidP="0003562D">
            <w:r>
              <w:t>240</w:t>
            </w:r>
          </w:p>
        </w:tc>
        <w:tc>
          <w:tcPr>
            <w:tcW w:w="5782" w:type="dxa"/>
          </w:tcPr>
          <w:p w14:paraId="7A85B393" w14:textId="77777777" w:rsidR="0003562D" w:rsidRDefault="0003562D" w:rsidP="0003562D">
            <w:r>
              <w:t>Czech version of the T-72A for export</w:t>
            </w:r>
          </w:p>
        </w:tc>
      </w:tr>
      <w:tr w:rsidR="009E4376" w14:paraId="7A85B39A" w14:textId="77777777" w:rsidTr="00C72484">
        <w:tc>
          <w:tcPr>
            <w:tcW w:w="1276" w:type="dxa"/>
          </w:tcPr>
          <w:p w14:paraId="7A85B395" w14:textId="77777777" w:rsidR="009E4376" w:rsidRDefault="009E4376" w:rsidP="0003562D"/>
        </w:tc>
        <w:tc>
          <w:tcPr>
            <w:tcW w:w="992" w:type="dxa"/>
          </w:tcPr>
          <w:p w14:paraId="7A85B396" w14:textId="77777777" w:rsidR="009E4376" w:rsidRDefault="009E4376" w:rsidP="0003562D">
            <w:r>
              <w:t>T-62</w:t>
            </w:r>
          </w:p>
        </w:tc>
        <w:tc>
          <w:tcPr>
            <w:tcW w:w="1134" w:type="dxa"/>
          </w:tcPr>
          <w:p w14:paraId="7A85B397" w14:textId="77777777" w:rsidR="009E4376" w:rsidRDefault="009E4376" w:rsidP="0003562D">
            <w:r>
              <w:t>T-62MD</w:t>
            </w:r>
          </w:p>
        </w:tc>
        <w:tc>
          <w:tcPr>
            <w:tcW w:w="851" w:type="dxa"/>
          </w:tcPr>
          <w:p w14:paraId="7A85B398" w14:textId="77777777" w:rsidR="009E4376" w:rsidRDefault="00E22324" w:rsidP="00E22324">
            <w:r>
              <w:t>25</w:t>
            </w:r>
            <w:r w:rsidR="009E4376">
              <w:t>0</w:t>
            </w:r>
          </w:p>
        </w:tc>
        <w:tc>
          <w:tcPr>
            <w:tcW w:w="5782" w:type="dxa"/>
          </w:tcPr>
          <w:p w14:paraId="7A85B399" w14:textId="77777777" w:rsidR="009E4376" w:rsidRDefault="00E22324" w:rsidP="0003562D">
            <w:r>
              <w:t>Improved armor, up to 200 others converted to support vehicles or bunkers</w:t>
            </w:r>
            <w:r w:rsidR="00345503">
              <w:t>. In reserve.</w:t>
            </w:r>
          </w:p>
        </w:tc>
      </w:tr>
      <w:tr w:rsidR="0003562D" w14:paraId="7A85B3A0" w14:textId="77777777" w:rsidTr="00C72484">
        <w:tc>
          <w:tcPr>
            <w:tcW w:w="1276" w:type="dxa"/>
          </w:tcPr>
          <w:p w14:paraId="7A85B39B" w14:textId="77777777" w:rsidR="0003562D" w:rsidRDefault="0003562D" w:rsidP="0003562D"/>
        </w:tc>
        <w:tc>
          <w:tcPr>
            <w:tcW w:w="992" w:type="dxa"/>
          </w:tcPr>
          <w:p w14:paraId="7A85B39C" w14:textId="77777777" w:rsidR="0003562D" w:rsidRDefault="0003562D" w:rsidP="0003562D">
            <w:r>
              <w:t>T-54/55</w:t>
            </w:r>
          </w:p>
        </w:tc>
        <w:tc>
          <w:tcPr>
            <w:tcW w:w="1134" w:type="dxa"/>
          </w:tcPr>
          <w:p w14:paraId="7A85B39D" w14:textId="77777777" w:rsidR="0003562D" w:rsidRDefault="009E4376" w:rsidP="0003562D">
            <w:r>
              <w:t>T-54</w:t>
            </w:r>
          </w:p>
        </w:tc>
        <w:tc>
          <w:tcPr>
            <w:tcW w:w="851" w:type="dxa"/>
          </w:tcPr>
          <w:p w14:paraId="7A85B39E" w14:textId="77777777" w:rsidR="0003562D" w:rsidRDefault="009E4376" w:rsidP="0003562D">
            <w:r>
              <w:t>900</w:t>
            </w:r>
          </w:p>
        </w:tc>
        <w:tc>
          <w:tcPr>
            <w:tcW w:w="5782" w:type="dxa"/>
          </w:tcPr>
          <w:p w14:paraId="7A85B39F" w14:textId="77777777" w:rsidR="0003562D" w:rsidRDefault="009E4376" w:rsidP="0003562D">
            <w:r>
              <w:t>Soviet built with some Romanian upgraded versions</w:t>
            </w:r>
          </w:p>
        </w:tc>
      </w:tr>
      <w:tr w:rsidR="0003562D" w14:paraId="7A85B3A6" w14:textId="77777777" w:rsidTr="00C72484">
        <w:tc>
          <w:tcPr>
            <w:tcW w:w="1276" w:type="dxa"/>
          </w:tcPr>
          <w:p w14:paraId="7A85B3A1" w14:textId="77777777" w:rsidR="0003562D" w:rsidRDefault="0003562D" w:rsidP="0003562D"/>
        </w:tc>
        <w:tc>
          <w:tcPr>
            <w:tcW w:w="992" w:type="dxa"/>
          </w:tcPr>
          <w:p w14:paraId="7A85B3A2" w14:textId="77777777" w:rsidR="0003562D" w:rsidRDefault="0003562D" w:rsidP="0003562D"/>
        </w:tc>
        <w:tc>
          <w:tcPr>
            <w:tcW w:w="1134" w:type="dxa"/>
          </w:tcPr>
          <w:p w14:paraId="7A85B3A3" w14:textId="77777777" w:rsidR="0003562D" w:rsidRDefault="009E4376" w:rsidP="0003562D">
            <w:r>
              <w:t>T-55</w:t>
            </w:r>
          </w:p>
        </w:tc>
        <w:tc>
          <w:tcPr>
            <w:tcW w:w="851" w:type="dxa"/>
          </w:tcPr>
          <w:p w14:paraId="7A85B3A4" w14:textId="77777777" w:rsidR="0003562D" w:rsidRDefault="009E4376" w:rsidP="0003562D">
            <w:r>
              <w:t>465</w:t>
            </w:r>
          </w:p>
        </w:tc>
        <w:tc>
          <w:tcPr>
            <w:tcW w:w="5782" w:type="dxa"/>
          </w:tcPr>
          <w:p w14:paraId="7A85B3A5" w14:textId="77777777" w:rsidR="0003562D" w:rsidRDefault="009E4376" w:rsidP="009E4376">
            <w:r>
              <w:t xml:space="preserve">Soviet built </w:t>
            </w:r>
          </w:p>
        </w:tc>
      </w:tr>
      <w:tr w:rsidR="0003562D" w14:paraId="7A85B3AC" w14:textId="77777777" w:rsidTr="00C72484">
        <w:tc>
          <w:tcPr>
            <w:tcW w:w="1276" w:type="dxa"/>
          </w:tcPr>
          <w:p w14:paraId="7A85B3A7" w14:textId="77777777" w:rsidR="0003562D" w:rsidRDefault="0003562D" w:rsidP="0003562D"/>
        </w:tc>
        <w:tc>
          <w:tcPr>
            <w:tcW w:w="992" w:type="dxa"/>
          </w:tcPr>
          <w:p w14:paraId="7A85B3A8" w14:textId="77777777" w:rsidR="0003562D" w:rsidRDefault="0003562D" w:rsidP="0003562D"/>
        </w:tc>
        <w:tc>
          <w:tcPr>
            <w:tcW w:w="1134" w:type="dxa"/>
          </w:tcPr>
          <w:p w14:paraId="7A85B3A9" w14:textId="77777777" w:rsidR="0003562D" w:rsidRDefault="009E4376" w:rsidP="0003562D">
            <w:r>
              <w:t>T-55AM2</w:t>
            </w:r>
          </w:p>
        </w:tc>
        <w:tc>
          <w:tcPr>
            <w:tcW w:w="851" w:type="dxa"/>
          </w:tcPr>
          <w:p w14:paraId="7A85B3AA" w14:textId="77777777" w:rsidR="0003562D" w:rsidRDefault="009E4376" w:rsidP="0003562D">
            <w:r>
              <w:t>436</w:t>
            </w:r>
          </w:p>
        </w:tc>
        <w:tc>
          <w:tcPr>
            <w:tcW w:w="5782" w:type="dxa"/>
          </w:tcPr>
          <w:p w14:paraId="7A85B3AB" w14:textId="77777777" w:rsidR="0003562D" w:rsidRDefault="009E4376" w:rsidP="0003562D">
            <w:r>
              <w:t>Czech upgrade</w:t>
            </w:r>
          </w:p>
        </w:tc>
      </w:tr>
      <w:tr w:rsidR="009E4376" w14:paraId="7A85B3B2" w14:textId="77777777" w:rsidTr="00C72484">
        <w:tc>
          <w:tcPr>
            <w:tcW w:w="1276" w:type="dxa"/>
          </w:tcPr>
          <w:p w14:paraId="7A85B3AD" w14:textId="77777777" w:rsidR="009E4376" w:rsidRDefault="009E4376" w:rsidP="0003562D"/>
        </w:tc>
        <w:tc>
          <w:tcPr>
            <w:tcW w:w="992" w:type="dxa"/>
          </w:tcPr>
          <w:p w14:paraId="7A85B3AE" w14:textId="77777777" w:rsidR="009E4376" w:rsidRDefault="00E22324" w:rsidP="0003562D">
            <w:r>
              <w:t>T-34</w:t>
            </w:r>
          </w:p>
        </w:tc>
        <w:tc>
          <w:tcPr>
            <w:tcW w:w="1134" w:type="dxa"/>
          </w:tcPr>
          <w:p w14:paraId="7A85B3AF" w14:textId="77777777" w:rsidR="009E4376" w:rsidRDefault="00E22324" w:rsidP="0003562D">
            <w:r>
              <w:t>T-34/85</w:t>
            </w:r>
          </w:p>
        </w:tc>
        <w:tc>
          <w:tcPr>
            <w:tcW w:w="851" w:type="dxa"/>
          </w:tcPr>
          <w:p w14:paraId="7A85B3B0" w14:textId="77777777" w:rsidR="009E4376" w:rsidRDefault="00E22324" w:rsidP="0003562D">
            <w:r>
              <w:t>~400</w:t>
            </w:r>
          </w:p>
        </w:tc>
        <w:tc>
          <w:tcPr>
            <w:tcW w:w="5782" w:type="dxa"/>
          </w:tcPr>
          <w:p w14:paraId="7A85B3B1" w14:textId="77777777" w:rsidR="009E4376" w:rsidRDefault="00E22324" w:rsidP="00345503">
            <w:r>
              <w:t xml:space="preserve">All in </w:t>
            </w:r>
            <w:r w:rsidR="00345503">
              <w:t>storage</w:t>
            </w:r>
          </w:p>
        </w:tc>
      </w:tr>
      <w:tr w:rsidR="009E4376" w14:paraId="7A85B3B8" w14:textId="77777777" w:rsidTr="00C72484">
        <w:tc>
          <w:tcPr>
            <w:tcW w:w="1276" w:type="dxa"/>
          </w:tcPr>
          <w:p w14:paraId="7A85B3B3" w14:textId="77777777" w:rsidR="009E4376" w:rsidRDefault="009E4376" w:rsidP="0003562D"/>
        </w:tc>
        <w:tc>
          <w:tcPr>
            <w:tcW w:w="992" w:type="dxa"/>
          </w:tcPr>
          <w:p w14:paraId="7A85B3B4" w14:textId="77777777" w:rsidR="009E4376" w:rsidRDefault="009E4376" w:rsidP="0003562D"/>
        </w:tc>
        <w:tc>
          <w:tcPr>
            <w:tcW w:w="1134" w:type="dxa"/>
          </w:tcPr>
          <w:p w14:paraId="7A85B3B5" w14:textId="77777777" w:rsidR="009E4376" w:rsidRDefault="00E22324" w:rsidP="0003562D">
            <w:r>
              <w:t>Bunkers</w:t>
            </w:r>
          </w:p>
        </w:tc>
        <w:tc>
          <w:tcPr>
            <w:tcW w:w="851" w:type="dxa"/>
          </w:tcPr>
          <w:p w14:paraId="7A85B3B6" w14:textId="77777777" w:rsidR="009E4376" w:rsidRDefault="00E22324" w:rsidP="0003562D">
            <w:r>
              <w:t>140</w:t>
            </w:r>
          </w:p>
        </w:tc>
        <w:tc>
          <w:tcPr>
            <w:tcW w:w="5782" w:type="dxa"/>
          </w:tcPr>
          <w:p w14:paraId="7A85B3B7" w14:textId="77777777" w:rsidR="009E4376" w:rsidRDefault="00E22324" w:rsidP="0003562D">
            <w:r>
              <w:t>Some with 100mm T-62 gun turrets</w:t>
            </w:r>
          </w:p>
        </w:tc>
      </w:tr>
      <w:tr w:rsidR="009E4376" w14:paraId="7A85B3BE" w14:textId="77777777" w:rsidTr="00C72484">
        <w:tc>
          <w:tcPr>
            <w:tcW w:w="1276" w:type="dxa"/>
          </w:tcPr>
          <w:p w14:paraId="7A85B3B9" w14:textId="77777777" w:rsidR="009E4376" w:rsidRDefault="009E4376" w:rsidP="0003562D"/>
        </w:tc>
        <w:tc>
          <w:tcPr>
            <w:tcW w:w="992" w:type="dxa"/>
          </w:tcPr>
          <w:p w14:paraId="7A85B3BA" w14:textId="77777777" w:rsidR="009E4376" w:rsidRDefault="00E22324" w:rsidP="0003562D">
            <w:r>
              <w:t>PT-76</w:t>
            </w:r>
          </w:p>
        </w:tc>
        <w:tc>
          <w:tcPr>
            <w:tcW w:w="1134" w:type="dxa"/>
          </w:tcPr>
          <w:p w14:paraId="7A85B3BB" w14:textId="77777777" w:rsidR="009E4376" w:rsidRDefault="009E4376" w:rsidP="0003562D"/>
        </w:tc>
        <w:tc>
          <w:tcPr>
            <w:tcW w:w="851" w:type="dxa"/>
          </w:tcPr>
          <w:p w14:paraId="7A85B3BC" w14:textId="77777777" w:rsidR="009E4376" w:rsidRDefault="00E22324" w:rsidP="0003562D">
            <w:r>
              <w:t>250</w:t>
            </w:r>
          </w:p>
        </w:tc>
        <w:tc>
          <w:tcPr>
            <w:tcW w:w="5782" w:type="dxa"/>
          </w:tcPr>
          <w:p w14:paraId="7A85B3BD" w14:textId="77777777" w:rsidR="009E4376" w:rsidRDefault="00E22324" w:rsidP="0003562D">
            <w:r>
              <w:t>Amphibious tanks, mostly in reserve</w:t>
            </w:r>
          </w:p>
        </w:tc>
      </w:tr>
      <w:tr w:rsidR="009E4376" w14:paraId="7A85B3C4" w14:textId="77777777" w:rsidTr="00C72484">
        <w:tc>
          <w:tcPr>
            <w:tcW w:w="1276" w:type="dxa"/>
          </w:tcPr>
          <w:p w14:paraId="7A85B3BF" w14:textId="77777777" w:rsidR="009E4376" w:rsidRDefault="0013621B" w:rsidP="0003562D">
            <w:r>
              <w:t>IFV</w:t>
            </w:r>
          </w:p>
        </w:tc>
        <w:tc>
          <w:tcPr>
            <w:tcW w:w="992" w:type="dxa"/>
          </w:tcPr>
          <w:p w14:paraId="7A85B3C0" w14:textId="77777777" w:rsidR="009E4376" w:rsidRDefault="0013621B" w:rsidP="0003562D">
            <w:r>
              <w:t>BMP-23</w:t>
            </w:r>
          </w:p>
        </w:tc>
        <w:tc>
          <w:tcPr>
            <w:tcW w:w="1134" w:type="dxa"/>
          </w:tcPr>
          <w:p w14:paraId="7A85B3C1" w14:textId="77777777" w:rsidR="009E4376" w:rsidRDefault="0013621B" w:rsidP="0003562D">
            <w:r>
              <w:t>BMP-23</w:t>
            </w:r>
          </w:p>
        </w:tc>
        <w:tc>
          <w:tcPr>
            <w:tcW w:w="851" w:type="dxa"/>
          </w:tcPr>
          <w:p w14:paraId="7A85B3C2" w14:textId="77777777" w:rsidR="009E4376" w:rsidRDefault="0013621B" w:rsidP="0003562D">
            <w:r>
              <w:t>172</w:t>
            </w:r>
          </w:p>
        </w:tc>
        <w:tc>
          <w:tcPr>
            <w:tcW w:w="5782" w:type="dxa"/>
          </w:tcPr>
          <w:p w14:paraId="7A85B3C3" w14:textId="77777777" w:rsidR="009E4376" w:rsidRDefault="0013621B" w:rsidP="0003562D">
            <w:r>
              <w:t>Local design</w:t>
            </w:r>
          </w:p>
        </w:tc>
      </w:tr>
      <w:tr w:rsidR="0003562D" w14:paraId="7A85B3CA" w14:textId="77777777" w:rsidTr="00C72484">
        <w:tc>
          <w:tcPr>
            <w:tcW w:w="1276" w:type="dxa"/>
          </w:tcPr>
          <w:p w14:paraId="7A85B3C5" w14:textId="77777777" w:rsidR="0003562D" w:rsidRDefault="0003562D" w:rsidP="0003562D"/>
        </w:tc>
        <w:tc>
          <w:tcPr>
            <w:tcW w:w="992" w:type="dxa"/>
          </w:tcPr>
          <w:p w14:paraId="7A85B3C6" w14:textId="77777777" w:rsidR="0003562D" w:rsidRDefault="0003562D" w:rsidP="0003562D"/>
        </w:tc>
        <w:tc>
          <w:tcPr>
            <w:tcW w:w="1134" w:type="dxa"/>
          </w:tcPr>
          <w:p w14:paraId="7A85B3C7" w14:textId="77777777" w:rsidR="0003562D" w:rsidRDefault="0013621B" w:rsidP="0003562D">
            <w:r>
              <w:t>BMP-23D</w:t>
            </w:r>
          </w:p>
        </w:tc>
        <w:tc>
          <w:tcPr>
            <w:tcW w:w="851" w:type="dxa"/>
          </w:tcPr>
          <w:p w14:paraId="7A85B3C8" w14:textId="77777777" w:rsidR="0003562D" w:rsidRDefault="00ED14DE" w:rsidP="0003562D">
            <w:r>
              <w:t>?</w:t>
            </w:r>
          </w:p>
        </w:tc>
        <w:tc>
          <w:tcPr>
            <w:tcW w:w="5782" w:type="dxa"/>
          </w:tcPr>
          <w:p w14:paraId="7A85B3C9" w14:textId="77777777" w:rsidR="0003562D" w:rsidRDefault="0013621B" w:rsidP="0003562D">
            <w:r>
              <w:t>Improved with ATGM</w:t>
            </w:r>
          </w:p>
        </w:tc>
      </w:tr>
      <w:tr w:rsidR="0003562D" w14:paraId="7A85B3D0" w14:textId="77777777" w:rsidTr="00C72484">
        <w:tc>
          <w:tcPr>
            <w:tcW w:w="1276" w:type="dxa"/>
          </w:tcPr>
          <w:p w14:paraId="7A85B3CB" w14:textId="77777777" w:rsidR="0003562D" w:rsidRDefault="0003562D" w:rsidP="0003562D"/>
        </w:tc>
        <w:tc>
          <w:tcPr>
            <w:tcW w:w="992" w:type="dxa"/>
          </w:tcPr>
          <w:p w14:paraId="7A85B3CC" w14:textId="77777777" w:rsidR="0003562D" w:rsidRDefault="0003562D" w:rsidP="0003562D"/>
        </w:tc>
        <w:tc>
          <w:tcPr>
            <w:tcW w:w="1134" w:type="dxa"/>
          </w:tcPr>
          <w:p w14:paraId="7A85B3CD" w14:textId="77777777" w:rsidR="0003562D" w:rsidRDefault="0013621B" w:rsidP="0003562D">
            <w:r>
              <w:t>BRM-23</w:t>
            </w:r>
          </w:p>
        </w:tc>
        <w:tc>
          <w:tcPr>
            <w:tcW w:w="851" w:type="dxa"/>
          </w:tcPr>
          <w:p w14:paraId="7A85B3CE" w14:textId="77777777" w:rsidR="0003562D" w:rsidRDefault="00ED14DE" w:rsidP="0003562D">
            <w:r>
              <w:t>?</w:t>
            </w:r>
          </w:p>
        </w:tc>
        <w:tc>
          <w:tcPr>
            <w:tcW w:w="5782" w:type="dxa"/>
          </w:tcPr>
          <w:p w14:paraId="7A85B3CF" w14:textId="77777777" w:rsidR="0003562D" w:rsidRDefault="0013621B" w:rsidP="0003562D">
            <w:r>
              <w:t>Recon vehicle</w:t>
            </w:r>
          </w:p>
        </w:tc>
      </w:tr>
      <w:tr w:rsidR="0003562D" w14:paraId="7A85B3D6" w14:textId="77777777" w:rsidTr="00C72484">
        <w:tc>
          <w:tcPr>
            <w:tcW w:w="1276" w:type="dxa"/>
          </w:tcPr>
          <w:p w14:paraId="7A85B3D1" w14:textId="77777777" w:rsidR="0003562D" w:rsidRDefault="0003562D" w:rsidP="0003562D"/>
        </w:tc>
        <w:tc>
          <w:tcPr>
            <w:tcW w:w="992" w:type="dxa"/>
          </w:tcPr>
          <w:p w14:paraId="7A85B3D2" w14:textId="77777777" w:rsidR="0003562D" w:rsidRDefault="0013621B" w:rsidP="0003562D">
            <w:r>
              <w:t>BMP-1P</w:t>
            </w:r>
          </w:p>
        </w:tc>
        <w:tc>
          <w:tcPr>
            <w:tcW w:w="1134" w:type="dxa"/>
          </w:tcPr>
          <w:p w14:paraId="7A85B3D3" w14:textId="77777777" w:rsidR="0003562D" w:rsidRDefault="0003562D" w:rsidP="0003562D"/>
        </w:tc>
        <w:tc>
          <w:tcPr>
            <w:tcW w:w="851" w:type="dxa"/>
          </w:tcPr>
          <w:p w14:paraId="7A85B3D4" w14:textId="77777777" w:rsidR="0003562D" w:rsidRDefault="0013621B" w:rsidP="0003562D">
            <w:r>
              <w:t>100</w:t>
            </w:r>
          </w:p>
        </w:tc>
        <w:tc>
          <w:tcPr>
            <w:tcW w:w="5782" w:type="dxa"/>
          </w:tcPr>
          <w:p w14:paraId="7A85B3D5" w14:textId="77777777" w:rsidR="0003562D" w:rsidRDefault="0003562D" w:rsidP="0003562D"/>
        </w:tc>
      </w:tr>
      <w:tr w:rsidR="0003562D" w14:paraId="7A85B3DC" w14:textId="77777777" w:rsidTr="00C72484">
        <w:tc>
          <w:tcPr>
            <w:tcW w:w="1276" w:type="dxa"/>
          </w:tcPr>
          <w:p w14:paraId="7A85B3D7" w14:textId="77777777" w:rsidR="0003562D" w:rsidRDefault="00ED14DE" w:rsidP="0003562D">
            <w:r>
              <w:t>APC</w:t>
            </w:r>
          </w:p>
        </w:tc>
        <w:tc>
          <w:tcPr>
            <w:tcW w:w="992" w:type="dxa"/>
          </w:tcPr>
          <w:p w14:paraId="7A85B3D8" w14:textId="77777777" w:rsidR="0003562D" w:rsidRDefault="00ED14DE" w:rsidP="0003562D">
            <w:r>
              <w:t>BTR-60</w:t>
            </w:r>
          </w:p>
        </w:tc>
        <w:tc>
          <w:tcPr>
            <w:tcW w:w="1134" w:type="dxa"/>
          </w:tcPr>
          <w:p w14:paraId="7A85B3D9" w14:textId="77777777" w:rsidR="0003562D" w:rsidRDefault="00ED14DE" w:rsidP="0003562D">
            <w:r>
              <w:t>Various</w:t>
            </w:r>
          </w:p>
        </w:tc>
        <w:tc>
          <w:tcPr>
            <w:tcW w:w="851" w:type="dxa"/>
          </w:tcPr>
          <w:p w14:paraId="7A85B3DA" w14:textId="77777777" w:rsidR="0003562D" w:rsidRDefault="00ED14DE" w:rsidP="0003562D">
            <w:r>
              <w:t>781</w:t>
            </w:r>
          </w:p>
        </w:tc>
        <w:tc>
          <w:tcPr>
            <w:tcW w:w="5782" w:type="dxa"/>
          </w:tcPr>
          <w:p w14:paraId="7A85B3DB" w14:textId="77777777" w:rsidR="0003562D" w:rsidRDefault="0003562D" w:rsidP="0003562D"/>
        </w:tc>
      </w:tr>
      <w:tr w:rsidR="0013621B" w14:paraId="7A85B3E2" w14:textId="77777777" w:rsidTr="00C72484">
        <w:tc>
          <w:tcPr>
            <w:tcW w:w="1276" w:type="dxa"/>
          </w:tcPr>
          <w:p w14:paraId="7A85B3DD" w14:textId="77777777" w:rsidR="0013621B" w:rsidRDefault="0013621B" w:rsidP="0003562D"/>
        </w:tc>
        <w:tc>
          <w:tcPr>
            <w:tcW w:w="992" w:type="dxa"/>
          </w:tcPr>
          <w:p w14:paraId="7A85B3DE" w14:textId="77777777" w:rsidR="0013621B" w:rsidRDefault="00ED14DE" w:rsidP="0003562D">
            <w:r>
              <w:t>MTLB</w:t>
            </w:r>
          </w:p>
        </w:tc>
        <w:tc>
          <w:tcPr>
            <w:tcW w:w="1134" w:type="dxa"/>
          </w:tcPr>
          <w:p w14:paraId="7A85B3DF" w14:textId="77777777" w:rsidR="0013621B" w:rsidRDefault="00ED14DE" w:rsidP="0003562D">
            <w:r>
              <w:t>Various</w:t>
            </w:r>
          </w:p>
        </w:tc>
        <w:tc>
          <w:tcPr>
            <w:tcW w:w="851" w:type="dxa"/>
          </w:tcPr>
          <w:p w14:paraId="7A85B3E0" w14:textId="77777777" w:rsidR="0013621B" w:rsidRDefault="00AC156D" w:rsidP="0003562D">
            <w:r>
              <w:t>1100</w:t>
            </w:r>
          </w:p>
        </w:tc>
        <w:tc>
          <w:tcPr>
            <w:tcW w:w="5782" w:type="dxa"/>
          </w:tcPr>
          <w:p w14:paraId="7A85B3E1" w14:textId="77777777" w:rsidR="0013621B" w:rsidRDefault="00ED14DE" w:rsidP="0003562D">
            <w:r>
              <w:t>Including many specialist vehicles</w:t>
            </w:r>
          </w:p>
        </w:tc>
      </w:tr>
      <w:tr w:rsidR="0013621B" w14:paraId="7A85B3E8" w14:textId="77777777" w:rsidTr="00C72484">
        <w:tc>
          <w:tcPr>
            <w:tcW w:w="1276" w:type="dxa"/>
          </w:tcPr>
          <w:p w14:paraId="7A85B3E3" w14:textId="77777777" w:rsidR="0013621B" w:rsidRDefault="0013621B" w:rsidP="0003562D"/>
        </w:tc>
        <w:tc>
          <w:tcPr>
            <w:tcW w:w="992" w:type="dxa"/>
          </w:tcPr>
          <w:p w14:paraId="7A85B3E4" w14:textId="77777777" w:rsidR="0013621B" w:rsidRDefault="00ED14DE" w:rsidP="0003562D">
            <w:r>
              <w:t>BTR-50</w:t>
            </w:r>
          </w:p>
        </w:tc>
        <w:tc>
          <w:tcPr>
            <w:tcW w:w="1134" w:type="dxa"/>
          </w:tcPr>
          <w:p w14:paraId="7A85B3E5" w14:textId="77777777" w:rsidR="0013621B" w:rsidRDefault="0013621B" w:rsidP="0003562D"/>
        </w:tc>
        <w:tc>
          <w:tcPr>
            <w:tcW w:w="851" w:type="dxa"/>
          </w:tcPr>
          <w:p w14:paraId="7A85B3E6" w14:textId="77777777" w:rsidR="0013621B" w:rsidRDefault="00ED14DE" w:rsidP="0003562D">
            <w:r>
              <w:t>700</w:t>
            </w:r>
          </w:p>
        </w:tc>
        <w:tc>
          <w:tcPr>
            <w:tcW w:w="5782" w:type="dxa"/>
          </w:tcPr>
          <w:p w14:paraId="7A85B3E7" w14:textId="77777777" w:rsidR="0013621B" w:rsidRDefault="00ED14DE" w:rsidP="0003562D">
            <w:r>
              <w:t>Reserve</w:t>
            </w:r>
          </w:p>
        </w:tc>
      </w:tr>
      <w:tr w:rsidR="0013621B" w14:paraId="7A85B3EE" w14:textId="77777777" w:rsidTr="00C72484">
        <w:tc>
          <w:tcPr>
            <w:tcW w:w="1276" w:type="dxa"/>
          </w:tcPr>
          <w:p w14:paraId="7A85B3E9" w14:textId="77777777" w:rsidR="0013621B" w:rsidRDefault="00ED14DE" w:rsidP="0003562D">
            <w:r>
              <w:t>Armd Cars</w:t>
            </w:r>
          </w:p>
        </w:tc>
        <w:tc>
          <w:tcPr>
            <w:tcW w:w="992" w:type="dxa"/>
          </w:tcPr>
          <w:p w14:paraId="7A85B3EA" w14:textId="77777777" w:rsidR="0013621B" w:rsidRDefault="00ED14DE" w:rsidP="0003562D">
            <w:r>
              <w:t>BRDM-2</w:t>
            </w:r>
          </w:p>
        </w:tc>
        <w:tc>
          <w:tcPr>
            <w:tcW w:w="1134" w:type="dxa"/>
          </w:tcPr>
          <w:p w14:paraId="7A85B3EB" w14:textId="77777777" w:rsidR="0013621B" w:rsidRDefault="0013621B" w:rsidP="0003562D"/>
        </w:tc>
        <w:tc>
          <w:tcPr>
            <w:tcW w:w="851" w:type="dxa"/>
          </w:tcPr>
          <w:p w14:paraId="7A85B3EC" w14:textId="77777777" w:rsidR="0013621B" w:rsidRDefault="00ED14DE" w:rsidP="0003562D">
            <w:r>
              <w:t>74</w:t>
            </w:r>
          </w:p>
        </w:tc>
        <w:tc>
          <w:tcPr>
            <w:tcW w:w="5782" w:type="dxa"/>
          </w:tcPr>
          <w:p w14:paraId="7A85B3ED" w14:textId="77777777" w:rsidR="0013621B" w:rsidRDefault="00ED14DE" w:rsidP="0003562D">
            <w:r>
              <w:t>Reconnaissance</w:t>
            </w:r>
          </w:p>
        </w:tc>
      </w:tr>
      <w:tr w:rsidR="0013621B" w14:paraId="7A85B3F4" w14:textId="77777777" w:rsidTr="00C72484">
        <w:tc>
          <w:tcPr>
            <w:tcW w:w="1276" w:type="dxa"/>
          </w:tcPr>
          <w:p w14:paraId="7A85B3EF" w14:textId="77777777" w:rsidR="0013621B" w:rsidRDefault="00ED14DE" w:rsidP="0003562D">
            <w:r>
              <w:t>Artillery</w:t>
            </w:r>
          </w:p>
        </w:tc>
        <w:tc>
          <w:tcPr>
            <w:tcW w:w="992" w:type="dxa"/>
          </w:tcPr>
          <w:p w14:paraId="7A85B3F0" w14:textId="77777777" w:rsidR="0013621B" w:rsidRDefault="00ED14DE" w:rsidP="000D0AA7">
            <w:r>
              <w:t>1</w:t>
            </w:r>
            <w:r w:rsidR="000D0AA7">
              <w:t>00</w:t>
            </w:r>
            <w:r>
              <w:t>mm</w:t>
            </w:r>
          </w:p>
        </w:tc>
        <w:tc>
          <w:tcPr>
            <w:tcW w:w="1134" w:type="dxa"/>
          </w:tcPr>
          <w:p w14:paraId="7A85B3F1" w14:textId="77777777" w:rsidR="0013621B" w:rsidRDefault="000D0AA7" w:rsidP="0003562D">
            <w:r>
              <w:t>BS-3</w:t>
            </w:r>
          </w:p>
        </w:tc>
        <w:tc>
          <w:tcPr>
            <w:tcW w:w="851" w:type="dxa"/>
          </w:tcPr>
          <w:p w14:paraId="7A85B3F2" w14:textId="77777777" w:rsidR="0013621B" w:rsidRDefault="000D0AA7" w:rsidP="0003562D">
            <w:r>
              <w:t>16</w:t>
            </w:r>
          </w:p>
        </w:tc>
        <w:tc>
          <w:tcPr>
            <w:tcW w:w="5782" w:type="dxa"/>
          </w:tcPr>
          <w:p w14:paraId="7A85B3F3" w14:textId="77777777" w:rsidR="0013621B" w:rsidRDefault="0013621B" w:rsidP="0003562D"/>
        </w:tc>
      </w:tr>
      <w:tr w:rsidR="0013621B" w14:paraId="7A85B3FA" w14:textId="77777777" w:rsidTr="00C72484">
        <w:tc>
          <w:tcPr>
            <w:tcW w:w="1276" w:type="dxa"/>
          </w:tcPr>
          <w:p w14:paraId="7A85B3F5" w14:textId="77777777" w:rsidR="0013621B" w:rsidRDefault="0013621B" w:rsidP="0003562D"/>
        </w:tc>
        <w:tc>
          <w:tcPr>
            <w:tcW w:w="992" w:type="dxa"/>
          </w:tcPr>
          <w:p w14:paraId="7A85B3F6" w14:textId="77777777" w:rsidR="0013621B" w:rsidRDefault="00204575" w:rsidP="0003562D">
            <w:r>
              <w:t>120mm</w:t>
            </w:r>
          </w:p>
        </w:tc>
        <w:tc>
          <w:tcPr>
            <w:tcW w:w="1134" w:type="dxa"/>
          </w:tcPr>
          <w:p w14:paraId="7A85B3F7" w14:textId="77777777" w:rsidR="0013621B" w:rsidRDefault="00204575" w:rsidP="0003562D">
            <w:r>
              <w:t>2S12</w:t>
            </w:r>
          </w:p>
        </w:tc>
        <w:tc>
          <w:tcPr>
            <w:tcW w:w="851" w:type="dxa"/>
          </w:tcPr>
          <w:p w14:paraId="7A85B3F8" w14:textId="77777777" w:rsidR="0013621B" w:rsidRDefault="00204575" w:rsidP="0003562D">
            <w:r>
              <w:t>356</w:t>
            </w:r>
          </w:p>
        </w:tc>
        <w:tc>
          <w:tcPr>
            <w:tcW w:w="5782" w:type="dxa"/>
          </w:tcPr>
          <w:p w14:paraId="7A85B3F9" w14:textId="77777777" w:rsidR="0013621B" w:rsidRDefault="00204575" w:rsidP="0003562D">
            <w:r>
              <w:t>On MTLB chassis, locally produced</w:t>
            </w:r>
          </w:p>
        </w:tc>
      </w:tr>
      <w:tr w:rsidR="0013621B" w14:paraId="7A85B400" w14:textId="77777777" w:rsidTr="00C72484">
        <w:tc>
          <w:tcPr>
            <w:tcW w:w="1276" w:type="dxa"/>
          </w:tcPr>
          <w:p w14:paraId="7A85B3FB" w14:textId="77777777" w:rsidR="0013621B" w:rsidRDefault="0013621B" w:rsidP="0003562D"/>
        </w:tc>
        <w:tc>
          <w:tcPr>
            <w:tcW w:w="992" w:type="dxa"/>
          </w:tcPr>
          <w:p w14:paraId="7A85B3FC" w14:textId="77777777" w:rsidR="0013621B" w:rsidRDefault="0013621B" w:rsidP="0003562D"/>
        </w:tc>
        <w:tc>
          <w:tcPr>
            <w:tcW w:w="1134" w:type="dxa"/>
          </w:tcPr>
          <w:p w14:paraId="7A85B3FD" w14:textId="77777777" w:rsidR="0013621B" w:rsidRDefault="00204575" w:rsidP="0003562D">
            <w:r>
              <w:t>2S11</w:t>
            </w:r>
          </w:p>
        </w:tc>
        <w:tc>
          <w:tcPr>
            <w:tcW w:w="851" w:type="dxa"/>
          </w:tcPr>
          <w:p w14:paraId="7A85B3FE" w14:textId="77777777" w:rsidR="0013621B" w:rsidRDefault="00204575" w:rsidP="0003562D">
            <w:r>
              <w:t>359</w:t>
            </w:r>
          </w:p>
        </w:tc>
        <w:tc>
          <w:tcPr>
            <w:tcW w:w="5782" w:type="dxa"/>
          </w:tcPr>
          <w:p w14:paraId="7A85B3FF" w14:textId="77777777" w:rsidR="0013621B" w:rsidRDefault="00204575" w:rsidP="0003562D">
            <w:r>
              <w:t>BTR-70 chassis</w:t>
            </w:r>
          </w:p>
        </w:tc>
      </w:tr>
      <w:tr w:rsidR="000D0AA7" w14:paraId="7A85B406" w14:textId="77777777" w:rsidTr="00C72484">
        <w:tc>
          <w:tcPr>
            <w:tcW w:w="1276" w:type="dxa"/>
          </w:tcPr>
          <w:p w14:paraId="7A85B401" w14:textId="77777777" w:rsidR="000D0AA7" w:rsidRDefault="000D0AA7" w:rsidP="00204575"/>
        </w:tc>
        <w:tc>
          <w:tcPr>
            <w:tcW w:w="992" w:type="dxa"/>
          </w:tcPr>
          <w:p w14:paraId="7A85B402" w14:textId="77777777" w:rsidR="000D0AA7" w:rsidRDefault="000D0AA7" w:rsidP="00204575"/>
        </w:tc>
        <w:tc>
          <w:tcPr>
            <w:tcW w:w="1134" w:type="dxa"/>
          </w:tcPr>
          <w:p w14:paraId="7A85B403" w14:textId="77777777" w:rsidR="000D0AA7" w:rsidRDefault="000D0AA7" w:rsidP="00204575">
            <w:r>
              <w:t>A-19</w:t>
            </w:r>
          </w:p>
        </w:tc>
        <w:tc>
          <w:tcPr>
            <w:tcW w:w="851" w:type="dxa"/>
          </w:tcPr>
          <w:p w14:paraId="7A85B404" w14:textId="77777777" w:rsidR="000D0AA7" w:rsidRDefault="000D0AA7" w:rsidP="00204575">
            <w:r>
              <w:t>25</w:t>
            </w:r>
          </w:p>
        </w:tc>
        <w:tc>
          <w:tcPr>
            <w:tcW w:w="5782" w:type="dxa"/>
          </w:tcPr>
          <w:p w14:paraId="7A85B405" w14:textId="77777777" w:rsidR="000D0AA7" w:rsidRDefault="000D0AA7" w:rsidP="00204575"/>
        </w:tc>
      </w:tr>
      <w:tr w:rsidR="00204575" w14:paraId="7A85B40C" w14:textId="77777777" w:rsidTr="00C72484">
        <w:tc>
          <w:tcPr>
            <w:tcW w:w="1276" w:type="dxa"/>
          </w:tcPr>
          <w:p w14:paraId="7A85B407" w14:textId="77777777" w:rsidR="00204575" w:rsidRDefault="00204575" w:rsidP="00204575"/>
        </w:tc>
        <w:tc>
          <w:tcPr>
            <w:tcW w:w="992" w:type="dxa"/>
          </w:tcPr>
          <w:p w14:paraId="7A85B408" w14:textId="77777777" w:rsidR="00204575" w:rsidRDefault="00204575" w:rsidP="00204575">
            <w:r>
              <w:t>122mm</w:t>
            </w:r>
          </w:p>
        </w:tc>
        <w:tc>
          <w:tcPr>
            <w:tcW w:w="1134" w:type="dxa"/>
          </w:tcPr>
          <w:p w14:paraId="7A85B409" w14:textId="77777777" w:rsidR="00204575" w:rsidRDefault="00204575" w:rsidP="00204575">
            <w:r>
              <w:t>2S1</w:t>
            </w:r>
          </w:p>
        </w:tc>
        <w:tc>
          <w:tcPr>
            <w:tcW w:w="851" w:type="dxa"/>
          </w:tcPr>
          <w:p w14:paraId="7A85B40A" w14:textId="77777777" w:rsidR="00204575" w:rsidRDefault="00204575" w:rsidP="00204575">
            <w:r>
              <w:t>750</w:t>
            </w:r>
          </w:p>
        </w:tc>
        <w:tc>
          <w:tcPr>
            <w:tcW w:w="5782" w:type="dxa"/>
          </w:tcPr>
          <w:p w14:paraId="7A85B40B" w14:textId="77777777" w:rsidR="00204575" w:rsidRDefault="00204575" w:rsidP="00204575">
            <w:r>
              <w:t>locally produced</w:t>
            </w:r>
          </w:p>
        </w:tc>
      </w:tr>
      <w:tr w:rsidR="000D0AA7" w14:paraId="7A85B412" w14:textId="77777777" w:rsidTr="00C72484">
        <w:tc>
          <w:tcPr>
            <w:tcW w:w="1276" w:type="dxa"/>
          </w:tcPr>
          <w:p w14:paraId="7A85B40D" w14:textId="77777777" w:rsidR="000D0AA7" w:rsidRDefault="000D0AA7" w:rsidP="00204575"/>
        </w:tc>
        <w:tc>
          <w:tcPr>
            <w:tcW w:w="992" w:type="dxa"/>
          </w:tcPr>
          <w:p w14:paraId="7A85B40E" w14:textId="77777777" w:rsidR="000D0AA7" w:rsidRDefault="000D0AA7" w:rsidP="00204575"/>
        </w:tc>
        <w:tc>
          <w:tcPr>
            <w:tcW w:w="1134" w:type="dxa"/>
          </w:tcPr>
          <w:p w14:paraId="7A85B40F" w14:textId="77777777" w:rsidR="000D0AA7" w:rsidRDefault="000D0AA7" w:rsidP="00204575">
            <w:r>
              <w:t>M-30</w:t>
            </w:r>
          </w:p>
        </w:tc>
        <w:tc>
          <w:tcPr>
            <w:tcW w:w="851" w:type="dxa"/>
          </w:tcPr>
          <w:p w14:paraId="7A85B410" w14:textId="77777777" w:rsidR="000D0AA7" w:rsidRDefault="00AC156D" w:rsidP="00204575">
            <w:r>
              <w:t>500</w:t>
            </w:r>
          </w:p>
        </w:tc>
        <w:tc>
          <w:tcPr>
            <w:tcW w:w="5782" w:type="dxa"/>
          </w:tcPr>
          <w:p w14:paraId="7A85B411" w14:textId="77777777" w:rsidR="000D0AA7" w:rsidRDefault="000D0AA7" w:rsidP="00204575"/>
        </w:tc>
      </w:tr>
      <w:tr w:rsidR="000D0AA7" w14:paraId="7A85B418" w14:textId="77777777" w:rsidTr="00C72484">
        <w:tc>
          <w:tcPr>
            <w:tcW w:w="1276" w:type="dxa"/>
          </w:tcPr>
          <w:p w14:paraId="7A85B413" w14:textId="77777777" w:rsidR="000D0AA7" w:rsidRDefault="000D0AA7" w:rsidP="00204575"/>
        </w:tc>
        <w:tc>
          <w:tcPr>
            <w:tcW w:w="992" w:type="dxa"/>
          </w:tcPr>
          <w:p w14:paraId="7A85B414" w14:textId="77777777" w:rsidR="000D0AA7" w:rsidRDefault="000D0AA7" w:rsidP="00204575">
            <w:r>
              <w:t>130mm</w:t>
            </w:r>
          </w:p>
        </w:tc>
        <w:tc>
          <w:tcPr>
            <w:tcW w:w="1134" w:type="dxa"/>
          </w:tcPr>
          <w:p w14:paraId="7A85B415" w14:textId="77777777" w:rsidR="000D0AA7" w:rsidRDefault="000D0AA7" w:rsidP="00204575">
            <w:r>
              <w:t>M-46</w:t>
            </w:r>
          </w:p>
        </w:tc>
        <w:tc>
          <w:tcPr>
            <w:tcW w:w="851" w:type="dxa"/>
          </w:tcPr>
          <w:p w14:paraId="7A85B416" w14:textId="77777777" w:rsidR="000D0AA7" w:rsidRDefault="000D0AA7" w:rsidP="00204575">
            <w:r>
              <w:t>72</w:t>
            </w:r>
          </w:p>
        </w:tc>
        <w:tc>
          <w:tcPr>
            <w:tcW w:w="5782" w:type="dxa"/>
          </w:tcPr>
          <w:p w14:paraId="7A85B417" w14:textId="77777777" w:rsidR="000D0AA7" w:rsidRDefault="000D0AA7" w:rsidP="00204575"/>
        </w:tc>
      </w:tr>
      <w:tr w:rsidR="00204575" w14:paraId="7A85B41E" w14:textId="77777777" w:rsidTr="00C72484">
        <w:tc>
          <w:tcPr>
            <w:tcW w:w="1276" w:type="dxa"/>
          </w:tcPr>
          <w:p w14:paraId="7A85B419" w14:textId="77777777" w:rsidR="00204575" w:rsidRDefault="00204575" w:rsidP="00204575"/>
        </w:tc>
        <w:tc>
          <w:tcPr>
            <w:tcW w:w="992" w:type="dxa"/>
          </w:tcPr>
          <w:p w14:paraId="7A85B41A" w14:textId="77777777" w:rsidR="00204575" w:rsidRDefault="00204575" w:rsidP="00204575">
            <w:r>
              <w:t>152mm</w:t>
            </w:r>
          </w:p>
        </w:tc>
        <w:tc>
          <w:tcPr>
            <w:tcW w:w="1134" w:type="dxa"/>
          </w:tcPr>
          <w:p w14:paraId="7A85B41B" w14:textId="77777777" w:rsidR="00204575" w:rsidRDefault="00204575" w:rsidP="00204575">
            <w:r>
              <w:t>2S3</w:t>
            </w:r>
          </w:p>
        </w:tc>
        <w:tc>
          <w:tcPr>
            <w:tcW w:w="851" w:type="dxa"/>
          </w:tcPr>
          <w:p w14:paraId="7A85B41C" w14:textId="77777777" w:rsidR="00204575" w:rsidRDefault="00204575" w:rsidP="00204575">
            <w:r>
              <w:t>18</w:t>
            </w:r>
          </w:p>
        </w:tc>
        <w:tc>
          <w:tcPr>
            <w:tcW w:w="5782" w:type="dxa"/>
          </w:tcPr>
          <w:p w14:paraId="7A85B41D" w14:textId="77777777" w:rsidR="00204575" w:rsidRDefault="00204575" w:rsidP="00204575"/>
        </w:tc>
      </w:tr>
      <w:tr w:rsidR="00204575" w14:paraId="7A85B424" w14:textId="77777777" w:rsidTr="00C72484">
        <w:tc>
          <w:tcPr>
            <w:tcW w:w="1276" w:type="dxa"/>
          </w:tcPr>
          <w:p w14:paraId="7A85B41F" w14:textId="77777777" w:rsidR="00204575" w:rsidRDefault="00204575" w:rsidP="00204575"/>
        </w:tc>
        <w:tc>
          <w:tcPr>
            <w:tcW w:w="992" w:type="dxa"/>
          </w:tcPr>
          <w:p w14:paraId="7A85B420" w14:textId="77777777" w:rsidR="00204575" w:rsidRDefault="00204575" w:rsidP="00204575"/>
        </w:tc>
        <w:tc>
          <w:tcPr>
            <w:tcW w:w="1134" w:type="dxa"/>
          </w:tcPr>
          <w:p w14:paraId="7A85B421" w14:textId="77777777" w:rsidR="00204575" w:rsidRDefault="00204575" w:rsidP="00204575">
            <w:r>
              <w:t>D-20</w:t>
            </w:r>
          </w:p>
        </w:tc>
        <w:tc>
          <w:tcPr>
            <w:tcW w:w="851" w:type="dxa"/>
          </w:tcPr>
          <w:p w14:paraId="7A85B422" w14:textId="77777777" w:rsidR="00204575" w:rsidRDefault="00204575" w:rsidP="00204575">
            <w:r>
              <w:t>150</w:t>
            </w:r>
          </w:p>
        </w:tc>
        <w:tc>
          <w:tcPr>
            <w:tcW w:w="5782" w:type="dxa"/>
          </w:tcPr>
          <w:p w14:paraId="7A85B423" w14:textId="77777777" w:rsidR="00204575" w:rsidRDefault="00204575" w:rsidP="00204575">
            <w:r>
              <w:t>Towed</w:t>
            </w:r>
          </w:p>
        </w:tc>
      </w:tr>
      <w:tr w:rsidR="00204575" w14:paraId="7A85B42A" w14:textId="77777777" w:rsidTr="00C72484">
        <w:tc>
          <w:tcPr>
            <w:tcW w:w="1276" w:type="dxa"/>
          </w:tcPr>
          <w:p w14:paraId="7A85B425" w14:textId="77777777" w:rsidR="00204575" w:rsidRDefault="00204575" w:rsidP="00204575"/>
        </w:tc>
        <w:tc>
          <w:tcPr>
            <w:tcW w:w="992" w:type="dxa"/>
          </w:tcPr>
          <w:p w14:paraId="7A85B426" w14:textId="77777777" w:rsidR="00204575" w:rsidRDefault="000D0AA7" w:rsidP="00204575">
            <w:r>
              <w:t>MLRS</w:t>
            </w:r>
          </w:p>
        </w:tc>
        <w:tc>
          <w:tcPr>
            <w:tcW w:w="1134" w:type="dxa"/>
          </w:tcPr>
          <w:p w14:paraId="7A85B427" w14:textId="77777777" w:rsidR="00204575" w:rsidRDefault="000D0AA7" w:rsidP="00204575">
            <w:r>
              <w:t>BM-21</w:t>
            </w:r>
          </w:p>
        </w:tc>
        <w:tc>
          <w:tcPr>
            <w:tcW w:w="851" w:type="dxa"/>
          </w:tcPr>
          <w:p w14:paraId="7A85B428" w14:textId="77777777" w:rsidR="00204575" w:rsidRDefault="000D0AA7" w:rsidP="00204575">
            <w:r>
              <w:t>392</w:t>
            </w:r>
          </w:p>
        </w:tc>
        <w:tc>
          <w:tcPr>
            <w:tcW w:w="5782" w:type="dxa"/>
          </w:tcPr>
          <w:p w14:paraId="7A85B429" w14:textId="77777777" w:rsidR="00204575" w:rsidRDefault="00204575" w:rsidP="00204575"/>
        </w:tc>
      </w:tr>
      <w:tr w:rsidR="00204575" w14:paraId="7A85B430" w14:textId="77777777" w:rsidTr="00C72484">
        <w:tc>
          <w:tcPr>
            <w:tcW w:w="1276" w:type="dxa"/>
          </w:tcPr>
          <w:p w14:paraId="7A85B42B" w14:textId="77777777" w:rsidR="00204575" w:rsidRDefault="00204575" w:rsidP="00204575"/>
        </w:tc>
        <w:tc>
          <w:tcPr>
            <w:tcW w:w="992" w:type="dxa"/>
          </w:tcPr>
          <w:p w14:paraId="7A85B42C" w14:textId="77777777" w:rsidR="00204575" w:rsidRDefault="00204575" w:rsidP="00204575"/>
        </w:tc>
        <w:tc>
          <w:tcPr>
            <w:tcW w:w="1134" w:type="dxa"/>
          </w:tcPr>
          <w:p w14:paraId="7A85B42D" w14:textId="77777777" w:rsidR="00204575" w:rsidRDefault="000D0AA7" w:rsidP="00204575">
            <w:r>
              <w:t>RM-51</w:t>
            </w:r>
          </w:p>
        </w:tc>
        <w:tc>
          <w:tcPr>
            <w:tcW w:w="851" w:type="dxa"/>
          </w:tcPr>
          <w:p w14:paraId="7A85B42E" w14:textId="77777777" w:rsidR="00204575" w:rsidRDefault="000D0AA7" w:rsidP="00204575">
            <w:r>
              <w:t>24</w:t>
            </w:r>
          </w:p>
        </w:tc>
        <w:tc>
          <w:tcPr>
            <w:tcW w:w="5782" w:type="dxa"/>
          </w:tcPr>
          <w:p w14:paraId="7A85B42F" w14:textId="77777777" w:rsidR="00204575" w:rsidRDefault="000D0AA7" w:rsidP="00204575">
            <w:r>
              <w:t>Czech version of BM-13</w:t>
            </w:r>
          </w:p>
        </w:tc>
      </w:tr>
      <w:tr w:rsidR="00AC156D" w14:paraId="7A85B436" w14:textId="77777777" w:rsidTr="00C72484">
        <w:tc>
          <w:tcPr>
            <w:tcW w:w="1276" w:type="dxa"/>
          </w:tcPr>
          <w:p w14:paraId="7A85B431" w14:textId="77777777" w:rsidR="00AC156D" w:rsidRDefault="00AC156D" w:rsidP="00204575">
            <w:r>
              <w:t>AT Guns</w:t>
            </w:r>
          </w:p>
        </w:tc>
        <w:tc>
          <w:tcPr>
            <w:tcW w:w="992" w:type="dxa"/>
          </w:tcPr>
          <w:p w14:paraId="7A85B432" w14:textId="77777777" w:rsidR="00AC156D" w:rsidRDefault="00AC156D" w:rsidP="00204575">
            <w:r>
              <w:t>85mm</w:t>
            </w:r>
          </w:p>
        </w:tc>
        <w:tc>
          <w:tcPr>
            <w:tcW w:w="1134" w:type="dxa"/>
          </w:tcPr>
          <w:p w14:paraId="7A85B433" w14:textId="77777777" w:rsidR="00AC156D" w:rsidRDefault="00AC156D" w:rsidP="00204575">
            <w:r>
              <w:t>D-44</w:t>
            </w:r>
          </w:p>
        </w:tc>
        <w:tc>
          <w:tcPr>
            <w:tcW w:w="851" w:type="dxa"/>
          </w:tcPr>
          <w:p w14:paraId="7A85B434" w14:textId="77777777" w:rsidR="00AC156D" w:rsidRDefault="00AC156D" w:rsidP="00204575">
            <w:r>
              <w:t>200</w:t>
            </w:r>
          </w:p>
        </w:tc>
        <w:tc>
          <w:tcPr>
            <w:tcW w:w="5782" w:type="dxa"/>
          </w:tcPr>
          <w:p w14:paraId="7A85B435" w14:textId="77777777" w:rsidR="00AC156D" w:rsidRDefault="00AC156D" w:rsidP="00204575"/>
        </w:tc>
      </w:tr>
      <w:tr w:rsidR="00204575" w14:paraId="7A85B43C" w14:textId="77777777" w:rsidTr="00C72484">
        <w:tc>
          <w:tcPr>
            <w:tcW w:w="1276" w:type="dxa"/>
          </w:tcPr>
          <w:p w14:paraId="7A85B437" w14:textId="77777777" w:rsidR="00204575" w:rsidRDefault="00204575" w:rsidP="00204575"/>
        </w:tc>
        <w:tc>
          <w:tcPr>
            <w:tcW w:w="992" w:type="dxa"/>
          </w:tcPr>
          <w:p w14:paraId="7A85B438" w14:textId="77777777" w:rsidR="00204575" w:rsidRDefault="00AC156D" w:rsidP="00204575">
            <w:r>
              <w:t>100mm</w:t>
            </w:r>
          </w:p>
        </w:tc>
        <w:tc>
          <w:tcPr>
            <w:tcW w:w="1134" w:type="dxa"/>
          </w:tcPr>
          <w:p w14:paraId="7A85B439" w14:textId="77777777" w:rsidR="00204575" w:rsidRDefault="00AC156D" w:rsidP="00204575">
            <w:r>
              <w:t>SU-100</w:t>
            </w:r>
          </w:p>
        </w:tc>
        <w:tc>
          <w:tcPr>
            <w:tcW w:w="851" w:type="dxa"/>
          </w:tcPr>
          <w:p w14:paraId="7A85B43A" w14:textId="77777777" w:rsidR="00204575" w:rsidRDefault="00204575" w:rsidP="00204575">
            <w:r>
              <w:t>68</w:t>
            </w:r>
          </w:p>
        </w:tc>
        <w:tc>
          <w:tcPr>
            <w:tcW w:w="5782" w:type="dxa"/>
          </w:tcPr>
          <w:p w14:paraId="7A85B43B" w14:textId="77777777" w:rsidR="00204575" w:rsidRDefault="00204575" w:rsidP="00204575">
            <w:r>
              <w:t>In reserve</w:t>
            </w:r>
          </w:p>
        </w:tc>
      </w:tr>
      <w:tr w:rsidR="00204575" w14:paraId="7A85B442" w14:textId="77777777" w:rsidTr="00C72484">
        <w:tc>
          <w:tcPr>
            <w:tcW w:w="1276" w:type="dxa"/>
          </w:tcPr>
          <w:p w14:paraId="7A85B43D" w14:textId="77777777" w:rsidR="00204575" w:rsidRDefault="00204575" w:rsidP="00204575"/>
        </w:tc>
        <w:tc>
          <w:tcPr>
            <w:tcW w:w="992" w:type="dxa"/>
          </w:tcPr>
          <w:p w14:paraId="7A85B43E" w14:textId="77777777" w:rsidR="00204575" w:rsidRDefault="00204575" w:rsidP="00204575"/>
        </w:tc>
        <w:tc>
          <w:tcPr>
            <w:tcW w:w="1134" w:type="dxa"/>
          </w:tcPr>
          <w:p w14:paraId="7A85B43F" w14:textId="77777777" w:rsidR="00204575" w:rsidRDefault="00AC156D" w:rsidP="00204575">
            <w:r>
              <w:t>MT12</w:t>
            </w:r>
          </w:p>
        </w:tc>
        <w:tc>
          <w:tcPr>
            <w:tcW w:w="851" w:type="dxa"/>
          </w:tcPr>
          <w:p w14:paraId="7A85B440" w14:textId="77777777" w:rsidR="00204575" w:rsidRDefault="00204575" w:rsidP="00204575">
            <w:r>
              <w:t>200</w:t>
            </w:r>
          </w:p>
        </w:tc>
        <w:tc>
          <w:tcPr>
            <w:tcW w:w="5782" w:type="dxa"/>
          </w:tcPr>
          <w:p w14:paraId="7A85B441" w14:textId="77777777" w:rsidR="00204575" w:rsidRDefault="00204575" w:rsidP="00204575"/>
        </w:tc>
      </w:tr>
      <w:tr w:rsidR="00AC156D" w14:paraId="7A85B448" w14:textId="77777777" w:rsidTr="00C72484">
        <w:tc>
          <w:tcPr>
            <w:tcW w:w="1276" w:type="dxa"/>
          </w:tcPr>
          <w:p w14:paraId="7A85B443" w14:textId="77777777" w:rsidR="00AC156D" w:rsidRDefault="00AC156D" w:rsidP="00204575">
            <w:r>
              <w:t>SSMs</w:t>
            </w:r>
          </w:p>
        </w:tc>
        <w:tc>
          <w:tcPr>
            <w:tcW w:w="992" w:type="dxa"/>
          </w:tcPr>
          <w:p w14:paraId="7A85B444" w14:textId="77777777" w:rsidR="00AC156D" w:rsidRDefault="00AC156D" w:rsidP="00204575"/>
        </w:tc>
        <w:tc>
          <w:tcPr>
            <w:tcW w:w="1134" w:type="dxa"/>
          </w:tcPr>
          <w:p w14:paraId="7A85B445" w14:textId="77777777" w:rsidR="00AC156D" w:rsidRDefault="00AC156D" w:rsidP="00204575">
            <w:r>
              <w:t>Frog-7</w:t>
            </w:r>
          </w:p>
        </w:tc>
        <w:tc>
          <w:tcPr>
            <w:tcW w:w="851" w:type="dxa"/>
          </w:tcPr>
          <w:p w14:paraId="7A85B446" w14:textId="77777777" w:rsidR="00AC156D" w:rsidRDefault="00AC156D" w:rsidP="00204575">
            <w:r>
              <w:t>24</w:t>
            </w:r>
          </w:p>
        </w:tc>
        <w:tc>
          <w:tcPr>
            <w:tcW w:w="5782" w:type="dxa"/>
          </w:tcPr>
          <w:p w14:paraId="7A85B447" w14:textId="77777777" w:rsidR="00AC156D" w:rsidRDefault="00AC156D" w:rsidP="00204575"/>
        </w:tc>
      </w:tr>
      <w:tr w:rsidR="00AC156D" w14:paraId="7A85B44E" w14:textId="77777777" w:rsidTr="00C72484">
        <w:tc>
          <w:tcPr>
            <w:tcW w:w="1276" w:type="dxa"/>
          </w:tcPr>
          <w:p w14:paraId="7A85B449" w14:textId="77777777" w:rsidR="00AC156D" w:rsidRDefault="00AC156D" w:rsidP="00204575"/>
        </w:tc>
        <w:tc>
          <w:tcPr>
            <w:tcW w:w="992" w:type="dxa"/>
          </w:tcPr>
          <w:p w14:paraId="7A85B44A" w14:textId="77777777" w:rsidR="00AC156D" w:rsidRDefault="00AC156D" w:rsidP="00204575"/>
        </w:tc>
        <w:tc>
          <w:tcPr>
            <w:tcW w:w="1134" w:type="dxa"/>
          </w:tcPr>
          <w:p w14:paraId="7A85B44B" w14:textId="77777777" w:rsidR="00AC156D" w:rsidRDefault="00AC156D" w:rsidP="00204575">
            <w:r>
              <w:t>Scud-B</w:t>
            </w:r>
          </w:p>
        </w:tc>
        <w:tc>
          <w:tcPr>
            <w:tcW w:w="851" w:type="dxa"/>
          </w:tcPr>
          <w:p w14:paraId="7A85B44C" w14:textId="77777777" w:rsidR="00AC156D" w:rsidRDefault="00AC156D" w:rsidP="00204575">
            <w:r>
              <w:t>67</w:t>
            </w:r>
          </w:p>
        </w:tc>
        <w:tc>
          <w:tcPr>
            <w:tcW w:w="5782" w:type="dxa"/>
          </w:tcPr>
          <w:p w14:paraId="7A85B44D" w14:textId="77777777" w:rsidR="00AC156D" w:rsidRDefault="00AC156D" w:rsidP="00204575"/>
        </w:tc>
      </w:tr>
      <w:tr w:rsidR="00AC156D" w14:paraId="7A85B454" w14:textId="77777777" w:rsidTr="00C72484">
        <w:tc>
          <w:tcPr>
            <w:tcW w:w="1276" w:type="dxa"/>
          </w:tcPr>
          <w:p w14:paraId="7A85B44F" w14:textId="77777777" w:rsidR="00AC156D" w:rsidRDefault="00AC156D" w:rsidP="00204575"/>
        </w:tc>
        <w:tc>
          <w:tcPr>
            <w:tcW w:w="992" w:type="dxa"/>
          </w:tcPr>
          <w:p w14:paraId="7A85B450" w14:textId="77777777" w:rsidR="00AC156D" w:rsidRDefault="00AC156D" w:rsidP="00204575"/>
        </w:tc>
        <w:tc>
          <w:tcPr>
            <w:tcW w:w="1134" w:type="dxa"/>
          </w:tcPr>
          <w:p w14:paraId="7A85B451" w14:textId="77777777" w:rsidR="00AC156D" w:rsidRDefault="00AC156D" w:rsidP="00204575">
            <w:r>
              <w:t>SS-23</w:t>
            </w:r>
          </w:p>
        </w:tc>
        <w:tc>
          <w:tcPr>
            <w:tcW w:w="851" w:type="dxa"/>
          </w:tcPr>
          <w:p w14:paraId="7A85B452" w14:textId="77777777" w:rsidR="00AC156D" w:rsidRDefault="00AC156D" w:rsidP="00204575">
            <w:r>
              <w:t>24</w:t>
            </w:r>
          </w:p>
        </w:tc>
        <w:tc>
          <w:tcPr>
            <w:tcW w:w="5782" w:type="dxa"/>
          </w:tcPr>
          <w:p w14:paraId="7A85B453" w14:textId="77777777" w:rsidR="00AC156D" w:rsidRDefault="00AC156D" w:rsidP="00204575"/>
        </w:tc>
      </w:tr>
      <w:tr w:rsidR="00204575" w14:paraId="7A85B45A" w14:textId="77777777" w:rsidTr="00C72484">
        <w:tc>
          <w:tcPr>
            <w:tcW w:w="1276" w:type="dxa"/>
          </w:tcPr>
          <w:p w14:paraId="7A85B455" w14:textId="77777777" w:rsidR="00204575" w:rsidRDefault="000D0AA7" w:rsidP="00204575">
            <w:r>
              <w:t>AAA</w:t>
            </w:r>
          </w:p>
        </w:tc>
        <w:tc>
          <w:tcPr>
            <w:tcW w:w="992" w:type="dxa"/>
          </w:tcPr>
          <w:p w14:paraId="7A85B456" w14:textId="77777777" w:rsidR="00204575" w:rsidRDefault="00BF79B1" w:rsidP="00204575">
            <w:r>
              <w:t>23mm</w:t>
            </w:r>
          </w:p>
        </w:tc>
        <w:tc>
          <w:tcPr>
            <w:tcW w:w="1134" w:type="dxa"/>
          </w:tcPr>
          <w:p w14:paraId="7A85B457" w14:textId="77777777" w:rsidR="00204575" w:rsidRDefault="00BF79B1" w:rsidP="00204575">
            <w:r>
              <w:t>ZSU-232</w:t>
            </w:r>
          </w:p>
        </w:tc>
        <w:tc>
          <w:tcPr>
            <w:tcW w:w="851" w:type="dxa"/>
          </w:tcPr>
          <w:p w14:paraId="7A85B458" w14:textId="77777777" w:rsidR="00204575" w:rsidRDefault="00BF79B1" w:rsidP="00204575">
            <w:r>
              <w:t>300</w:t>
            </w:r>
          </w:p>
        </w:tc>
        <w:tc>
          <w:tcPr>
            <w:tcW w:w="5782" w:type="dxa"/>
          </w:tcPr>
          <w:p w14:paraId="7A85B459" w14:textId="77777777" w:rsidR="00204575" w:rsidRDefault="00BF79B1" w:rsidP="00204575">
            <w:r>
              <w:t>Locally produced</w:t>
            </w:r>
          </w:p>
        </w:tc>
      </w:tr>
      <w:tr w:rsidR="00204575" w14:paraId="7A85B460" w14:textId="77777777" w:rsidTr="00C72484">
        <w:tc>
          <w:tcPr>
            <w:tcW w:w="1276" w:type="dxa"/>
          </w:tcPr>
          <w:p w14:paraId="7A85B45B" w14:textId="77777777" w:rsidR="00204575" w:rsidRDefault="00204575" w:rsidP="00204575"/>
        </w:tc>
        <w:tc>
          <w:tcPr>
            <w:tcW w:w="992" w:type="dxa"/>
          </w:tcPr>
          <w:p w14:paraId="7A85B45C" w14:textId="77777777" w:rsidR="00204575" w:rsidRDefault="00204575" w:rsidP="00204575"/>
        </w:tc>
        <w:tc>
          <w:tcPr>
            <w:tcW w:w="1134" w:type="dxa"/>
          </w:tcPr>
          <w:p w14:paraId="7A85B45D" w14:textId="77777777" w:rsidR="00204575" w:rsidRDefault="003D6366" w:rsidP="00204575">
            <w:r>
              <w:t>ZSU-23/4</w:t>
            </w:r>
          </w:p>
        </w:tc>
        <w:tc>
          <w:tcPr>
            <w:tcW w:w="851" w:type="dxa"/>
          </w:tcPr>
          <w:p w14:paraId="7A85B45E" w14:textId="77777777" w:rsidR="00204575" w:rsidRDefault="003D6366" w:rsidP="00204575">
            <w:r>
              <w:t>30</w:t>
            </w:r>
          </w:p>
        </w:tc>
        <w:tc>
          <w:tcPr>
            <w:tcW w:w="5782" w:type="dxa"/>
          </w:tcPr>
          <w:p w14:paraId="7A85B45F" w14:textId="77777777" w:rsidR="00204575" w:rsidRDefault="00204575" w:rsidP="00204575"/>
        </w:tc>
      </w:tr>
      <w:tr w:rsidR="00204575" w14:paraId="7A85B466" w14:textId="77777777" w:rsidTr="00C72484">
        <w:tc>
          <w:tcPr>
            <w:tcW w:w="1276" w:type="dxa"/>
          </w:tcPr>
          <w:p w14:paraId="7A85B461" w14:textId="77777777" w:rsidR="00204575" w:rsidRDefault="00204575" w:rsidP="00204575"/>
        </w:tc>
        <w:tc>
          <w:tcPr>
            <w:tcW w:w="992" w:type="dxa"/>
          </w:tcPr>
          <w:p w14:paraId="7A85B462" w14:textId="77777777" w:rsidR="00204575" w:rsidRDefault="003D6366" w:rsidP="00204575">
            <w:r>
              <w:t>57mm</w:t>
            </w:r>
          </w:p>
        </w:tc>
        <w:tc>
          <w:tcPr>
            <w:tcW w:w="1134" w:type="dxa"/>
          </w:tcPr>
          <w:p w14:paraId="7A85B463" w14:textId="77777777" w:rsidR="00204575" w:rsidRDefault="003D6366" w:rsidP="00204575">
            <w:r>
              <w:t>ZSU-57/2</w:t>
            </w:r>
          </w:p>
        </w:tc>
        <w:tc>
          <w:tcPr>
            <w:tcW w:w="851" w:type="dxa"/>
          </w:tcPr>
          <w:p w14:paraId="7A85B464" w14:textId="77777777" w:rsidR="00204575" w:rsidRDefault="003D6366" w:rsidP="00204575">
            <w:r>
              <w:t>100</w:t>
            </w:r>
          </w:p>
        </w:tc>
        <w:tc>
          <w:tcPr>
            <w:tcW w:w="5782" w:type="dxa"/>
          </w:tcPr>
          <w:p w14:paraId="7A85B465" w14:textId="77777777" w:rsidR="00204575" w:rsidRDefault="00204575" w:rsidP="00204575"/>
        </w:tc>
      </w:tr>
      <w:tr w:rsidR="00204575" w14:paraId="7A85B46C" w14:textId="77777777" w:rsidTr="00C72484">
        <w:tc>
          <w:tcPr>
            <w:tcW w:w="1276" w:type="dxa"/>
          </w:tcPr>
          <w:p w14:paraId="7A85B467" w14:textId="77777777" w:rsidR="00204575" w:rsidRDefault="00204575" w:rsidP="00204575"/>
        </w:tc>
        <w:tc>
          <w:tcPr>
            <w:tcW w:w="992" w:type="dxa"/>
          </w:tcPr>
          <w:p w14:paraId="7A85B468" w14:textId="77777777" w:rsidR="00204575" w:rsidRDefault="00204575" w:rsidP="00204575"/>
        </w:tc>
        <w:tc>
          <w:tcPr>
            <w:tcW w:w="1134" w:type="dxa"/>
          </w:tcPr>
          <w:p w14:paraId="7A85B469" w14:textId="77777777" w:rsidR="00204575" w:rsidRDefault="003D6366" w:rsidP="00204575">
            <w:r>
              <w:t>S-60</w:t>
            </w:r>
          </w:p>
        </w:tc>
        <w:tc>
          <w:tcPr>
            <w:tcW w:w="851" w:type="dxa"/>
          </w:tcPr>
          <w:p w14:paraId="7A85B46A" w14:textId="77777777" w:rsidR="00204575" w:rsidRDefault="003D6366" w:rsidP="00204575">
            <w:r>
              <w:t>16</w:t>
            </w:r>
          </w:p>
        </w:tc>
        <w:tc>
          <w:tcPr>
            <w:tcW w:w="5782" w:type="dxa"/>
          </w:tcPr>
          <w:p w14:paraId="7A85B46B" w14:textId="77777777" w:rsidR="00204575" w:rsidRDefault="00204575" w:rsidP="00204575"/>
        </w:tc>
      </w:tr>
      <w:tr w:rsidR="00204575" w14:paraId="7A85B472" w14:textId="77777777" w:rsidTr="00C72484">
        <w:tc>
          <w:tcPr>
            <w:tcW w:w="1276" w:type="dxa"/>
          </w:tcPr>
          <w:p w14:paraId="7A85B46D" w14:textId="77777777" w:rsidR="00204575" w:rsidRDefault="00204575" w:rsidP="00204575"/>
        </w:tc>
        <w:tc>
          <w:tcPr>
            <w:tcW w:w="992" w:type="dxa"/>
          </w:tcPr>
          <w:p w14:paraId="7A85B46E" w14:textId="77777777" w:rsidR="00204575" w:rsidRDefault="003D6366" w:rsidP="00204575">
            <w:r>
              <w:t>76mm</w:t>
            </w:r>
          </w:p>
        </w:tc>
        <w:tc>
          <w:tcPr>
            <w:tcW w:w="1134" w:type="dxa"/>
          </w:tcPr>
          <w:p w14:paraId="7A85B46F" w14:textId="77777777" w:rsidR="00204575" w:rsidRDefault="003D6366" w:rsidP="00204575">
            <w:r>
              <w:t>M1938</w:t>
            </w:r>
          </w:p>
        </w:tc>
        <w:tc>
          <w:tcPr>
            <w:tcW w:w="851" w:type="dxa"/>
          </w:tcPr>
          <w:p w14:paraId="7A85B470" w14:textId="77777777" w:rsidR="00204575" w:rsidRDefault="003D6366" w:rsidP="00204575">
            <w:r>
              <w:t>?</w:t>
            </w:r>
          </w:p>
        </w:tc>
        <w:tc>
          <w:tcPr>
            <w:tcW w:w="5782" w:type="dxa"/>
          </w:tcPr>
          <w:p w14:paraId="7A85B471" w14:textId="77777777" w:rsidR="00204575" w:rsidRDefault="00204575" w:rsidP="00204575"/>
        </w:tc>
      </w:tr>
      <w:tr w:rsidR="00204575" w14:paraId="7A85B478" w14:textId="77777777" w:rsidTr="00C72484">
        <w:tc>
          <w:tcPr>
            <w:tcW w:w="1276" w:type="dxa"/>
          </w:tcPr>
          <w:p w14:paraId="7A85B473" w14:textId="77777777" w:rsidR="00204575" w:rsidRDefault="00204575" w:rsidP="00204575"/>
        </w:tc>
        <w:tc>
          <w:tcPr>
            <w:tcW w:w="992" w:type="dxa"/>
          </w:tcPr>
          <w:p w14:paraId="7A85B474" w14:textId="77777777" w:rsidR="00204575" w:rsidRDefault="003D6366" w:rsidP="00204575">
            <w:r>
              <w:t>100mm</w:t>
            </w:r>
          </w:p>
        </w:tc>
        <w:tc>
          <w:tcPr>
            <w:tcW w:w="1134" w:type="dxa"/>
          </w:tcPr>
          <w:p w14:paraId="7A85B475" w14:textId="77777777" w:rsidR="00204575" w:rsidRDefault="003D6366" w:rsidP="00204575">
            <w:r>
              <w:t>KS-19</w:t>
            </w:r>
          </w:p>
        </w:tc>
        <w:tc>
          <w:tcPr>
            <w:tcW w:w="851" w:type="dxa"/>
          </w:tcPr>
          <w:p w14:paraId="7A85B476" w14:textId="77777777" w:rsidR="00204575" w:rsidRDefault="003D6366" w:rsidP="00204575">
            <w:r>
              <w:t>?</w:t>
            </w:r>
          </w:p>
        </w:tc>
        <w:tc>
          <w:tcPr>
            <w:tcW w:w="5782" w:type="dxa"/>
          </w:tcPr>
          <w:p w14:paraId="7A85B477" w14:textId="77777777" w:rsidR="00204575" w:rsidRDefault="00204575" w:rsidP="00204575"/>
        </w:tc>
      </w:tr>
      <w:tr w:rsidR="00204575" w14:paraId="7A85B47E" w14:textId="77777777" w:rsidTr="00C72484">
        <w:tc>
          <w:tcPr>
            <w:tcW w:w="1276" w:type="dxa"/>
          </w:tcPr>
          <w:p w14:paraId="7A85B479" w14:textId="77777777" w:rsidR="00204575" w:rsidRDefault="003D6366" w:rsidP="00204575">
            <w:r>
              <w:t>SAMs</w:t>
            </w:r>
          </w:p>
        </w:tc>
        <w:tc>
          <w:tcPr>
            <w:tcW w:w="992" w:type="dxa"/>
          </w:tcPr>
          <w:p w14:paraId="7A85B47A" w14:textId="77777777" w:rsidR="00204575" w:rsidRDefault="003D6366" w:rsidP="00204575">
            <w:r>
              <w:t>SA-3</w:t>
            </w:r>
          </w:p>
        </w:tc>
        <w:tc>
          <w:tcPr>
            <w:tcW w:w="1134" w:type="dxa"/>
          </w:tcPr>
          <w:p w14:paraId="7A85B47B" w14:textId="77777777" w:rsidR="00204575" w:rsidRDefault="003D6366" w:rsidP="00204575">
            <w:r>
              <w:t>Goa</w:t>
            </w:r>
          </w:p>
        </w:tc>
        <w:tc>
          <w:tcPr>
            <w:tcW w:w="851" w:type="dxa"/>
          </w:tcPr>
          <w:p w14:paraId="7A85B47C" w14:textId="77777777" w:rsidR="00204575" w:rsidRDefault="003D6366" w:rsidP="00204575">
            <w:r>
              <w:t>34</w:t>
            </w:r>
          </w:p>
        </w:tc>
        <w:tc>
          <w:tcPr>
            <w:tcW w:w="5782" w:type="dxa"/>
          </w:tcPr>
          <w:p w14:paraId="7A85B47D" w14:textId="77777777" w:rsidR="00204575" w:rsidRDefault="003D6366" w:rsidP="00204575">
            <w:r>
              <w:t>750 missiles</w:t>
            </w:r>
          </w:p>
        </w:tc>
      </w:tr>
      <w:tr w:rsidR="00B33204" w14:paraId="7A85B484" w14:textId="77777777" w:rsidTr="00C72484">
        <w:tc>
          <w:tcPr>
            <w:tcW w:w="1276" w:type="dxa"/>
          </w:tcPr>
          <w:p w14:paraId="7A85B47F" w14:textId="77777777" w:rsidR="00B33204" w:rsidRDefault="00B33204" w:rsidP="00204575"/>
        </w:tc>
        <w:tc>
          <w:tcPr>
            <w:tcW w:w="992" w:type="dxa"/>
          </w:tcPr>
          <w:p w14:paraId="7A85B480" w14:textId="77777777" w:rsidR="00B33204" w:rsidRDefault="00B33204" w:rsidP="00204575">
            <w:r>
              <w:t>SA-4</w:t>
            </w:r>
          </w:p>
        </w:tc>
        <w:tc>
          <w:tcPr>
            <w:tcW w:w="1134" w:type="dxa"/>
          </w:tcPr>
          <w:p w14:paraId="7A85B481" w14:textId="77777777" w:rsidR="00B33204" w:rsidRDefault="00B33204" w:rsidP="00204575">
            <w:r>
              <w:t>Ganef</w:t>
            </w:r>
          </w:p>
        </w:tc>
        <w:tc>
          <w:tcPr>
            <w:tcW w:w="851" w:type="dxa"/>
          </w:tcPr>
          <w:p w14:paraId="7A85B482" w14:textId="77777777" w:rsidR="00B33204" w:rsidRDefault="00B33204" w:rsidP="00204575">
            <w:r>
              <w:t>30</w:t>
            </w:r>
          </w:p>
        </w:tc>
        <w:tc>
          <w:tcPr>
            <w:tcW w:w="5782" w:type="dxa"/>
          </w:tcPr>
          <w:p w14:paraId="7A85B483" w14:textId="77777777" w:rsidR="00B33204" w:rsidRDefault="00B33204" w:rsidP="00204575">
            <w:r>
              <w:t>150 missiles</w:t>
            </w:r>
          </w:p>
        </w:tc>
      </w:tr>
      <w:tr w:rsidR="00204575" w14:paraId="7A85B48A" w14:textId="77777777" w:rsidTr="00C72484">
        <w:tc>
          <w:tcPr>
            <w:tcW w:w="1276" w:type="dxa"/>
          </w:tcPr>
          <w:p w14:paraId="7A85B485" w14:textId="77777777" w:rsidR="00204575" w:rsidRDefault="00204575" w:rsidP="00204575"/>
        </w:tc>
        <w:tc>
          <w:tcPr>
            <w:tcW w:w="992" w:type="dxa"/>
          </w:tcPr>
          <w:p w14:paraId="7A85B486" w14:textId="77777777" w:rsidR="00204575" w:rsidRDefault="003D6366" w:rsidP="00204575">
            <w:r>
              <w:t>SA-5</w:t>
            </w:r>
          </w:p>
        </w:tc>
        <w:tc>
          <w:tcPr>
            <w:tcW w:w="1134" w:type="dxa"/>
          </w:tcPr>
          <w:p w14:paraId="7A85B487" w14:textId="77777777" w:rsidR="00204575" w:rsidRDefault="003D6366" w:rsidP="00204575">
            <w:r>
              <w:t>Gammon</w:t>
            </w:r>
          </w:p>
        </w:tc>
        <w:tc>
          <w:tcPr>
            <w:tcW w:w="851" w:type="dxa"/>
          </w:tcPr>
          <w:p w14:paraId="7A85B488" w14:textId="77777777" w:rsidR="00204575" w:rsidRDefault="003D6366" w:rsidP="00204575">
            <w:r>
              <w:t>26</w:t>
            </w:r>
          </w:p>
        </w:tc>
        <w:tc>
          <w:tcPr>
            <w:tcW w:w="5782" w:type="dxa"/>
          </w:tcPr>
          <w:p w14:paraId="7A85B489" w14:textId="77777777" w:rsidR="00204575" w:rsidRDefault="00204575" w:rsidP="00204575"/>
        </w:tc>
      </w:tr>
      <w:tr w:rsidR="003D6366" w14:paraId="7A85B490" w14:textId="77777777" w:rsidTr="00C72484">
        <w:tc>
          <w:tcPr>
            <w:tcW w:w="1276" w:type="dxa"/>
          </w:tcPr>
          <w:p w14:paraId="7A85B48B" w14:textId="77777777" w:rsidR="003D6366" w:rsidRDefault="003D6366" w:rsidP="00204575"/>
        </w:tc>
        <w:tc>
          <w:tcPr>
            <w:tcW w:w="992" w:type="dxa"/>
          </w:tcPr>
          <w:p w14:paraId="7A85B48C" w14:textId="77777777" w:rsidR="003D6366" w:rsidRDefault="003D6366" w:rsidP="00204575">
            <w:r>
              <w:t>SA-6</w:t>
            </w:r>
          </w:p>
        </w:tc>
        <w:tc>
          <w:tcPr>
            <w:tcW w:w="1134" w:type="dxa"/>
          </w:tcPr>
          <w:p w14:paraId="7A85B48D" w14:textId="77777777" w:rsidR="003D6366" w:rsidRDefault="003D6366" w:rsidP="00204575">
            <w:r>
              <w:t>Gainful</w:t>
            </w:r>
          </w:p>
        </w:tc>
        <w:tc>
          <w:tcPr>
            <w:tcW w:w="851" w:type="dxa"/>
          </w:tcPr>
          <w:p w14:paraId="7A85B48E" w14:textId="77777777" w:rsidR="003D6366" w:rsidRDefault="003D6366" w:rsidP="00204575">
            <w:r>
              <w:t>20+</w:t>
            </w:r>
          </w:p>
        </w:tc>
        <w:tc>
          <w:tcPr>
            <w:tcW w:w="5782" w:type="dxa"/>
          </w:tcPr>
          <w:p w14:paraId="7A85B48F" w14:textId="77777777" w:rsidR="003D6366" w:rsidRDefault="003D6366" w:rsidP="00204575">
            <w:r>
              <w:t>750 missiles</w:t>
            </w:r>
          </w:p>
        </w:tc>
      </w:tr>
      <w:tr w:rsidR="003D6366" w14:paraId="7A85B496" w14:textId="77777777" w:rsidTr="00C72484">
        <w:tc>
          <w:tcPr>
            <w:tcW w:w="1276" w:type="dxa"/>
          </w:tcPr>
          <w:p w14:paraId="7A85B491" w14:textId="77777777" w:rsidR="003D6366" w:rsidRDefault="003D6366" w:rsidP="00204575"/>
        </w:tc>
        <w:tc>
          <w:tcPr>
            <w:tcW w:w="992" w:type="dxa"/>
          </w:tcPr>
          <w:p w14:paraId="7A85B492" w14:textId="77777777" w:rsidR="003D6366" w:rsidRDefault="003D6366" w:rsidP="00204575">
            <w:r>
              <w:t>SA-8</w:t>
            </w:r>
          </w:p>
        </w:tc>
        <w:tc>
          <w:tcPr>
            <w:tcW w:w="1134" w:type="dxa"/>
          </w:tcPr>
          <w:p w14:paraId="7A85B493" w14:textId="77777777" w:rsidR="003D6366" w:rsidRDefault="003D6366" w:rsidP="00204575">
            <w:r>
              <w:t>Gecko</w:t>
            </w:r>
          </w:p>
        </w:tc>
        <w:tc>
          <w:tcPr>
            <w:tcW w:w="851" w:type="dxa"/>
          </w:tcPr>
          <w:p w14:paraId="7A85B494" w14:textId="77777777" w:rsidR="003D6366" w:rsidRDefault="003D6366" w:rsidP="00204575">
            <w:r>
              <w:t>24</w:t>
            </w:r>
          </w:p>
        </w:tc>
        <w:tc>
          <w:tcPr>
            <w:tcW w:w="5782" w:type="dxa"/>
          </w:tcPr>
          <w:p w14:paraId="7A85B495" w14:textId="77777777" w:rsidR="003D6366" w:rsidRDefault="003D6366" w:rsidP="00204575">
            <w:r>
              <w:t>780 missiles</w:t>
            </w:r>
          </w:p>
        </w:tc>
      </w:tr>
      <w:tr w:rsidR="003D6366" w14:paraId="7A85B49C" w14:textId="77777777" w:rsidTr="00C72484">
        <w:tc>
          <w:tcPr>
            <w:tcW w:w="1276" w:type="dxa"/>
          </w:tcPr>
          <w:p w14:paraId="7A85B497" w14:textId="77777777" w:rsidR="003D6366" w:rsidRDefault="003D6366" w:rsidP="00204575"/>
        </w:tc>
        <w:tc>
          <w:tcPr>
            <w:tcW w:w="992" w:type="dxa"/>
          </w:tcPr>
          <w:p w14:paraId="7A85B498" w14:textId="77777777" w:rsidR="003D6366" w:rsidRDefault="003D6366" w:rsidP="00204575">
            <w:r>
              <w:t>SA-9</w:t>
            </w:r>
          </w:p>
        </w:tc>
        <w:tc>
          <w:tcPr>
            <w:tcW w:w="1134" w:type="dxa"/>
          </w:tcPr>
          <w:p w14:paraId="7A85B499" w14:textId="77777777" w:rsidR="003D6366" w:rsidRDefault="003D6366" w:rsidP="00204575">
            <w:r>
              <w:t>Gaskin</w:t>
            </w:r>
          </w:p>
        </w:tc>
        <w:tc>
          <w:tcPr>
            <w:tcW w:w="851" w:type="dxa"/>
          </w:tcPr>
          <w:p w14:paraId="7A85B49A" w14:textId="77777777" w:rsidR="003D6366" w:rsidRDefault="003D6366" w:rsidP="00204575">
            <w:r>
              <w:t>50</w:t>
            </w:r>
          </w:p>
        </w:tc>
        <w:tc>
          <w:tcPr>
            <w:tcW w:w="5782" w:type="dxa"/>
          </w:tcPr>
          <w:p w14:paraId="7A85B49B" w14:textId="77777777" w:rsidR="003D6366" w:rsidRDefault="003D6366" w:rsidP="00204575">
            <w:r>
              <w:t>750 missiles</w:t>
            </w:r>
          </w:p>
        </w:tc>
      </w:tr>
      <w:tr w:rsidR="003D6366" w14:paraId="7A85B4A2" w14:textId="77777777" w:rsidTr="00C72484">
        <w:tc>
          <w:tcPr>
            <w:tcW w:w="1276" w:type="dxa"/>
          </w:tcPr>
          <w:p w14:paraId="7A85B49D" w14:textId="77777777" w:rsidR="003D6366" w:rsidRDefault="003D6366" w:rsidP="00204575"/>
        </w:tc>
        <w:tc>
          <w:tcPr>
            <w:tcW w:w="992" w:type="dxa"/>
          </w:tcPr>
          <w:p w14:paraId="7A85B49E" w14:textId="77777777" w:rsidR="003D6366" w:rsidRDefault="003D6366" w:rsidP="00204575">
            <w:r>
              <w:t>SA-13</w:t>
            </w:r>
          </w:p>
        </w:tc>
        <w:tc>
          <w:tcPr>
            <w:tcW w:w="1134" w:type="dxa"/>
          </w:tcPr>
          <w:p w14:paraId="7A85B49F" w14:textId="77777777" w:rsidR="003D6366" w:rsidRDefault="00B33204" w:rsidP="00204575">
            <w:r>
              <w:t>Gopher</w:t>
            </w:r>
          </w:p>
        </w:tc>
        <w:tc>
          <w:tcPr>
            <w:tcW w:w="851" w:type="dxa"/>
          </w:tcPr>
          <w:p w14:paraId="7A85B4A0" w14:textId="77777777" w:rsidR="003D6366" w:rsidRDefault="00B33204" w:rsidP="00204575">
            <w:r>
              <w:t>20</w:t>
            </w:r>
          </w:p>
        </w:tc>
        <w:tc>
          <w:tcPr>
            <w:tcW w:w="5782" w:type="dxa"/>
          </w:tcPr>
          <w:p w14:paraId="7A85B4A1" w14:textId="77777777" w:rsidR="003D6366" w:rsidRDefault="00B33204" w:rsidP="00204575">
            <w:r>
              <w:t>500 missiles locally produced</w:t>
            </w:r>
          </w:p>
        </w:tc>
      </w:tr>
      <w:tr w:rsidR="003D6366" w14:paraId="7A85B4A8" w14:textId="77777777" w:rsidTr="00C72484">
        <w:tc>
          <w:tcPr>
            <w:tcW w:w="1276" w:type="dxa"/>
          </w:tcPr>
          <w:p w14:paraId="7A85B4A3" w14:textId="77777777" w:rsidR="003D6366" w:rsidRDefault="00B33204" w:rsidP="00204575">
            <w:r>
              <w:t>MANPADs</w:t>
            </w:r>
          </w:p>
        </w:tc>
        <w:tc>
          <w:tcPr>
            <w:tcW w:w="992" w:type="dxa"/>
          </w:tcPr>
          <w:p w14:paraId="7A85B4A4" w14:textId="77777777" w:rsidR="003D6366" w:rsidRDefault="00B33204" w:rsidP="00204575">
            <w:r>
              <w:t>SA-7</w:t>
            </w:r>
          </w:p>
        </w:tc>
        <w:tc>
          <w:tcPr>
            <w:tcW w:w="1134" w:type="dxa"/>
          </w:tcPr>
          <w:p w14:paraId="7A85B4A5" w14:textId="77777777" w:rsidR="003D6366" w:rsidRDefault="00B33204" w:rsidP="00204575">
            <w:r>
              <w:t>Grail</w:t>
            </w:r>
          </w:p>
        </w:tc>
        <w:tc>
          <w:tcPr>
            <w:tcW w:w="851" w:type="dxa"/>
          </w:tcPr>
          <w:p w14:paraId="7A85B4A6" w14:textId="77777777" w:rsidR="003D6366" w:rsidRDefault="00B33204" w:rsidP="00204575">
            <w:r>
              <w:t>?</w:t>
            </w:r>
          </w:p>
        </w:tc>
        <w:tc>
          <w:tcPr>
            <w:tcW w:w="5782" w:type="dxa"/>
          </w:tcPr>
          <w:p w14:paraId="7A85B4A7" w14:textId="77777777" w:rsidR="003D6366" w:rsidRDefault="00B33204" w:rsidP="00204575">
            <w:r>
              <w:t>6700 missiles locally produced</w:t>
            </w:r>
          </w:p>
        </w:tc>
      </w:tr>
      <w:tr w:rsidR="003D6366" w14:paraId="7A85B4AE" w14:textId="77777777" w:rsidTr="00C72484">
        <w:tc>
          <w:tcPr>
            <w:tcW w:w="1276" w:type="dxa"/>
          </w:tcPr>
          <w:p w14:paraId="7A85B4A9" w14:textId="77777777" w:rsidR="003D6366" w:rsidRDefault="003D6366" w:rsidP="00204575"/>
        </w:tc>
        <w:tc>
          <w:tcPr>
            <w:tcW w:w="992" w:type="dxa"/>
          </w:tcPr>
          <w:p w14:paraId="7A85B4AA" w14:textId="77777777" w:rsidR="003D6366" w:rsidRDefault="00B33204" w:rsidP="00204575">
            <w:r>
              <w:t>SA-14</w:t>
            </w:r>
          </w:p>
        </w:tc>
        <w:tc>
          <w:tcPr>
            <w:tcW w:w="1134" w:type="dxa"/>
          </w:tcPr>
          <w:p w14:paraId="7A85B4AB" w14:textId="77777777" w:rsidR="003D6366" w:rsidRDefault="00B33204" w:rsidP="00204575">
            <w:r>
              <w:t>Gremlin</w:t>
            </w:r>
          </w:p>
        </w:tc>
        <w:tc>
          <w:tcPr>
            <w:tcW w:w="851" w:type="dxa"/>
          </w:tcPr>
          <w:p w14:paraId="7A85B4AC" w14:textId="77777777" w:rsidR="003D6366" w:rsidRDefault="00B33204" w:rsidP="00204575">
            <w:r>
              <w:t>?</w:t>
            </w:r>
          </w:p>
        </w:tc>
        <w:tc>
          <w:tcPr>
            <w:tcW w:w="5782" w:type="dxa"/>
          </w:tcPr>
          <w:p w14:paraId="7A85B4AD" w14:textId="77777777" w:rsidR="003D6366" w:rsidRDefault="00B33204" w:rsidP="00204575">
            <w:r>
              <w:t>250 missiles</w:t>
            </w:r>
          </w:p>
        </w:tc>
      </w:tr>
      <w:tr w:rsidR="003D6366" w14:paraId="7A85B4B4" w14:textId="77777777" w:rsidTr="00C72484">
        <w:tc>
          <w:tcPr>
            <w:tcW w:w="1276" w:type="dxa"/>
          </w:tcPr>
          <w:p w14:paraId="7A85B4AF" w14:textId="77777777" w:rsidR="003D6366" w:rsidRDefault="003D6366" w:rsidP="00204575"/>
        </w:tc>
        <w:tc>
          <w:tcPr>
            <w:tcW w:w="992" w:type="dxa"/>
          </w:tcPr>
          <w:p w14:paraId="7A85B4B0" w14:textId="77777777" w:rsidR="003D6366" w:rsidRDefault="00B33204" w:rsidP="00204575">
            <w:r>
              <w:t>SA-16</w:t>
            </w:r>
          </w:p>
        </w:tc>
        <w:tc>
          <w:tcPr>
            <w:tcW w:w="1134" w:type="dxa"/>
          </w:tcPr>
          <w:p w14:paraId="7A85B4B1" w14:textId="77777777" w:rsidR="003D6366" w:rsidRDefault="00B33204" w:rsidP="00204575">
            <w:r>
              <w:t>Gimlet</w:t>
            </w:r>
          </w:p>
        </w:tc>
        <w:tc>
          <w:tcPr>
            <w:tcW w:w="851" w:type="dxa"/>
          </w:tcPr>
          <w:p w14:paraId="7A85B4B2" w14:textId="77777777" w:rsidR="003D6366" w:rsidRDefault="00B33204" w:rsidP="00204575">
            <w:r>
              <w:t>?</w:t>
            </w:r>
          </w:p>
        </w:tc>
        <w:tc>
          <w:tcPr>
            <w:tcW w:w="5782" w:type="dxa"/>
          </w:tcPr>
          <w:p w14:paraId="7A85B4B3" w14:textId="77777777" w:rsidR="003D6366" w:rsidRDefault="00B33204" w:rsidP="00204575">
            <w:r>
              <w:t>200 missiles</w:t>
            </w:r>
          </w:p>
        </w:tc>
      </w:tr>
      <w:tr w:rsidR="003D6366" w14:paraId="7A85B4BA" w14:textId="77777777" w:rsidTr="00C72484">
        <w:tc>
          <w:tcPr>
            <w:tcW w:w="1276" w:type="dxa"/>
          </w:tcPr>
          <w:p w14:paraId="7A85B4B5" w14:textId="77777777" w:rsidR="003D6366" w:rsidRDefault="003D6366" w:rsidP="00204575"/>
        </w:tc>
        <w:tc>
          <w:tcPr>
            <w:tcW w:w="992" w:type="dxa"/>
          </w:tcPr>
          <w:p w14:paraId="7A85B4B6" w14:textId="77777777" w:rsidR="003D6366" w:rsidRDefault="00B33204" w:rsidP="00204575">
            <w:r>
              <w:t>SA-18</w:t>
            </w:r>
          </w:p>
        </w:tc>
        <w:tc>
          <w:tcPr>
            <w:tcW w:w="1134" w:type="dxa"/>
          </w:tcPr>
          <w:p w14:paraId="7A85B4B7" w14:textId="77777777" w:rsidR="003D6366" w:rsidRDefault="00B33204" w:rsidP="00204575">
            <w:r>
              <w:t>Grouse</w:t>
            </w:r>
          </w:p>
        </w:tc>
        <w:tc>
          <w:tcPr>
            <w:tcW w:w="851" w:type="dxa"/>
          </w:tcPr>
          <w:p w14:paraId="7A85B4B8" w14:textId="77777777" w:rsidR="003D6366" w:rsidRDefault="00B33204" w:rsidP="00204575">
            <w:r>
              <w:t>?</w:t>
            </w:r>
          </w:p>
        </w:tc>
        <w:tc>
          <w:tcPr>
            <w:tcW w:w="5782" w:type="dxa"/>
          </w:tcPr>
          <w:p w14:paraId="7A85B4B9" w14:textId="77777777" w:rsidR="003D6366" w:rsidRDefault="003D6366" w:rsidP="00204575"/>
        </w:tc>
      </w:tr>
      <w:tr w:rsidR="003D6366" w14:paraId="7A85B4C0" w14:textId="77777777" w:rsidTr="00C72484">
        <w:tc>
          <w:tcPr>
            <w:tcW w:w="1276" w:type="dxa"/>
          </w:tcPr>
          <w:p w14:paraId="7A85B4BB" w14:textId="77777777" w:rsidR="003D6366" w:rsidRDefault="00B33204" w:rsidP="00204575">
            <w:r>
              <w:t>IRBMs</w:t>
            </w:r>
          </w:p>
        </w:tc>
        <w:tc>
          <w:tcPr>
            <w:tcW w:w="992" w:type="dxa"/>
          </w:tcPr>
          <w:p w14:paraId="7A85B4BC" w14:textId="77777777" w:rsidR="003D6366" w:rsidRDefault="00B33204" w:rsidP="00204575">
            <w:r>
              <w:t>SS-21</w:t>
            </w:r>
          </w:p>
        </w:tc>
        <w:tc>
          <w:tcPr>
            <w:tcW w:w="1134" w:type="dxa"/>
          </w:tcPr>
          <w:p w14:paraId="7A85B4BD" w14:textId="77777777" w:rsidR="003D6366" w:rsidRDefault="00B33204" w:rsidP="00204575">
            <w:r>
              <w:t>Scarab-A</w:t>
            </w:r>
          </w:p>
        </w:tc>
        <w:tc>
          <w:tcPr>
            <w:tcW w:w="851" w:type="dxa"/>
          </w:tcPr>
          <w:p w14:paraId="7A85B4BE" w14:textId="77777777" w:rsidR="003D6366" w:rsidRDefault="00B33204" w:rsidP="00204575">
            <w:r>
              <w:t>18</w:t>
            </w:r>
          </w:p>
        </w:tc>
        <w:tc>
          <w:tcPr>
            <w:tcW w:w="5782" w:type="dxa"/>
          </w:tcPr>
          <w:p w14:paraId="7A85B4BF" w14:textId="77777777" w:rsidR="003D6366" w:rsidRDefault="00B33204" w:rsidP="00204575">
            <w:r>
              <w:t>28 HE Warheads</w:t>
            </w:r>
          </w:p>
        </w:tc>
      </w:tr>
      <w:tr w:rsidR="003D6366" w14:paraId="7A85B4C6" w14:textId="77777777" w:rsidTr="00C72484">
        <w:tc>
          <w:tcPr>
            <w:tcW w:w="1276" w:type="dxa"/>
          </w:tcPr>
          <w:p w14:paraId="7A85B4C1" w14:textId="77777777" w:rsidR="003D6366" w:rsidRDefault="003D6366" w:rsidP="00204575"/>
        </w:tc>
        <w:tc>
          <w:tcPr>
            <w:tcW w:w="992" w:type="dxa"/>
          </w:tcPr>
          <w:p w14:paraId="7A85B4C2" w14:textId="77777777" w:rsidR="003D6366" w:rsidRDefault="003D6366" w:rsidP="00204575"/>
        </w:tc>
        <w:tc>
          <w:tcPr>
            <w:tcW w:w="1134" w:type="dxa"/>
          </w:tcPr>
          <w:p w14:paraId="7A85B4C3" w14:textId="77777777" w:rsidR="003D6366" w:rsidRDefault="00B33204" w:rsidP="00204575">
            <w:r>
              <w:t>Scarab-B</w:t>
            </w:r>
          </w:p>
        </w:tc>
        <w:tc>
          <w:tcPr>
            <w:tcW w:w="851" w:type="dxa"/>
          </w:tcPr>
          <w:p w14:paraId="7A85B4C4" w14:textId="77777777" w:rsidR="003D6366" w:rsidRDefault="00B33204" w:rsidP="00204575">
            <w:r>
              <w:t>?</w:t>
            </w:r>
          </w:p>
        </w:tc>
        <w:tc>
          <w:tcPr>
            <w:tcW w:w="5782" w:type="dxa"/>
          </w:tcPr>
          <w:p w14:paraId="7A85B4C5" w14:textId="77777777" w:rsidR="003D6366" w:rsidRDefault="00B33204" w:rsidP="00204575">
            <w:r>
              <w:t>8 Cluster munitions Warheads</w:t>
            </w:r>
          </w:p>
        </w:tc>
      </w:tr>
    </w:tbl>
    <w:p w14:paraId="7A85B4C7" w14:textId="77777777" w:rsidR="008645C8" w:rsidRDefault="008645C8"/>
    <w:p w14:paraId="7A85B4C8" w14:textId="77777777" w:rsidR="00584728" w:rsidRDefault="00584728">
      <w:r>
        <w:t xml:space="preserve">More detail can be found here: </w:t>
      </w:r>
      <w:hyperlink r:id="rId8" w:history="1">
        <w:r w:rsidRPr="008016E7">
          <w:rPr>
            <w:rStyle w:val="Hyperlink"/>
          </w:rPr>
          <w:t>https://www.scribd.com/doc/184374791/The-Bulgarian-Military</w:t>
        </w:r>
      </w:hyperlink>
    </w:p>
    <w:p w14:paraId="7A85B4C9" w14:textId="77777777" w:rsidR="00584728" w:rsidRDefault="00584728">
      <w:r>
        <w:t xml:space="preserve">This Wiki has some good detail as well: </w:t>
      </w:r>
      <w:hyperlink r:id="rId9" w:anchor="1st_Army" w:history="1">
        <w:r w:rsidRPr="008016E7">
          <w:rPr>
            <w:rStyle w:val="Hyperlink"/>
          </w:rPr>
          <w:t>https://en.wikipedia.org/wiki/Structure_of_the_Bulgarian_People%27s_Army_1989#1st_Army</w:t>
        </w:r>
      </w:hyperlink>
    </w:p>
    <w:p w14:paraId="7A85B4CA" w14:textId="77777777" w:rsidR="00584728" w:rsidRDefault="00352FF9">
      <w:r>
        <w:rPr>
          <w:noProof/>
          <w:lang w:eastAsia="en-CA"/>
        </w:rPr>
        <w:drawing>
          <wp:inline distT="0" distB="0" distL="0" distR="0" wp14:anchorId="7A85B4CF" wp14:editId="7A85B4D0">
            <wp:extent cx="5943600" cy="43503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mp23a142tc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472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953870"/>
    <w:multiLevelType w:val="hybridMultilevel"/>
    <w:tmpl w:val="A3B8530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A1D39"/>
    <w:rsid w:val="0003562D"/>
    <w:rsid w:val="0007071E"/>
    <w:rsid w:val="000D0AA7"/>
    <w:rsid w:val="0013621B"/>
    <w:rsid w:val="00187B4A"/>
    <w:rsid w:val="001A1D39"/>
    <w:rsid w:val="001A54BA"/>
    <w:rsid w:val="001E224F"/>
    <w:rsid w:val="001F6855"/>
    <w:rsid w:val="00204575"/>
    <w:rsid w:val="002A0922"/>
    <w:rsid w:val="002A54A1"/>
    <w:rsid w:val="002C3B0F"/>
    <w:rsid w:val="002D2C66"/>
    <w:rsid w:val="00303E3B"/>
    <w:rsid w:val="00345503"/>
    <w:rsid w:val="00352FF9"/>
    <w:rsid w:val="003924B5"/>
    <w:rsid w:val="003D6366"/>
    <w:rsid w:val="00584728"/>
    <w:rsid w:val="00662820"/>
    <w:rsid w:val="0067736D"/>
    <w:rsid w:val="007036DA"/>
    <w:rsid w:val="0077228D"/>
    <w:rsid w:val="007779E6"/>
    <w:rsid w:val="007E1A58"/>
    <w:rsid w:val="008645C8"/>
    <w:rsid w:val="009C41A3"/>
    <w:rsid w:val="009E4376"/>
    <w:rsid w:val="00A92F48"/>
    <w:rsid w:val="00AC156D"/>
    <w:rsid w:val="00B24B36"/>
    <w:rsid w:val="00B33204"/>
    <w:rsid w:val="00BE51D4"/>
    <w:rsid w:val="00BF79B1"/>
    <w:rsid w:val="00C72484"/>
    <w:rsid w:val="00E22324"/>
    <w:rsid w:val="00ED14DE"/>
    <w:rsid w:val="00F27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5B370"/>
  <w15:docId w15:val="{DD3C1AD8-346B-45FA-B4A7-149308251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645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7736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24B3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2F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2FF9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2A54A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665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ribd.com/doc/184374791/The-Bulgarian-Military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bits.de/NRANEU/others/amd-us-archive/fm100-2-3%2891%29.pdf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3.jpg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Structure_of_the_Bulgarian_People%27s_Army_198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1</Pages>
  <Words>672</Words>
  <Characters>3833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DLSE</Company>
  <LinksUpToDate>false</LinksUpToDate>
  <CharactersWithSpaces>4497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Bart Gauvin</dc:creator>
  <cp:lastModifiedBy>Bart Gauvin</cp:lastModifiedBy>
  <cp:revision>19</cp:revision>
  <dcterms:created xsi:type="dcterms:W3CDTF">2018-09-06T17:18:00Z</dcterms:created>
  <dcterms:modified xsi:type="dcterms:W3CDTF">2021-03-31T16:02:00Z</dcterms:modified>
</cp:coreProperties>
</file>