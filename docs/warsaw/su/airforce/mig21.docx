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968" w:rsidRDefault="00A14968">
      <w:pPr>
        <w:rPr>
          <w:b/>
        </w:rPr>
      </w:pPr>
    </w:p>
    <w:p w:rsidR="00F21F5F" w:rsidRDefault="00F21F5F">
      <w:pPr>
        <w:rPr>
          <w:b/>
        </w:rPr>
      </w:pPr>
      <w:r>
        <w:rPr>
          <w:b/>
          <w:noProof/>
          <w:lang w:eastAsia="en-CA"/>
        </w:rPr>
        <w:drawing>
          <wp:inline distT="0" distB="0" distL="0" distR="0">
            <wp:extent cx="523875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1bis.jpg"/>
                    <pic:cNvPicPr/>
                  </pic:nvPicPr>
                  <pic:blipFill>
                    <a:blip r:embed="rId6">
                      <a:extLst>
                        <a:ext uri="{28A0092B-C50C-407E-A947-70E740481C1C}">
                          <a14:useLocalDpi xmlns:a14="http://schemas.microsoft.com/office/drawing/2010/main" val="0"/>
                        </a:ext>
                      </a:extLst>
                    </a:blip>
                    <a:stretch>
                      <a:fillRect/>
                    </a:stretch>
                  </pic:blipFill>
                  <pic:spPr>
                    <a:xfrm>
                      <a:off x="0" y="0"/>
                      <a:ext cx="5238750" cy="2343150"/>
                    </a:xfrm>
                    <a:prstGeom prst="rect">
                      <a:avLst/>
                    </a:prstGeom>
                  </pic:spPr>
                </pic:pic>
              </a:graphicData>
            </a:graphic>
          </wp:inline>
        </w:drawing>
      </w:r>
    </w:p>
    <w:p w:rsidR="00E8362B" w:rsidRPr="007A2EB3" w:rsidRDefault="007A2EB3">
      <w:pPr>
        <w:rPr>
          <w:rStyle w:val="Hyperlink"/>
          <w:b/>
        </w:rPr>
      </w:pPr>
      <w:r>
        <w:rPr>
          <w:b/>
        </w:rPr>
        <w:fldChar w:fldCharType="begin"/>
      </w:r>
      <w:r w:rsidR="00145B4F">
        <w:rPr>
          <w:b/>
        </w:rPr>
        <w:instrText>HYPERLINK "http://www.airvectors.net/avmig23.html"</w:instrText>
      </w:r>
      <w:r>
        <w:rPr>
          <w:b/>
        </w:rPr>
        <w:fldChar w:fldCharType="separate"/>
      </w:r>
      <w:r w:rsidRPr="007A2EB3">
        <w:rPr>
          <w:rStyle w:val="Hyperlink"/>
          <w:b/>
        </w:rPr>
        <w:t>MiG-2</w:t>
      </w:r>
      <w:r w:rsidR="0008448A">
        <w:rPr>
          <w:rStyle w:val="Hyperlink"/>
          <w:b/>
        </w:rPr>
        <w:t>1 ‘</w:t>
      </w:r>
      <w:proofErr w:type="spellStart"/>
      <w:r w:rsidR="0008448A">
        <w:rPr>
          <w:rStyle w:val="Hyperlink"/>
          <w:b/>
        </w:rPr>
        <w:t>Fishbed</w:t>
      </w:r>
      <w:proofErr w:type="spellEnd"/>
      <w:r w:rsidR="0008448A">
        <w:rPr>
          <w:rStyle w:val="Hyperlink"/>
          <w:b/>
        </w:rPr>
        <w:t>’</w:t>
      </w:r>
    </w:p>
    <w:p w:rsidR="00290256" w:rsidRDefault="007A2EB3" w:rsidP="0008448A">
      <w:r>
        <w:rPr>
          <w:b/>
        </w:rPr>
        <w:fldChar w:fldCharType="end"/>
      </w:r>
      <w:r w:rsidR="0008448A">
        <w:t xml:space="preserve">Although over 11,000 </w:t>
      </w:r>
      <w:hyperlink r:id="rId7" w:history="1">
        <w:proofErr w:type="spellStart"/>
        <w:r w:rsidR="0008448A" w:rsidRPr="00D82D9D">
          <w:rPr>
            <w:rStyle w:val="Hyperlink"/>
          </w:rPr>
          <w:t>Fishbeds</w:t>
        </w:r>
        <w:proofErr w:type="spellEnd"/>
      </w:hyperlink>
      <w:r w:rsidR="0008448A">
        <w:t xml:space="preserve"> were built and production did not end until 1985, only about 1</w:t>
      </w:r>
      <w:r w:rsidR="00F21F5F">
        <w:t>5</w:t>
      </w:r>
      <w:r w:rsidR="0008448A">
        <w:t>00 remain in service with the Soviet Air Force</w:t>
      </w:r>
      <w:r w:rsidR="004A709F">
        <w:t>s</w:t>
      </w:r>
      <w:r w:rsidR="0008448A">
        <w:t xml:space="preserve"> (VVS</w:t>
      </w:r>
      <w:r w:rsidR="004A709F">
        <w:t xml:space="preserve"> and PVO</w:t>
      </w:r>
      <w:r w:rsidR="0008448A">
        <w:t>).  This hugely successful aircraft was introduced in 1959 and served in over 60 different air forces around the world. The delta wing, supersonic jet could reach Mach 2, had a very low radar cross section and proved very versatile in many roles.</w:t>
      </w:r>
      <w:r w:rsidR="004B61B4">
        <w:t xml:space="preserve"> The MiG-21 has an impressive combat record, shooting down over 100 aircraft, 56 in Viet Nam including 37 F-4 Phantoms.</w:t>
      </w:r>
    </w:p>
    <w:p w:rsidR="004B61B4" w:rsidRDefault="004B61B4" w:rsidP="0008448A">
      <w:r>
        <w:t>If you’re interested in all of the MiG-21 variants which exist(</w:t>
      </w:r>
      <w:proofErr w:type="spellStart"/>
      <w:proofErr w:type="gramStart"/>
      <w:r>
        <w:t>ed</w:t>
      </w:r>
      <w:proofErr w:type="spellEnd"/>
      <w:proofErr w:type="gramEnd"/>
      <w:r>
        <w:t xml:space="preserve">) you should look </w:t>
      </w:r>
      <w:hyperlink r:id="rId8" w:history="1">
        <w:r w:rsidRPr="004B61B4">
          <w:rPr>
            <w:rStyle w:val="Hyperlink"/>
          </w:rPr>
          <w:t>here</w:t>
        </w:r>
      </w:hyperlink>
      <w:r>
        <w:t>, there are dozens.  For our purposes, the Soviet Union in 1994 is still using three main types, although many experimental versions are still in operation.</w:t>
      </w:r>
    </w:p>
    <w:p w:rsidR="004B61B4" w:rsidRDefault="004B61B4" w:rsidP="0008448A">
      <w:r w:rsidRPr="004A709F">
        <w:rPr>
          <w:b/>
        </w:rPr>
        <w:t xml:space="preserve">MiG-21R </w:t>
      </w:r>
      <w:proofErr w:type="spellStart"/>
      <w:r w:rsidRPr="004A709F">
        <w:rPr>
          <w:b/>
        </w:rPr>
        <w:t>Fishbed</w:t>
      </w:r>
      <w:proofErr w:type="spellEnd"/>
      <w:r w:rsidRPr="004A709F">
        <w:rPr>
          <w:b/>
        </w:rPr>
        <w:t>-H</w:t>
      </w:r>
      <w:r>
        <w:t xml:space="preserve">:  The </w:t>
      </w:r>
      <w:r w:rsidR="004A709F">
        <w:t>reconnaissance</w:t>
      </w:r>
      <w:r>
        <w:t xml:space="preserve"> version of this venerable aircraft equipped with </w:t>
      </w:r>
      <w:proofErr w:type="gramStart"/>
      <w:r>
        <w:t>either a</w:t>
      </w:r>
      <w:proofErr w:type="gramEnd"/>
      <w:r>
        <w:t xml:space="preserve"> daylight camera pod, a nighttime camera pod, a general purpose ELINT (Electronic Intelligence) pod, or a TV motion picture pod.</w:t>
      </w:r>
      <w:r w:rsidR="004A709F">
        <w:t xml:space="preserve"> About 320 of these aircraft remain but only 60 are in service while the remainder are in reserve.</w:t>
      </w:r>
      <w:bookmarkStart w:id="0" w:name="_GoBack"/>
      <w:bookmarkEnd w:id="0"/>
    </w:p>
    <w:p w:rsidR="00F21F5F" w:rsidRDefault="00F21F5F" w:rsidP="0008448A">
      <w:r>
        <w:rPr>
          <w:noProof/>
          <w:lang w:eastAsia="en-CA"/>
        </w:rPr>
        <w:lastRenderedPageBreak/>
        <w:drawing>
          <wp:inline distT="0" distB="0" distL="0" distR="0">
            <wp:extent cx="5943600" cy="3142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1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42615"/>
                    </a:xfrm>
                    <a:prstGeom prst="rect">
                      <a:avLst/>
                    </a:prstGeom>
                  </pic:spPr>
                </pic:pic>
              </a:graphicData>
            </a:graphic>
          </wp:inline>
        </w:drawing>
      </w:r>
    </w:p>
    <w:p w:rsidR="004A709F" w:rsidRDefault="004A709F" w:rsidP="0008448A">
      <w:r w:rsidRPr="004A709F">
        <w:rPr>
          <w:b/>
        </w:rPr>
        <w:t>MiG-21UM Mongol –B</w:t>
      </w:r>
      <w:r>
        <w:t>: This two seat trainer is used both by Frontal Aviation forces (VVS) and Air Defence Forces (PVO) to introduce their trainee pilots to combat aircraft. The VVS uses about 360 while the PVO retains 120 of these airframes and there are about 300 in reserve.</w:t>
      </w:r>
    </w:p>
    <w:p w:rsidR="00F21F5F" w:rsidRDefault="00F21F5F" w:rsidP="0008448A">
      <w:r>
        <w:rPr>
          <w:noProof/>
          <w:lang w:eastAsia="en-CA"/>
        </w:rPr>
        <w:drawing>
          <wp:inline distT="0" distB="0" distL="0" distR="0">
            <wp:extent cx="5686425" cy="38150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oyan-Gurevich_MiG-21UM_at_MAKS-1995_airshow.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2289" cy="3812238"/>
                    </a:xfrm>
                    <a:prstGeom prst="rect">
                      <a:avLst/>
                    </a:prstGeom>
                  </pic:spPr>
                </pic:pic>
              </a:graphicData>
            </a:graphic>
          </wp:inline>
        </w:drawing>
      </w:r>
    </w:p>
    <w:p w:rsidR="004A709F" w:rsidRDefault="004A709F" w:rsidP="0008448A">
      <w:r w:rsidRPr="00F21F5F">
        <w:rPr>
          <w:b/>
        </w:rPr>
        <w:lastRenderedPageBreak/>
        <w:t xml:space="preserve">MiG-21Bis </w:t>
      </w:r>
      <w:proofErr w:type="spellStart"/>
      <w:r w:rsidRPr="00F21F5F">
        <w:rPr>
          <w:b/>
        </w:rPr>
        <w:t>Fishbed</w:t>
      </w:r>
      <w:proofErr w:type="spellEnd"/>
      <w:r w:rsidRPr="00F21F5F">
        <w:rPr>
          <w:b/>
        </w:rPr>
        <w:t>-L/N</w:t>
      </w:r>
      <w:r>
        <w:t>:  This is the last development in the design with an improved eng</w:t>
      </w:r>
      <w:r w:rsidR="00D82D9D">
        <w:t xml:space="preserve">ine and many other improvements. </w:t>
      </w:r>
      <w:r>
        <w:t xml:space="preserve"> </w:t>
      </w:r>
      <w:r w:rsidR="00D82D9D">
        <w:t>Sometimes</w:t>
      </w:r>
      <w:r>
        <w:t xml:space="preserve"> called the fourth generation (sometimes t</w:t>
      </w:r>
      <w:r w:rsidR="00D82D9D">
        <w:t>he ultimate third generation) the ‘</w:t>
      </w:r>
      <w:proofErr w:type="spellStart"/>
      <w:r w:rsidR="00D82D9D">
        <w:t>Bis</w:t>
      </w:r>
      <w:proofErr w:type="spellEnd"/>
      <w:r w:rsidR="00D82D9D">
        <w:t xml:space="preserve">’ is adaptable for either ground attack with a wide variety of bombs, or air to air combat with the very effective short range AA-8 Aphid missile.  The PVO operates about 200 of </w:t>
      </w:r>
      <w:proofErr w:type="spellStart"/>
      <w:r w:rsidR="00F21F5F">
        <w:t>Fishbed</w:t>
      </w:r>
      <w:proofErr w:type="spellEnd"/>
      <w:r w:rsidR="00F21F5F">
        <w:t>-L,</w:t>
      </w:r>
      <w:r w:rsidR="00D82D9D">
        <w:t xml:space="preserve"> equipped with the </w:t>
      </w:r>
      <w:proofErr w:type="spellStart"/>
      <w:r w:rsidR="00F21F5F">
        <w:rPr>
          <w:rFonts w:ascii="Arial" w:hAnsi="Arial" w:cs="Arial"/>
          <w:i/>
          <w:iCs/>
          <w:color w:val="222222"/>
          <w:sz w:val="21"/>
          <w:szCs w:val="21"/>
          <w:shd w:val="clear" w:color="auto" w:fill="FFFFFF"/>
        </w:rPr>
        <w:t>Lazur</w:t>
      </w:r>
      <w:proofErr w:type="spellEnd"/>
      <w:r w:rsidR="00F21F5F">
        <w:rPr>
          <w:rFonts w:ascii="Arial" w:hAnsi="Arial" w:cs="Arial"/>
          <w:color w:val="222222"/>
          <w:sz w:val="21"/>
          <w:szCs w:val="21"/>
          <w:shd w:val="clear" w:color="auto" w:fill="FFFFFF"/>
        </w:rPr>
        <w:t> GCI (Ground Control Intercept) system while the</w:t>
      </w:r>
      <w:r w:rsidR="00F21F5F">
        <w:t xml:space="preserve"> </w:t>
      </w:r>
      <w:r w:rsidR="00D82D9D">
        <w:t xml:space="preserve">VVS uses about 800 </w:t>
      </w:r>
      <w:proofErr w:type="spellStart"/>
      <w:r w:rsidR="00D82D9D">
        <w:t>Fishb</w:t>
      </w:r>
      <w:r w:rsidR="00F21F5F">
        <w:t>ed</w:t>
      </w:r>
      <w:proofErr w:type="spellEnd"/>
      <w:r w:rsidR="00F21F5F">
        <w:t>-H</w:t>
      </w:r>
      <w:r w:rsidR="00D82D9D">
        <w:t xml:space="preserve"> equipped with </w:t>
      </w:r>
      <w:proofErr w:type="spellStart"/>
      <w:r w:rsidR="00D82D9D">
        <w:t>Polyot</w:t>
      </w:r>
      <w:proofErr w:type="spellEnd"/>
      <w:r w:rsidR="00D82D9D">
        <w:t xml:space="preserve"> ILS </w:t>
      </w:r>
      <w:r w:rsidR="00F21F5F">
        <w:t>(Instrument Landing S</w:t>
      </w:r>
      <w:r w:rsidR="00D82D9D">
        <w:t>ystem</w:t>
      </w:r>
      <w:r w:rsidR="00F21F5F">
        <w:t>).</w:t>
      </w:r>
    </w:p>
    <w:p w:rsidR="00F21F5F" w:rsidRDefault="00F21F5F" w:rsidP="0008448A">
      <w:pPr>
        <w:rPr>
          <w:noProof/>
          <w:lang w:eastAsia="en-CA"/>
        </w:rPr>
      </w:pPr>
      <w:r>
        <w:rPr>
          <w:noProof/>
          <w:lang w:eastAsia="en-CA"/>
        </w:rPr>
        <w:drawing>
          <wp:inline distT="0" distB="0" distL="0" distR="0">
            <wp:extent cx="5943600" cy="3108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1-8.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145B4F" w:rsidRDefault="00145B4F" w:rsidP="00C703FA"/>
    <w:p w:rsidR="00290256" w:rsidRDefault="00290256" w:rsidP="008E6090"/>
    <w:sectPr w:rsidR="002902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97610"/>
    <w:multiLevelType w:val="hybridMultilevel"/>
    <w:tmpl w:val="663A39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99715AD"/>
    <w:multiLevelType w:val="hybridMultilevel"/>
    <w:tmpl w:val="7526C1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35724C9"/>
    <w:multiLevelType w:val="hybridMultilevel"/>
    <w:tmpl w:val="BD7E251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9160558"/>
    <w:multiLevelType w:val="hybridMultilevel"/>
    <w:tmpl w:val="4EF2F8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107"/>
    <w:rsid w:val="00015492"/>
    <w:rsid w:val="000362F3"/>
    <w:rsid w:val="0008448A"/>
    <w:rsid w:val="000D62CB"/>
    <w:rsid w:val="00123200"/>
    <w:rsid w:val="001322FF"/>
    <w:rsid w:val="00145B4F"/>
    <w:rsid w:val="00164097"/>
    <w:rsid w:val="00190934"/>
    <w:rsid w:val="001B150E"/>
    <w:rsid w:val="002117AA"/>
    <w:rsid w:val="00267F8D"/>
    <w:rsid w:val="00270E5A"/>
    <w:rsid w:val="00290256"/>
    <w:rsid w:val="002E1F1C"/>
    <w:rsid w:val="004072B6"/>
    <w:rsid w:val="00442F8E"/>
    <w:rsid w:val="004627F3"/>
    <w:rsid w:val="004A709F"/>
    <w:rsid w:val="004B61B4"/>
    <w:rsid w:val="004C416D"/>
    <w:rsid w:val="00606CE3"/>
    <w:rsid w:val="00631629"/>
    <w:rsid w:val="006E25F4"/>
    <w:rsid w:val="0079052C"/>
    <w:rsid w:val="00794990"/>
    <w:rsid w:val="007A2EB3"/>
    <w:rsid w:val="007B5554"/>
    <w:rsid w:val="007C13A1"/>
    <w:rsid w:val="007C1A3C"/>
    <w:rsid w:val="00813107"/>
    <w:rsid w:val="008743D0"/>
    <w:rsid w:val="008B7143"/>
    <w:rsid w:val="008E6090"/>
    <w:rsid w:val="0098119A"/>
    <w:rsid w:val="009A280C"/>
    <w:rsid w:val="009B2384"/>
    <w:rsid w:val="00A14968"/>
    <w:rsid w:val="00A26F08"/>
    <w:rsid w:val="00A372B0"/>
    <w:rsid w:val="00A60244"/>
    <w:rsid w:val="00A8612A"/>
    <w:rsid w:val="00AA7ADE"/>
    <w:rsid w:val="00AE3415"/>
    <w:rsid w:val="00B72D78"/>
    <w:rsid w:val="00C2365D"/>
    <w:rsid w:val="00C703FA"/>
    <w:rsid w:val="00CC207C"/>
    <w:rsid w:val="00D82D9D"/>
    <w:rsid w:val="00DC61C6"/>
    <w:rsid w:val="00DE17AE"/>
    <w:rsid w:val="00DF1E14"/>
    <w:rsid w:val="00E8362B"/>
    <w:rsid w:val="00EF5A19"/>
    <w:rsid w:val="00F21F5F"/>
    <w:rsid w:val="00F876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107"/>
    <w:rPr>
      <w:color w:val="0000FF" w:themeColor="hyperlink"/>
      <w:u w:val="single"/>
    </w:rPr>
  </w:style>
  <w:style w:type="table" w:styleId="TableGrid">
    <w:name w:val="Table Grid"/>
    <w:basedOn w:val="TableNormal"/>
    <w:uiPriority w:val="59"/>
    <w:rsid w:val="00DF1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3A1"/>
    <w:pPr>
      <w:ind w:left="720"/>
      <w:contextualSpacing/>
    </w:pPr>
  </w:style>
  <w:style w:type="character" w:styleId="FollowedHyperlink">
    <w:name w:val="FollowedHyperlink"/>
    <w:basedOn w:val="DefaultParagraphFont"/>
    <w:uiPriority w:val="99"/>
    <w:semiHidden/>
    <w:unhideWhenUsed/>
    <w:rsid w:val="00A14968"/>
    <w:rPr>
      <w:color w:val="800080" w:themeColor="followedHyperlink"/>
      <w:u w:val="single"/>
    </w:rPr>
  </w:style>
  <w:style w:type="paragraph" w:styleId="BalloonText">
    <w:name w:val="Balloon Text"/>
    <w:basedOn w:val="Normal"/>
    <w:link w:val="BalloonTextChar"/>
    <w:uiPriority w:val="99"/>
    <w:semiHidden/>
    <w:unhideWhenUsed/>
    <w:rsid w:val="00A1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9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107"/>
    <w:rPr>
      <w:color w:val="0000FF" w:themeColor="hyperlink"/>
      <w:u w:val="single"/>
    </w:rPr>
  </w:style>
  <w:style w:type="table" w:styleId="TableGrid">
    <w:name w:val="Table Grid"/>
    <w:basedOn w:val="TableNormal"/>
    <w:uiPriority w:val="59"/>
    <w:rsid w:val="00DF1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3A1"/>
    <w:pPr>
      <w:ind w:left="720"/>
      <w:contextualSpacing/>
    </w:pPr>
  </w:style>
  <w:style w:type="character" w:styleId="FollowedHyperlink">
    <w:name w:val="FollowedHyperlink"/>
    <w:basedOn w:val="DefaultParagraphFont"/>
    <w:uiPriority w:val="99"/>
    <w:semiHidden/>
    <w:unhideWhenUsed/>
    <w:rsid w:val="00A14968"/>
    <w:rPr>
      <w:color w:val="800080" w:themeColor="followedHyperlink"/>
      <w:u w:val="single"/>
    </w:rPr>
  </w:style>
  <w:style w:type="paragraph" w:styleId="BalloonText">
    <w:name w:val="Balloon Text"/>
    <w:basedOn w:val="Normal"/>
    <w:link w:val="BalloonTextChar"/>
    <w:uiPriority w:val="99"/>
    <w:semiHidden/>
    <w:unhideWhenUsed/>
    <w:rsid w:val="00A1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9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9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Mikoyan-Gurevich_MiG-21_variant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topedge.com/panels/aircraft/sites/kraft/mig1.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17D40714.dotm</Template>
  <TotalTime>57</TotalTime>
  <Pages>3</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3</cp:revision>
  <dcterms:created xsi:type="dcterms:W3CDTF">2019-01-29T15:45:00Z</dcterms:created>
  <dcterms:modified xsi:type="dcterms:W3CDTF">2019-01-29T16:42:00Z</dcterms:modified>
</cp:coreProperties>
</file>