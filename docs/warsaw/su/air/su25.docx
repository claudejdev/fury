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968" w:rsidRDefault="000E2947">
      <w:pPr>
        <w:rPr>
          <w:b/>
        </w:rPr>
      </w:pPr>
      <w:r>
        <w:rPr>
          <w:b/>
          <w:noProof/>
          <w:lang w:eastAsia="en-CA"/>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25.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21F5F" w:rsidRDefault="00F21F5F">
      <w:pPr>
        <w:rPr>
          <w:b/>
        </w:rPr>
      </w:pPr>
    </w:p>
    <w:p w:rsidR="00E8362B" w:rsidRPr="007A2EB3" w:rsidRDefault="007A2EB3">
      <w:pPr>
        <w:rPr>
          <w:rStyle w:val="Hyperlink"/>
          <w:b/>
        </w:rPr>
      </w:pPr>
      <w:r>
        <w:rPr>
          <w:b/>
        </w:rPr>
        <w:fldChar w:fldCharType="begin"/>
      </w:r>
      <w:r w:rsidR="0009300D">
        <w:rPr>
          <w:b/>
        </w:rPr>
        <w:instrText>HYPERLINK "http://www.airvectors.net/avsu25.html"</w:instrText>
      </w:r>
      <w:r w:rsidR="0009300D">
        <w:rPr>
          <w:b/>
        </w:rPr>
      </w:r>
      <w:r>
        <w:rPr>
          <w:b/>
        </w:rPr>
        <w:fldChar w:fldCharType="separate"/>
      </w:r>
      <w:r w:rsidR="00857E65">
        <w:rPr>
          <w:rStyle w:val="Hyperlink"/>
          <w:b/>
        </w:rPr>
        <w:t>Su-</w:t>
      </w:r>
      <w:r w:rsidR="00313804">
        <w:rPr>
          <w:rStyle w:val="Hyperlink"/>
          <w:b/>
        </w:rPr>
        <w:t>25</w:t>
      </w:r>
      <w:r w:rsidR="00857E65">
        <w:rPr>
          <w:rStyle w:val="Hyperlink"/>
          <w:b/>
        </w:rPr>
        <w:t xml:space="preserve"> ‘</w:t>
      </w:r>
      <w:proofErr w:type="spellStart"/>
      <w:r w:rsidR="00313804">
        <w:rPr>
          <w:rStyle w:val="Hyperlink"/>
          <w:b/>
        </w:rPr>
        <w:t>Frogfoot</w:t>
      </w:r>
      <w:proofErr w:type="spellEnd"/>
      <w:r w:rsidR="00857E65">
        <w:rPr>
          <w:rStyle w:val="Hyperlink"/>
          <w:b/>
        </w:rPr>
        <w:t>’</w:t>
      </w:r>
    </w:p>
    <w:p w:rsidR="00604077" w:rsidRPr="00604077" w:rsidRDefault="007A2EB3" w:rsidP="00604077">
      <w:r>
        <w:rPr>
          <w:b/>
        </w:rPr>
        <w:fldChar w:fldCharType="end"/>
      </w:r>
      <w:r w:rsidR="00313804">
        <w:t xml:space="preserve">The Soviet answer to the American A-10 </w:t>
      </w:r>
      <w:proofErr w:type="gramStart"/>
      <w:r w:rsidR="00D63AA5">
        <w:t>‘</w:t>
      </w:r>
      <w:r w:rsidR="00313804">
        <w:t>Warthog’</w:t>
      </w:r>
      <w:r w:rsidR="00D63AA5">
        <w:t>,</w:t>
      </w:r>
      <w:proofErr w:type="gramEnd"/>
      <w:r w:rsidR="00D63AA5">
        <w:t xml:space="preserve"> </w:t>
      </w:r>
      <w:r w:rsidR="00313804">
        <w:t xml:space="preserve">drew on their long history of dedicated Close Air Support (CAS) aircraft primarily developed in World War Two. </w:t>
      </w:r>
      <w:r w:rsidR="00D63AA5">
        <w:t xml:space="preserve">The Su-25 </w:t>
      </w:r>
      <w:proofErr w:type="spellStart"/>
      <w:r w:rsidR="00D63AA5" w:rsidRPr="00D63AA5">
        <w:rPr>
          <w:i/>
        </w:rPr>
        <w:t>Grach</w:t>
      </w:r>
      <w:proofErr w:type="spellEnd"/>
      <w:r w:rsidR="00D63AA5">
        <w:t>, meaning Rook in Russian</w:t>
      </w:r>
      <w:r w:rsidR="0009300D">
        <w:t>,</w:t>
      </w:r>
      <w:r w:rsidR="00D63AA5">
        <w:t xml:space="preserve"> is a rugged, dependable aircraft with a heavy bomb load and a wide variety of munitions</w:t>
      </w:r>
      <w:r w:rsidR="00C21FCC">
        <w:t>.</w:t>
      </w:r>
      <w:r w:rsidR="00D63AA5">
        <w:t xml:space="preserve"> It is faster and more agile than </w:t>
      </w:r>
      <w:r w:rsidR="0009300D">
        <w:t xml:space="preserve">the A-10 but don’t use Precision Guided Munitions (PGM) to the same degree.  Like the A-10 the </w:t>
      </w:r>
      <w:proofErr w:type="spellStart"/>
      <w:r w:rsidR="0009300D">
        <w:t>Frogfoot</w:t>
      </w:r>
      <w:proofErr w:type="spellEnd"/>
      <w:r w:rsidR="0009300D">
        <w:t xml:space="preserve"> is able to withstand a considerable amount of damage and still fly.</w:t>
      </w:r>
    </w:p>
    <w:p w:rsidR="00681D75" w:rsidRPr="00681D75" w:rsidRDefault="00681D75" w:rsidP="0008448A">
      <w:r>
        <w:rPr>
          <w:b/>
        </w:rPr>
        <w:t>Su-</w:t>
      </w:r>
      <w:r w:rsidR="0009300D">
        <w:rPr>
          <w:b/>
        </w:rPr>
        <w:t>25</w:t>
      </w:r>
      <w:r>
        <w:rPr>
          <w:b/>
        </w:rPr>
        <w:t xml:space="preserve"> ‘</w:t>
      </w:r>
      <w:proofErr w:type="spellStart"/>
      <w:r w:rsidR="0009300D">
        <w:rPr>
          <w:b/>
        </w:rPr>
        <w:t>Frogfoot</w:t>
      </w:r>
      <w:proofErr w:type="spellEnd"/>
      <w:r w:rsidR="00043754">
        <w:rPr>
          <w:b/>
        </w:rPr>
        <w:t>-A</w:t>
      </w:r>
      <w:r>
        <w:rPr>
          <w:b/>
        </w:rPr>
        <w:t xml:space="preserve">’: </w:t>
      </w:r>
      <w:r w:rsidR="0009300D">
        <w:t>A total of about 400 Su-25s were in use by the Soviet Air force (VVS), all in front line formations</w:t>
      </w:r>
      <w:r>
        <w:t>.</w:t>
      </w:r>
    </w:p>
    <w:p w:rsidR="00681D75" w:rsidRPr="00681D75" w:rsidRDefault="00043754" w:rsidP="0008448A">
      <w:r>
        <w:rPr>
          <w:b/>
        </w:rPr>
        <w:t>Su-25BM ‘</w:t>
      </w:r>
      <w:proofErr w:type="spellStart"/>
      <w:r>
        <w:rPr>
          <w:b/>
        </w:rPr>
        <w:t>Frogfoot</w:t>
      </w:r>
      <w:proofErr w:type="spellEnd"/>
      <w:r>
        <w:rPr>
          <w:b/>
        </w:rPr>
        <w:t>’</w:t>
      </w:r>
      <w:r w:rsidR="00681D75">
        <w:rPr>
          <w:b/>
        </w:rPr>
        <w:t xml:space="preserve">: </w:t>
      </w:r>
      <w:r>
        <w:t>The only difference between this aircraft and the baseline version were improved engines and the ability to tow a target</w:t>
      </w:r>
      <w:r w:rsidR="00681D75">
        <w:t>.</w:t>
      </w:r>
      <w:r>
        <w:t xml:space="preserve"> About 50 were produced.</w:t>
      </w:r>
    </w:p>
    <w:p w:rsidR="00681D75" w:rsidRDefault="00043754" w:rsidP="0008448A">
      <w:r>
        <w:rPr>
          <w:b/>
        </w:rPr>
        <w:t>Su-25UB/UBM ‘</w:t>
      </w:r>
      <w:proofErr w:type="spellStart"/>
      <w:r>
        <w:rPr>
          <w:b/>
        </w:rPr>
        <w:t>Frogfoot</w:t>
      </w:r>
      <w:proofErr w:type="spellEnd"/>
      <w:r>
        <w:rPr>
          <w:b/>
        </w:rPr>
        <w:t xml:space="preserve">-B’: </w:t>
      </w:r>
      <w:r>
        <w:t>There were actually several training versions with this being the main one</w:t>
      </w:r>
      <w:r w:rsidR="00681D75">
        <w:t>.</w:t>
      </w:r>
      <w:r>
        <w:t xml:space="preserve">  About 50 single Seat and 130 dual seat ‘UBM’ fully combat capable trainer versions were built. Other training versions; the ‘UTG’ designed for aircraft carrier training (10)</w:t>
      </w:r>
      <w:r w:rsidR="00502BD1">
        <w:t xml:space="preserve"> and several others were not </w:t>
      </w:r>
      <w:proofErr w:type="gramStart"/>
      <w:r w:rsidR="00502BD1">
        <w:t>combat</w:t>
      </w:r>
      <w:proofErr w:type="gramEnd"/>
      <w:r w:rsidR="00502BD1">
        <w:t xml:space="preserve"> capable.</w:t>
      </w:r>
    </w:p>
    <w:p w:rsidR="00C21FCC" w:rsidRPr="00502BD1" w:rsidRDefault="00502BD1" w:rsidP="00C21FCC">
      <w:r>
        <w:rPr>
          <w:b/>
        </w:rPr>
        <w:t>Su-25</w:t>
      </w:r>
      <w:r>
        <w:rPr>
          <w:b/>
        </w:rPr>
        <w:t>T</w:t>
      </w:r>
      <w:r>
        <w:rPr>
          <w:b/>
        </w:rPr>
        <w:t xml:space="preserve"> ‘</w:t>
      </w:r>
      <w:proofErr w:type="spellStart"/>
      <w:r>
        <w:rPr>
          <w:b/>
        </w:rPr>
        <w:t>Frogfoot</w:t>
      </w:r>
      <w:proofErr w:type="spellEnd"/>
      <w:r>
        <w:rPr>
          <w:b/>
        </w:rPr>
        <w:t>-</w:t>
      </w:r>
      <w:r>
        <w:rPr>
          <w:b/>
        </w:rPr>
        <w:t>C</w:t>
      </w:r>
      <w:r>
        <w:rPr>
          <w:b/>
        </w:rPr>
        <w:t>’:</w:t>
      </w:r>
      <w:r>
        <w:rPr>
          <w:b/>
        </w:rPr>
        <w:t xml:space="preserve"> </w:t>
      </w:r>
      <w:r>
        <w:t xml:space="preserve">Historically this aircraft was not produced, however in Northern Fury it was.  This version was based on the ‘UB’ with the second cockpit removed to allow more fuel and avionics. With all weather and night attack capability and the ability to use TV and semi active laser guided munitions, the usefulness in the CAS role was significantly increased. In Northern Fury 150 of these are available and </w:t>
      </w:r>
      <w:r>
        <w:lastRenderedPageBreak/>
        <w:t xml:space="preserve">NATO has given them the </w:t>
      </w:r>
      <w:proofErr w:type="spellStart"/>
      <w:r>
        <w:t>Frogfoot</w:t>
      </w:r>
      <w:proofErr w:type="spellEnd"/>
      <w:r>
        <w:t>-C designation even though that did not come until a much later version of this aircraft.</w:t>
      </w:r>
    </w:p>
    <w:p w:rsidR="00B02EAC" w:rsidRDefault="000E2947" w:rsidP="0008448A">
      <w:bookmarkStart w:id="0" w:name="_GoBack"/>
      <w:r>
        <w:rPr>
          <w:noProof/>
          <w:lang w:eastAsia="en-CA"/>
        </w:rPr>
        <w:drawing>
          <wp:inline distT="0" distB="0" distL="0" distR="0">
            <wp:extent cx="5943600" cy="3199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25-low-level-vide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bookmarkEnd w:id="0"/>
    </w:p>
    <w:p w:rsidR="00F21F5F" w:rsidRDefault="00F21F5F" w:rsidP="0008448A"/>
    <w:p w:rsidR="005D01F7" w:rsidRDefault="005D01F7" w:rsidP="0008448A"/>
    <w:p w:rsidR="00F21F5F" w:rsidRDefault="00F21F5F" w:rsidP="0008448A">
      <w:pPr>
        <w:rPr>
          <w:noProof/>
          <w:lang w:eastAsia="en-CA"/>
        </w:rPr>
      </w:pPr>
    </w:p>
    <w:p w:rsidR="00145B4F" w:rsidRDefault="00145B4F" w:rsidP="00C703FA"/>
    <w:p w:rsidR="00290256" w:rsidRDefault="00290256" w:rsidP="008E6090"/>
    <w:sectPr w:rsidR="00290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7610"/>
    <w:multiLevelType w:val="hybridMultilevel"/>
    <w:tmpl w:val="663A3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99715AD"/>
    <w:multiLevelType w:val="hybridMultilevel"/>
    <w:tmpl w:val="7526C1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35724C9"/>
    <w:multiLevelType w:val="hybridMultilevel"/>
    <w:tmpl w:val="BD7E251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9160558"/>
    <w:multiLevelType w:val="hybridMultilevel"/>
    <w:tmpl w:val="4EF2F8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107"/>
    <w:rsid w:val="0000370B"/>
    <w:rsid w:val="0000494D"/>
    <w:rsid w:val="00015492"/>
    <w:rsid w:val="000362F3"/>
    <w:rsid w:val="00043754"/>
    <w:rsid w:val="000526CD"/>
    <w:rsid w:val="0008448A"/>
    <w:rsid w:val="0009300D"/>
    <w:rsid w:val="000D62CB"/>
    <w:rsid w:val="000E2947"/>
    <w:rsid w:val="0010172C"/>
    <w:rsid w:val="00123200"/>
    <w:rsid w:val="001322FF"/>
    <w:rsid w:val="00145B4F"/>
    <w:rsid w:val="00164097"/>
    <w:rsid w:val="00190934"/>
    <w:rsid w:val="001B150E"/>
    <w:rsid w:val="002117AA"/>
    <w:rsid w:val="00267F8D"/>
    <w:rsid w:val="00270E5A"/>
    <w:rsid w:val="00290256"/>
    <w:rsid w:val="002E1F1C"/>
    <w:rsid w:val="00313804"/>
    <w:rsid w:val="00316B04"/>
    <w:rsid w:val="00324A73"/>
    <w:rsid w:val="004072B6"/>
    <w:rsid w:val="004156E3"/>
    <w:rsid w:val="00442F8E"/>
    <w:rsid w:val="004627F3"/>
    <w:rsid w:val="004A709F"/>
    <w:rsid w:val="004B61B4"/>
    <w:rsid w:val="004C416D"/>
    <w:rsid w:val="004D5EF1"/>
    <w:rsid w:val="00502BD1"/>
    <w:rsid w:val="00534986"/>
    <w:rsid w:val="00561E55"/>
    <w:rsid w:val="005D01F7"/>
    <w:rsid w:val="005D4109"/>
    <w:rsid w:val="005E6741"/>
    <w:rsid w:val="00604077"/>
    <w:rsid w:val="00606CE3"/>
    <w:rsid w:val="00631629"/>
    <w:rsid w:val="00681D75"/>
    <w:rsid w:val="006B3C77"/>
    <w:rsid w:val="006E25F4"/>
    <w:rsid w:val="0079052C"/>
    <w:rsid w:val="00794990"/>
    <w:rsid w:val="007A2EB3"/>
    <w:rsid w:val="007B5554"/>
    <w:rsid w:val="007C13A1"/>
    <w:rsid w:val="007C1A3C"/>
    <w:rsid w:val="00813107"/>
    <w:rsid w:val="00857E65"/>
    <w:rsid w:val="008743D0"/>
    <w:rsid w:val="008B7143"/>
    <w:rsid w:val="008E6090"/>
    <w:rsid w:val="009602AA"/>
    <w:rsid w:val="009621EB"/>
    <w:rsid w:val="0098119A"/>
    <w:rsid w:val="009A280C"/>
    <w:rsid w:val="009B2384"/>
    <w:rsid w:val="009E4089"/>
    <w:rsid w:val="00A14968"/>
    <w:rsid w:val="00A26F08"/>
    <w:rsid w:val="00A372B0"/>
    <w:rsid w:val="00A60244"/>
    <w:rsid w:val="00A8612A"/>
    <w:rsid w:val="00AA7ADE"/>
    <w:rsid w:val="00AE3415"/>
    <w:rsid w:val="00B02EAC"/>
    <w:rsid w:val="00B72D78"/>
    <w:rsid w:val="00B90ECC"/>
    <w:rsid w:val="00C21FCC"/>
    <w:rsid w:val="00C2365D"/>
    <w:rsid w:val="00C703FA"/>
    <w:rsid w:val="00CC207C"/>
    <w:rsid w:val="00D63AA5"/>
    <w:rsid w:val="00D64F52"/>
    <w:rsid w:val="00D82D9D"/>
    <w:rsid w:val="00DC61C6"/>
    <w:rsid w:val="00DE17AE"/>
    <w:rsid w:val="00DE79CE"/>
    <w:rsid w:val="00DF1E14"/>
    <w:rsid w:val="00E8362B"/>
    <w:rsid w:val="00E96EF0"/>
    <w:rsid w:val="00ED3930"/>
    <w:rsid w:val="00ED7B30"/>
    <w:rsid w:val="00EF5A19"/>
    <w:rsid w:val="00F1682D"/>
    <w:rsid w:val="00F21F5F"/>
    <w:rsid w:val="00F8768F"/>
    <w:rsid w:val="00FD2268"/>
    <w:rsid w:val="00FF4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5E411825.dotm</Template>
  <TotalTime>221</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5</cp:revision>
  <dcterms:created xsi:type="dcterms:W3CDTF">2019-01-31T15:37:00Z</dcterms:created>
  <dcterms:modified xsi:type="dcterms:W3CDTF">2019-01-31T19:48:00Z</dcterms:modified>
</cp:coreProperties>
</file>