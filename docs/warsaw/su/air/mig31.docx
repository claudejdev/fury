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68" w:rsidRDefault="00A14968">
      <w:pPr>
        <w:rPr>
          <w:b/>
        </w:rPr>
      </w:pPr>
    </w:p>
    <w:p w:rsidR="00F21F5F" w:rsidRDefault="00B02EAC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394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-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B" w:rsidRPr="007A2EB3" w:rsidRDefault="007A2EB3">
      <w:pPr>
        <w:rPr>
          <w:rStyle w:val="Hyperlink"/>
          <w:b/>
        </w:rPr>
      </w:pPr>
      <w:r>
        <w:rPr>
          <w:b/>
        </w:rPr>
        <w:fldChar w:fldCharType="begin"/>
      </w:r>
      <w:r w:rsidR="00B90ECC">
        <w:rPr>
          <w:b/>
        </w:rPr>
        <w:instrText>HYPERLINK "https://www.fighter-planes.com/info/mig31_foxhound.htm"</w:instrText>
      </w:r>
      <w:r w:rsidR="00B90ECC">
        <w:rPr>
          <w:b/>
        </w:rPr>
      </w:r>
      <w:r>
        <w:rPr>
          <w:b/>
        </w:rPr>
        <w:fldChar w:fldCharType="separate"/>
      </w:r>
      <w:r w:rsidRPr="007A2EB3">
        <w:rPr>
          <w:rStyle w:val="Hyperlink"/>
          <w:b/>
        </w:rPr>
        <w:t>MiG-</w:t>
      </w:r>
      <w:r w:rsidR="00FD2268">
        <w:rPr>
          <w:rStyle w:val="Hyperlink"/>
          <w:b/>
        </w:rPr>
        <w:t>31</w:t>
      </w:r>
      <w:r w:rsidR="0008448A">
        <w:rPr>
          <w:rStyle w:val="Hyperlink"/>
          <w:b/>
        </w:rPr>
        <w:t xml:space="preserve"> ‘F</w:t>
      </w:r>
      <w:r w:rsidR="00604077">
        <w:rPr>
          <w:rStyle w:val="Hyperlink"/>
          <w:b/>
        </w:rPr>
        <w:t>ox</w:t>
      </w:r>
      <w:r w:rsidR="00FD2268">
        <w:rPr>
          <w:rStyle w:val="Hyperlink"/>
          <w:b/>
        </w:rPr>
        <w:t>hound</w:t>
      </w:r>
      <w:r w:rsidR="0008448A">
        <w:rPr>
          <w:rStyle w:val="Hyperlink"/>
          <w:b/>
        </w:rPr>
        <w:t>’</w:t>
      </w:r>
    </w:p>
    <w:p w:rsidR="00604077" w:rsidRPr="00604077" w:rsidRDefault="007A2EB3" w:rsidP="00604077">
      <w:r>
        <w:rPr>
          <w:b/>
        </w:rPr>
        <w:fldChar w:fldCharType="end"/>
      </w:r>
      <w:r w:rsidR="004D5EF1">
        <w:t>Based on the design of and resembling to the MiG-25 is where the similarities between these two interceptors end, the MiG-31 is a significant improvement on a very good design</w:t>
      </w:r>
      <w:r w:rsidR="009E4089">
        <w:t>.</w:t>
      </w:r>
      <w:r w:rsidR="004D5EF1">
        <w:t xml:space="preserve"> The Foxhound is longer, has </w:t>
      </w:r>
      <w:r w:rsidR="004156E3">
        <w:t>a</w:t>
      </w:r>
      <w:r w:rsidR="004D5EF1">
        <w:t xml:space="preserve"> pilot </w:t>
      </w:r>
      <w:r w:rsidR="004D5EF1" w:rsidRPr="004156E3">
        <w:rPr>
          <w:i/>
        </w:rPr>
        <w:t>and</w:t>
      </w:r>
      <w:r w:rsidR="004D5EF1">
        <w:t xml:space="preserve"> a weapons systems operator (WSO), </w:t>
      </w:r>
      <w:r w:rsidR="004156E3">
        <w:t>significantly</w:t>
      </w:r>
      <w:r w:rsidR="004D5EF1">
        <w:t xml:space="preserve"> advanced radar (phased array vice mechanical scan),</w:t>
      </w:r>
      <w:r w:rsidR="004156E3">
        <w:t xml:space="preserve"> able to track multiple targets,</w:t>
      </w:r>
      <w:r w:rsidR="004D5EF1">
        <w:t xml:space="preserve"> better engines, more and longer range weapons</w:t>
      </w:r>
      <w:r w:rsidR="004156E3">
        <w:t>, secure data-links and many other improvements.</w:t>
      </w:r>
    </w:p>
    <w:p w:rsidR="004B61B4" w:rsidRDefault="004156E3" w:rsidP="0008448A">
      <w:r>
        <w:t>Beginning production in 1975, the success of this aircraft spelled the end of improvements for the MiG-25, with older versions being upgraded to the ‘PDS’ model vice production of a follow on</w:t>
      </w:r>
      <w:r w:rsidRPr="004156E3">
        <w:t xml:space="preserve"> </w:t>
      </w:r>
      <w:r>
        <w:t>modernized airframe</w:t>
      </w:r>
      <w:r w:rsidR="00316B04">
        <w:t>.</w:t>
      </w:r>
      <w:r w:rsidR="009621EB">
        <w:t xml:space="preserve"> </w:t>
      </w:r>
    </w:p>
    <w:p w:rsidR="00F1682D" w:rsidRDefault="004156E3" w:rsidP="0008448A">
      <w:r>
        <w:t>The MiG-31 was not exported</w:t>
      </w:r>
      <w:r w:rsidR="005E6741">
        <w:t>.</w:t>
      </w:r>
      <w:r>
        <w:t xml:space="preserve"> The role, similar to that of the MiG-25 was engaging American bombers in the high arctic where its speed, long range and powerful radar made an ideal fit.  Anti-Satellite engagement was another tas</w:t>
      </w:r>
      <w:r w:rsidR="00F1682D">
        <w:t>k, with a service ceiling of 82,000 feet and an ability to launch very long range missiles, although this was still experimental in 1994.</w:t>
      </w:r>
    </w:p>
    <w:p w:rsidR="00316B04" w:rsidRDefault="00F1682D" w:rsidP="0008448A">
      <w:r>
        <w:t xml:space="preserve">Historically production and evolution of the MiG-31 was severely affected by the breakup of the Soviet Union; the MiG-31M, a major upgrade was flown in 1985 but was not put into production until 2008, and by then a less capable </w:t>
      </w:r>
      <w:r w:rsidR="005D4109">
        <w:t xml:space="preserve">follow on </w:t>
      </w:r>
      <w:r>
        <w:t xml:space="preserve">version, the ‘B’ had been  </w:t>
      </w:r>
      <w:r w:rsidR="00ED7B30">
        <w:t>buil</w:t>
      </w:r>
      <w:r w:rsidR="00561E55">
        <w:t>t</w:t>
      </w:r>
      <w:r w:rsidR="00ED7B30">
        <w:t xml:space="preserve">. In Northern Fury production of the </w:t>
      </w:r>
      <w:r w:rsidR="00ED7B30">
        <w:lastRenderedPageBreak/>
        <w:t>‘M’ would continue and the original aircraft would be upgraded to that standard and be given the designation ‘SM’.</w:t>
      </w:r>
    </w:p>
    <w:p w:rsidR="004B61B4" w:rsidRDefault="004B61B4" w:rsidP="0008448A">
      <w:r w:rsidRPr="004A709F">
        <w:rPr>
          <w:b/>
        </w:rPr>
        <w:t>MiG-</w:t>
      </w:r>
      <w:r w:rsidR="00ED7B30">
        <w:rPr>
          <w:b/>
        </w:rPr>
        <w:t>31</w:t>
      </w:r>
      <w:r w:rsidRPr="004A709F">
        <w:rPr>
          <w:b/>
        </w:rPr>
        <w:t xml:space="preserve"> </w:t>
      </w:r>
      <w:r w:rsidR="005E6741">
        <w:rPr>
          <w:b/>
        </w:rPr>
        <w:t>Fox</w:t>
      </w:r>
      <w:r w:rsidR="00B90ECC">
        <w:rPr>
          <w:b/>
        </w:rPr>
        <w:t>hound-A</w:t>
      </w:r>
      <w:r>
        <w:t xml:space="preserve">:  </w:t>
      </w:r>
      <w:r w:rsidR="00B90ECC">
        <w:t>The basic version of the interceptor.  349 produced, about 200 upgraded to ‘SM’ (Hypothetical), and 125 others remaining in this configuration until upgraded;</w:t>
      </w:r>
    </w:p>
    <w:p w:rsidR="00534986" w:rsidRDefault="00534986" w:rsidP="0008448A">
      <w:r w:rsidRPr="00534986">
        <w:rPr>
          <w:b/>
        </w:rPr>
        <w:t>MiG-</w:t>
      </w:r>
      <w:r w:rsidR="00B90ECC">
        <w:rPr>
          <w:b/>
        </w:rPr>
        <w:t>31M/SM Foxbat</w:t>
      </w:r>
      <w:r w:rsidRPr="00534986">
        <w:rPr>
          <w:b/>
        </w:rPr>
        <w:t>-</w:t>
      </w:r>
      <w:r w:rsidR="00B90ECC">
        <w:rPr>
          <w:b/>
        </w:rPr>
        <w:t>B</w:t>
      </w:r>
      <w:r>
        <w:t xml:space="preserve">: </w:t>
      </w:r>
      <w:r w:rsidR="00B90ECC">
        <w:t>A much improved aircraft with upgraded radar and IRST (Infra-Red Sense and Track), ability to carry six R-33 (AA-9 ‘Amos’)</w:t>
      </w:r>
      <w:r w:rsidR="00FF46AB">
        <w:t xml:space="preserve">, and/or </w:t>
      </w:r>
      <w:r w:rsidR="00B90ECC">
        <w:t>R-77 (AA-12 ‘Adder’)</w:t>
      </w:r>
      <w:r w:rsidR="00FF46AB" w:rsidRPr="00FF46AB">
        <w:t xml:space="preserve"> </w:t>
      </w:r>
      <w:r w:rsidR="00FF46AB">
        <w:t>missiles</w:t>
      </w:r>
      <w:r>
        <w:t>.</w:t>
      </w:r>
      <w:r w:rsidR="00FF46AB">
        <w:t xml:space="preserve"> There are 2</w:t>
      </w:r>
      <w:r w:rsidR="00561E55">
        <w:t>0</w:t>
      </w:r>
      <w:r w:rsidR="00FF46AB">
        <w:t>0 ‘M’ and 200 converted ‘SM’ available to the PVO.</w:t>
      </w:r>
      <w:r w:rsidR="00561E55">
        <w:t xml:space="preserve"> Of note, the R-77 air to air missile is becoming available to the PVO in limited numbers by the start of Northern Fury.</w:t>
      </w:r>
    </w:p>
    <w:p w:rsidR="00561E55" w:rsidRDefault="00561E55" w:rsidP="0008448A">
      <w:r w:rsidRPr="00324A73">
        <w:rPr>
          <w:b/>
        </w:rPr>
        <w:t>Note</w:t>
      </w:r>
      <w:r>
        <w:t xml:space="preserve">: Historically there were about 150 MiG-31B built </w:t>
      </w:r>
      <w:r w:rsidR="00324A73">
        <w:t>starting in</w:t>
      </w:r>
      <w:r>
        <w:t xml:space="preserve"> 1990 </w:t>
      </w:r>
      <w:r w:rsidR="00324A73">
        <w:t>with production virtually stopped in late 1991</w:t>
      </w:r>
      <w:r>
        <w:t xml:space="preserve">. In the Northern Fury world the ‘B’ is never produced in favor of the ‘M’, and I’ve made the assumption that 200 </w:t>
      </w:r>
      <w:r w:rsidR="00324A73">
        <w:t xml:space="preserve">of the more advanced </w:t>
      </w:r>
      <w:r>
        <w:t xml:space="preserve">airframes could be built </w:t>
      </w:r>
      <w:r w:rsidR="00324A73">
        <w:t xml:space="preserve">over three years </w:t>
      </w:r>
      <w:r>
        <w:t xml:space="preserve">vice the 150 </w:t>
      </w:r>
      <w:r w:rsidR="00324A73">
        <w:t>actually constructed in 18 months.</w:t>
      </w:r>
    </w:p>
    <w:p w:rsidR="00B02EAC" w:rsidRDefault="00B02EAC" w:rsidP="0008448A">
      <w:r>
        <w:rPr>
          <w:noProof/>
          <w:lang w:eastAsia="en-CA"/>
        </w:rPr>
        <w:drawing>
          <wp:inline distT="0" distB="0" distL="0" distR="0">
            <wp:extent cx="5943600" cy="3387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g31b-59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5F" w:rsidRDefault="00F21F5F" w:rsidP="0008448A"/>
    <w:p w:rsidR="005D01F7" w:rsidRDefault="005D01F7" w:rsidP="0008448A"/>
    <w:p w:rsidR="00F21F5F" w:rsidRDefault="00F21F5F" w:rsidP="0008448A">
      <w:pPr>
        <w:rPr>
          <w:noProof/>
          <w:lang w:eastAsia="en-CA"/>
        </w:rPr>
      </w:pPr>
    </w:p>
    <w:p w:rsidR="00145B4F" w:rsidRDefault="00145B4F" w:rsidP="00C703FA"/>
    <w:p w:rsidR="00290256" w:rsidRDefault="00290256" w:rsidP="008E6090">
      <w:bookmarkStart w:id="0" w:name="_GoBack"/>
      <w:bookmarkEnd w:id="0"/>
    </w:p>
    <w:sectPr w:rsidR="00290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610"/>
    <w:multiLevelType w:val="hybridMultilevel"/>
    <w:tmpl w:val="663A39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715AD"/>
    <w:multiLevelType w:val="hybridMultilevel"/>
    <w:tmpl w:val="7526C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724C9"/>
    <w:multiLevelType w:val="hybridMultilevel"/>
    <w:tmpl w:val="BD7E25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60558"/>
    <w:multiLevelType w:val="hybridMultilevel"/>
    <w:tmpl w:val="4EF2F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07"/>
    <w:rsid w:val="0000494D"/>
    <w:rsid w:val="00015492"/>
    <w:rsid w:val="000362F3"/>
    <w:rsid w:val="0008448A"/>
    <w:rsid w:val="000D62CB"/>
    <w:rsid w:val="00123200"/>
    <w:rsid w:val="001322FF"/>
    <w:rsid w:val="00145B4F"/>
    <w:rsid w:val="00164097"/>
    <w:rsid w:val="00190934"/>
    <w:rsid w:val="001B150E"/>
    <w:rsid w:val="002117AA"/>
    <w:rsid w:val="00267F8D"/>
    <w:rsid w:val="00270E5A"/>
    <w:rsid w:val="00290256"/>
    <w:rsid w:val="002E1F1C"/>
    <w:rsid w:val="00316B04"/>
    <w:rsid w:val="00324A73"/>
    <w:rsid w:val="004072B6"/>
    <w:rsid w:val="004156E3"/>
    <w:rsid w:val="00442F8E"/>
    <w:rsid w:val="004627F3"/>
    <w:rsid w:val="004A709F"/>
    <w:rsid w:val="004B61B4"/>
    <w:rsid w:val="004C416D"/>
    <w:rsid w:val="004D5EF1"/>
    <w:rsid w:val="00534986"/>
    <w:rsid w:val="00561E55"/>
    <w:rsid w:val="005D01F7"/>
    <w:rsid w:val="005D4109"/>
    <w:rsid w:val="005E6741"/>
    <w:rsid w:val="00604077"/>
    <w:rsid w:val="00606CE3"/>
    <w:rsid w:val="00631629"/>
    <w:rsid w:val="006B3C77"/>
    <w:rsid w:val="006E25F4"/>
    <w:rsid w:val="0079052C"/>
    <w:rsid w:val="00794990"/>
    <w:rsid w:val="007A2EB3"/>
    <w:rsid w:val="007B5554"/>
    <w:rsid w:val="007C13A1"/>
    <w:rsid w:val="007C1A3C"/>
    <w:rsid w:val="00813107"/>
    <w:rsid w:val="008743D0"/>
    <w:rsid w:val="008B7143"/>
    <w:rsid w:val="008E6090"/>
    <w:rsid w:val="009621EB"/>
    <w:rsid w:val="0098119A"/>
    <w:rsid w:val="009A280C"/>
    <w:rsid w:val="009B2384"/>
    <w:rsid w:val="009E4089"/>
    <w:rsid w:val="00A14968"/>
    <w:rsid w:val="00A26F08"/>
    <w:rsid w:val="00A372B0"/>
    <w:rsid w:val="00A60244"/>
    <w:rsid w:val="00A8612A"/>
    <w:rsid w:val="00AA7ADE"/>
    <w:rsid w:val="00AE3415"/>
    <w:rsid w:val="00B02EAC"/>
    <w:rsid w:val="00B72D78"/>
    <w:rsid w:val="00B90ECC"/>
    <w:rsid w:val="00C2365D"/>
    <w:rsid w:val="00C703FA"/>
    <w:rsid w:val="00CC207C"/>
    <w:rsid w:val="00D64F52"/>
    <w:rsid w:val="00D82D9D"/>
    <w:rsid w:val="00DC61C6"/>
    <w:rsid w:val="00DE17AE"/>
    <w:rsid w:val="00DE79CE"/>
    <w:rsid w:val="00DF1E14"/>
    <w:rsid w:val="00E8362B"/>
    <w:rsid w:val="00ED7B30"/>
    <w:rsid w:val="00EF5A19"/>
    <w:rsid w:val="00F1682D"/>
    <w:rsid w:val="00F21F5F"/>
    <w:rsid w:val="00F8768F"/>
    <w:rsid w:val="00FD2268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1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1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496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1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1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496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89164519.dotm</Template>
  <TotalTime>120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4</cp:revision>
  <dcterms:created xsi:type="dcterms:W3CDTF">2019-01-31T13:34:00Z</dcterms:created>
  <dcterms:modified xsi:type="dcterms:W3CDTF">2019-01-31T15:34:00Z</dcterms:modified>
</cp:coreProperties>
</file>