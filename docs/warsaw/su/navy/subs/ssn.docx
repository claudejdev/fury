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57A" w:rsidRPr="00C54363" w:rsidRDefault="001C10C9">
      <w:pPr>
        <w:rPr>
          <w:b/>
        </w:rPr>
      </w:pPr>
      <w:r w:rsidRPr="00C54363">
        <w:rPr>
          <w:b/>
        </w:rPr>
        <w:t>Soviet SS/SSNs</w:t>
      </w:r>
    </w:p>
    <w:p w:rsidR="00291271" w:rsidRDefault="00622C6D" w:rsidP="00291271">
      <w:r>
        <w:t>With well over 200 attack submarines, both nuclear and conventionally powered</w:t>
      </w:r>
      <w:r w:rsidR="001C10C9">
        <w:t xml:space="preserve"> Soviet Navy has </w:t>
      </w:r>
      <w:r>
        <w:t xml:space="preserve">more than twice as many as the US Navy and </w:t>
      </w:r>
      <w:r w:rsidR="001518C0">
        <w:t>roughly the same number as all of NATO combined. The key difference however is that some of the submarines serving in the Soviet fleet are old, very old – and therefore quite obsolete. At the other end of the spectrum there are a few examples that are ultra-modern, capable of challenging the latest western technologies; these however are quite few in number.</w:t>
      </w:r>
      <w:r w:rsidR="003234C5">
        <w:t xml:space="preserve"> </w:t>
      </w:r>
      <w:r w:rsidR="00291271">
        <w:t xml:space="preserve">  </w:t>
      </w:r>
    </w:p>
    <w:p w:rsidR="00622C6D" w:rsidRDefault="00B716B9">
      <w:r>
        <w:rPr>
          <w:noProof/>
          <w:lang w:eastAsia="en-CA"/>
        </w:rPr>
        <w:drawing>
          <wp:inline distT="0" distB="0" distL="0" distR="0">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kula-clas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3234C5" w:rsidRPr="00B716B9" w:rsidRDefault="003234C5">
      <w:pPr>
        <w:rPr>
          <w:b/>
        </w:rPr>
      </w:pPr>
      <w:r w:rsidRPr="00B716B9">
        <w:rPr>
          <w:b/>
        </w:rPr>
        <w:t>SSN</w:t>
      </w:r>
    </w:p>
    <w:p w:rsidR="003234C5" w:rsidRDefault="00291271">
      <w:r>
        <w:t xml:space="preserve">The </w:t>
      </w:r>
      <w:r w:rsidR="00B716B9">
        <w:t>73</w:t>
      </w:r>
      <w:r>
        <w:t xml:space="preserve"> nuclear powered boats are classified by ‘generations’:  All of 1</w:t>
      </w:r>
      <w:r w:rsidRPr="003234C5">
        <w:rPr>
          <w:vertAlign w:val="superscript"/>
        </w:rPr>
        <w:t>st</w:t>
      </w:r>
      <w:r>
        <w:t xml:space="preserve"> generation (late 1950’s, early 1960’s) boats are retired but most of the fleet, </w:t>
      </w:r>
      <w:r w:rsidR="00C75232">
        <w:t>4</w:t>
      </w:r>
      <w:r w:rsidR="0054297F">
        <w:t>8</w:t>
      </w:r>
      <w:r>
        <w:t xml:space="preserve"> boats </w:t>
      </w:r>
      <w:r w:rsidR="003234C5">
        <w:t xml:space="preserve">are </w:t>
      </w:r>
      <w:r>
        <w:t>2</w:t>
      </w:r>
      <w:r w:rsidRPr="00291271">
        <w:rPr>
          <w:vertAlign w:val="superscript"/>
        </w:rPr>
        <w:t>nd</w:t>
      </w:r>
      <w:r>
        <w:t xml:space="preserve"> </w:t>
      </w:r>
      <w:r w:rsidR="003234C5">
        <w:t>generation</w:t>
      </w:r>
      <w:r>
        <w:t xml:space="preserve"> ‘Victor’ types with 11 ‘Sierra’ and ‘Alpha’ types making up the 3</w:t>
      </w:r>
      <w:r w:rsidRPr="00291271">
        <w:rPr>
          <w:vertAlign w:val="superscript"/>
        </w:rPr>
        <w:t>rd</w:t>
      </w:r>
      <w:r>
        <w:t xml:space="preserve"> generation and 14 variations of the ‘</w:t>
      </w:r>
      <w:proofErr w:type="spellStart"/>
      <w:r>
        <w:t>Akula</w:t>
      </w:r>
      <w:proofErr w:type="spellEnd"/>
      <w:r>
        <w:t>’ 4</w:t>
      </w:r>
      <w:r w:rsidRPr="00291271">
        <w:rPr>
          <w:vertAlign w:val="superscript"/>
        </w:rPr>
        <w:t>th</w:t>
      </w:r>
      <w:r>
        <w:t xml:space="preserve"> generation in service. </w:t>
      </w:r>
      <w:r w:rsidR="00AA3B53">
        <w:t xml:space="preserve">Additionally there are five ‘Yankee’ class SSNs converted from Ballistic Missile submarines (SSBN) remaining that are </w:t>
      </w:r>
      <w:r w:rsidR="00B716B9">
        <w:t>held in reserve and mothballed</w:t>
      </w:r>
      <w:r w:rsidR="00AA3B53">
        <w:t xml:space="preserve">. </w:t>
      </w:r>
      <w:r w:rsidR="00552D17">
        <w:t xml:space="preserve">The three main </w:t>
      </w:r>
      <w:r w:rsidR="00AA3B53">
        <w:t>tasks</w:t>
      </w:r>
      <w:r w:rsidR="00552D17">
        <w:t xml:space="preserve"> of Soviet SSNs are to hunt NATO submarines, interdict NATO’s Strategic Lines of Communications (SLOC) and </w:t>
      </w:r>
      <w:r w:rsidR="00AA3B53">
        <w:t>protect Soviet surface</w:t>
      </w:r>
      <w:r w:rsidR="00552D17">
        <w:t xml:space="preserve"> ships. The long endurance, relative stealth, lethal weapon load and independence make these boats very capable adversaries for these roles but also for information gathering, protecting Ballistic Missile submarines (SSBN)</w:t>
      </w:r>
      <w:r w:rsidR="00AA3B53">
        <w:t xml:space="preserve"> and harassing NATO task forces</w:t>
      </w:r>
      <w:r w:rsidR="00552D17">
        <w:t>.</w:t>
      </w:r>
    </w:p>
    <w:p w:rsidR="00C54363" w:rsidRPr="00552D17" w:rsidRDefault="00552D17">
      <w:pPr>
        <w:rPr>
          <w:rStyle w:val="Hyperlink"/>
          <w:b/>
        </w:rPr>
      </w:pPr>
      <w:r>
        <w:rPr>
          <w:b/>
        </w:rPr>
        <w:fldChar w:fldCharType="begin"/>
      </w:r>
      <w:r>
        <w:rPr>
          <w:b/>
        </w:rPr>
        <w:instrText xml:space="preserve"> HYPERLINK "https://en.wikipedia.org/wiki/Victor-class_submarine" </w:instrText>
      </w:r>
      <w:r>
        <w:rPr>
          <w:b/>
        </w:rPr>
        <w:fldChar w:fldCharType="separate"/>
      </w:r>
      <w:r w:rsidRPr="00552D17">
        <w:rPr>
          <w:rStyle w:val="Hyperlink"/>
          <w:b/>
        </w:rPr>
        <w:t>Victor</w:t>
      </w:r>
      <w:r w:rsidR="00C54363" w:rsidRPr="00552D17">
        <w:rPr>
          <w:rStyle w:val="Hyperlink"/>
          <w:b/>
        </w:rPr>
        <w:t xml:space="preserve"> Class</w:t>
      </w:r>
    </w:p>
    <w:p w:rsidR="001C10C9" w:rsidRDefault="00552D17">
      <w:r>
        <w:rPr>
          <w:b/>
        </w:rPr>
        <w:fldChar w:fldCharType="end"/>
      </w:r>
      <w:r w:rsidR="00AA3B53">
        <w:t xml:space="preserve">Consisting of three variations of the original design, the Project 671 </w:t>
      </w:r>
      <w:proofErr w:type="spellStart"/>
      <w:r w:rsidR="00AA3B53" w:rsidRPr="00AA3B53">
        <w:rPr>
          <w:b/>
        </w:rPr>
        <w:t>Shchuka</w:t>
      </w:r>
      <w:proofErr w:type="spellEnd"/>
      <w:r w:rsidR="00AA3B53">
        <w:t xml:space="preserve"> boats are capable but have aging technologies and some of the Victor I</w:t>
      </w:r>
      <w:r w:rsidR="00C75232">
        <w:t xml:space="preserve"> (15)</w:t>
      </w:r>
      <w:r w:rsidR="00AA3B53">
        <w:t xml:space="preserve"> hulls are approaching retirement age. All have the ability to launch Torpedoes </w:t>
      </w:r>
      <w:r w:rsidR="00C75232">
        <w:t xml:space="preserve">and various forms of Anti-Submarine missiles as well as Surface to Air Missiles (SAM) to keep NATO patrol aircraft at bay. The Victor II (7) program was terminated early after it was discovered that they were easily trackable by US sonars. The Victor III (27) sub class has a </w:t>
      </w:r>
      <w:r w:rsidR="00C75232">
        <w:lastRenderedPageBreak/>
        <w:t xml:space="preserve">retractable towed array passive </w:t>
      </w:r>
      <w:proofErr w:type="spellStart"/>
      <w:r w:rsidR="00C75232">
        <w:t>sonar</w:t>
      </w:r>
      <w:proofErr w:type="spellEnd"/>
      <w:r w:rsidR="00C75232">
        <w:t xml:space="preserve"> system.</w:t>
      </w:r>
      <w:r w:rsidR="00021319">
        <w:t xml:space="preserve"> One variation from historical deployments has three additional Victor IIIs in the Northern Fleet, re-deployed from the Pacific in the months preceding hostilities.</w:t>
      </w:r>
    </w:p>
    <w:tbl>
      <w:tblPr>
        <w:tblStyle w:val="TableGrid"/>
        <w:tblW w:w="9576" w:type="dxa"/>
        <w:tblLayout w:type="fixed"/>
        <w:tblLook w:val="04A0" w:firstRow="1" w:lastRow="0" w:firstColumn="1" w:lastColumn="0" w:noHBand="0" w:noVBand="1"/>
      </w:tblPr>
      <w:tblGrid>
        <w:gridCol w:w="1242"/>
        <w:gridCol w:w="993"/>
        <w:gridCol w:w="2693"/>
        <w:gridCol w:w="2268"/>
        <w:gridCol w:w="2380"/>
      </w:tblGrid>
      <w:tr w:rsidR="006B3194" w:rsidTr="00021319">
        <w:tc>
          <w:tcPr>
            <w:tcW w:w="1242" w:type="dxa"/>
          </w:tcPr>
          <w:p w:rsidR="006B3194" w:rsidRDefault="006B3194" w:rsidP="00EC00FA">
            <w:r>
              <w:t>Class</w:t>
            </w:r>
          </w:p>
        </w:tc>
        <w:tc>
          <w:tcPr>
            <w:tcW w:w="993" w:type="dxa"/>
          </w:tcPr>
          <w:p w:rsidR="006B3194" w:rsidRDefault="006B3194" w:rsidP="00EC00FA">
            <w:r>
              <w:t>Pennant</w:t>
            </w:r>
          </w:p>
        </w:tc>
        <w:tc>
          <w:tcPr>
            <w:tcW w:w="2693" w:type="dxa"/>
          </w:tcPr>
          <w:p w:rsidR="006B3194" w:rsidRDefault="006B3194" w:rsidP="00EC00FA">
            <w:r>
              <w:t>Name</w:t>
            </w:r>
          </w:p>
        </w:tc>
        <w:tc>
          <w:tcPr>
            <w:tcW w:w="2268" w:type="dxa"/>
          </w:tcPr>
          <w:p w:rsidR="006B3194" w:rsidRDefault="006B3194" w:rsidP="00EC00FA">
            <w:r>
              <w:t>Fleet</w:t>
            </w:r>
          </w:p>
        </w:tc>
        <w:tc>
          <w:tcPr>
            <w:tcW w:w="2380" w:type="dxa"/>
          </w:tcPr>
          <w:p w:rsidR="006B3194" w:rsidRDefault="006B3194" w:rsidP="00EC00FA">
            <w:r>
              <w:t>Remarks</w:t>
            </w:r>
          </w:p>
        </w:tc>
      </w:tr>
      <w:tr w:rsidR="00820519" w:rsidRPr="00820519" w:rsidTr="00021319">
        <w:trPr>
          <w:trHeight w:val="255"/>
        </w:trPr>
        <w:tc>
          <w:tcPr>
            <w:tcW w:w="1242" w:type="dxa"/>
            <w:noWrap/>
            <w:hideMark/>
          </w:tcPr>
          <w:p w:rsidR="00820519" w:rsidRPr="00820519" w:rsidRDefault="00B716B9" w:rsidP="00820519">
            <w:hyperlink r:id="rId6" w:history="1">
              <w:r w:rsidR="00820519" w:rsidRPr="00820519">
                <w:rPr>
                  <w:rStyle w:val="Hyperlink"/>
                </w:rPr>
                <w:t>Victor I</w:t>
              </w:r>
            </w:hyperlink>
          </w:p>
        </w:tc>
        <w:tc>
          <w:tcPr>
            <w:tcW w:w="993" w:type="dxa"/>
            <w:noWrap/>
            <w:hideMark/>
          </w:tcPr>
          <w:p w:rsidR="00820519" w:rsidRPr="00820519" w:rsidRDefault="00820519" w:rsidP="00820519">
            <w:r w:rsidRPr="00820519">
              <w:t>K-38</w:t>
            </w:r>
          </w:p>
        </w:tc>
        <w:tc>
          <w:tcPr>
            <w:tcW w:w="2693" w:type="dxa"/>
            <w:noWrap/>
            <w:hideMark/>
          </w:tcPr>
          <w:p w:rsidR="00820519" w:rsidRPr="00820519" w:rsidRDefault="00820519" w:rsidP="00367CED">
            <w:r w:rsidRPr="00820519">
              <w:t>K-38</w:t>
            </w:r>
          </w:p>
        </w:tc>
        <w:tc>
          <w:tcPr>
            <w:tcW w:w="2268" w:type="dxa"/>
            <w:noWrap/>
            <w:hideMark/>
          </w:tcPr>
          <w:p w:rsidR="00820519" w:rsidRPr="00820519" w:rsidRDefault="00820519" w:rsidP="00820519">
            <w:pPr>
              <w:jc w:val="both"/>
            </w:pPr>
            <w:r w:rsidRPr="00820519">
              <w:t>Pacific</w:t>
            </w:r>
          </w:p>
        </w:tc>
        <w:tc>
          <w:tcPr>
            <w:tcW w:w="2380" w:type="dxa"/>
            <w:noWrap/>
            <w:hideMark/>
          </w:tcPr>
          <w:p w:rsidR="00820519" w:rsidRPr="00820519" w:rsidRDefault="00820519" w:rsidP="00820519">
            <w:r w:rsidRPr="00820519">
              <w:t>Project 671</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K-69</w:t>
            </w:r>
          </w:p>
        </w:tc>
        <w:tc>
          <w:tcPr>
            <w:tcW w:w="2693" w:type="dxa"/>
            <w:noWrap/>
            <w:hideMark/>
          </w:tcPr>
          <w:p w:rsidR="00820519" w:rsidRPr="00820519" w:rsidRDefault="00820519" w:rsidP="00367CED">
            <w:r w:rsidRPr="00820519">
              <w:t>K-69</w:t>
            </w:r>
          </w:p>
        </w:tc>
        <w:tc>
          <w:tcPr>
            <w:tcW w:w="2268" w:type="dxa"/>
            <w:noWrap/>
            <w:hideMark/>
          </w:tcPr>
          <w:p w:rsidR="00820519" w:rsidRPr="00820519" w:rsidRDefault="00820519" w:rsidP="00820519">
            <w:pPr>
              <w:jc w:val="both"/>
            </w:pPr>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K-147</w:t>
            </w:r>
          </w:p>
        </w:tc>
        <w:tc>
          <w:tcPr>
            <w:tcW w:w="2693" w:type="dxa"/>
            <w:noWrap/>
            <w:hideMark/>
          </w:tcPr>
          <w:p w:rsidR="00820519" w:rsidRPr="00820519" w:rsidRDefault="00820519" w:rsidP="00367CED">
            <w:r w:rsidRPr="00820519">
              <w:t>K-147</w:t>
            </w:r>
          </w:p>
        </w:tc>
        <w:tc>
          <w:tcPr>
            <w:tcW w:w="2268" w:type="dxa"/>
            <w:noWrap/>
            <w:hideMark/>
          </w:tcPr>
          <w:p w:rsidR="00820519" w:rsidRPr="00820519" w:rsidRDefault="00820519" w:rsidP="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K-53</w:t>
            </w:r>
          </w:p>
        </w:tc>
        <w:tc>
          <w:tcPr>
            <w:tcW w:w="2693" w:type="dxa"/>
            <w:noWrap/>
            <w:hideMark/>
          </w:tcPr>
          <w:p w:rsidR="00820519" w:rsidRPr="00820519" w:rsidRDefault="00820519" w:rsidP="00367CED">
            <w:r w:rsidRPr="00820519">
              <w:t>K-53</w:t>
            </w:r>
          </w:p>
        </w:tc>
        <w:tc>
          <w:tcPr>
            <w:tcW w:w="2268" w:type="dxa"/>
            <w:noWrap/>
            <w:hideMark/>
          </w:tcPr>
          <w:p w:rsidR="00820519" w:rsidRPr="00820519" w:rsidRDefault="00820519" w:rsidP="00820519">
            <w:r w:rsidRPr="00820519">
              <w:t>Pacific</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K-306</w:t>
            </w:r>
          </w:p>
        </w:tc>
        <w:tc>
          <w:tcPr>
            <w:tcW w:w="2693" w:type="dxa"/>
            <w:noWrap/>
            <w:hideMark/>
          </w:tcPr>
          <w:p w:rsidR="00820519" w:rsidRPr="00820519" w:rsidRDefault="00820519" w:rsidP="00367CED">
            <w:r w:rsidRPr="00820519">
              <w:t>K-306</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K-323</w:t>
            </w:r>
          </w:p>
        </w:tc>
        <w:tc>
          <w:tcPr>
            <w:tcW w:w="2693" w:type="dxa"/>
            <w:noWrap/>
            <w:hideMark/>
          </w:tcPr>
          <w:p w:rsidR="00820519" w:rsidRPr="00820519" w:rsidRDefault="00820519" w:rsidP="00367CED">
            <w:r w:rsidRPr="00820519">
              <w:t>K-323</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K-370</w:t>
            </w:r>
          </w:p>
        </w:tc>
        <w:tc>
          <w:tcPr>
            <w:tcW w:w="2693" w:type="dxa"/>
            <w:noWrap/>
            <w:hideMark/>
          </w:tcPr>
          <w:p w:rsidR="00820519" w:rsidRPr="00820519" w:rsidRDefault="00820519" w:rsidP="00367CED">
            <w:r w:rsidRPr="00820519">
              <w:t>K-370</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K-438</w:t>
            </w:r>
          </w:p>
        </w:tc>
        <w:tc>
          <w:tcPr>
            <w:tcW w:w="2693" w:type="dxa"/>
            <w:noWrap/>
            <w:hideMark/>
          </w:tcPr>
          <w:p w:rsidR="00820519" w:rsidRPr="00820519" w:rsidRDefault="00820519" w:rsidP="00367CED">
            <w:r w:rsidRPr="00820519">
              <w:t>K-438</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K-367</w:t>
            </w:r>
          </w:p>
        </w:tc>
        <w:tc>
          <w:tcPr>
            <w:tcW w:w="2693" w:type="dxa"/>
            <w:noWrap/>
            <w:hideMark/>
          </w:tcPr>
          <w:p w:rsidR="00820519" w:rsidRPr="00820519" w:rsidRDefault="00820519" w:rsidP="00367CED">
            <w:r w:rsidRPr="00820519">
              <w:t>K-367</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K-314</w:t>
            </w:r>
          </w:p>
        </w:tc>
        <w:tc>
          <w:tcPr>
            <w:tcW w:w="2693" w:type="dxa"/>
            <w:noWrap/>
            <w:hideMark/>
          </w:tcPr>
          <w:p w:rsidR="00820519" w:rsidRPr="00820519" w:rsidRDefault="00820519" w:rsidP="00367CED">
            <w:r w:rsidRPr="00820519">
              <w:t>K-314</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Project 671</w:t>
            </w:r>
            <w:r>
              <w:t>V</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K-398</w:t>
            </w:r>
          </w:p>
        </w:tc>
        <w:tc>
          <w:tcPr>
            <w:tcW w:w="2693" w:type="dxa"/>
            <w:noWrap/>
            <w:hideMark/>
          </w:tcPr>
          <w:p w:rsidR="00820519" w:rsidRPr="00820519" w:rsidRDefault="00820519" w:rsidP="00367CED">
            <w:r w:rsidRPr="00820519">
              <w:t>K-398</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K-454</w:t>
            </w:r>
          </w:p>
        </w:tc>
        <w:tc>
          <w:tcPr>
            <w:tcW w:w="2693" w:type="dxa"/>
            <w:noWrap/>
            <w:hideMark/>
          </w:tcPr>
          <w:p w:rsidR="00820519" w:rsidRPr="00820519" w:rsidRDefault="00820519" w:rsidP="00367CED">
            <w:r w:rsidRPr="00820519">
              <w:t>K-454</w:t>
            </w:r>
          </w:p>
        </w:tc>
        <w:tc>
          <w:tcPr>
            <w:tcW w:w="2268" w:type="dxa"/>
            <w:noWrap/>
            <w:hideMark/>
          </w:tcPr>
          <w:p w:rsidR="00820519" w:rsidRPr="00820519" w:rsidRDefault="00820519" w:rsidP="00820519">
            <w:r w:rsidRPr="00820519">
              <w:t>Pacific</w:t>
            </w:r>
          </w:p>
        </w:tc>
        <w:tc>
          <w:tcPr>
            <w:tcW w:w="2380" w:type="dxa"/>
            <w:noWrap/>
            <w:hideMark/>
          </w:tcPr>
          <w:p w:rsidR="00820519" w:rsidRPr="00820519" w:rsidRDefault="00820519" w:rsidP="00820519">
            <w:r w:rsidRPr="00820519">
              <w:t>Project 671</w:t>
            </w:r>
            <w:r>
              <w:t>V</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K-462</w:t>
            </w:r>
          </w:p>
        </w:tc>
        <w:tc>
          <w:tcPr>
            <w:tcW w:w="2693" w:type="dxa"/>
            <w:noWrap/>
            <w:hideMark/>
          </w:tcPr>
          <w:p w:rsidR="00820519" w:rsidRPr="00820519" w:rsidRDefault="00820519" w:rsidP="00367CED">
            <w:r w:rsidRPr="00820519">
              <w:t>K-462</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820519" w:rsidRPr="00820519" w:rsidTr="00021319">
        <w:trPr>
          <w:trHeight w:val="255"/>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K-469</w:t>
            </w:r>
          </w:p>
        </w:tc>
        <w:tc>
          <w:tcPr>
            <w:tcW w:w="2693" w:type="dxa"/>
            <w:noWrap/>
            <w:hideMark/>
          </w:tcPr>
          <w:p w:rsidR="00820519" w:rsidRPr="00820519" w:rsidRDefault="00820519" w:rsidP="00367CED">
            <w:r w:rsidRPr="00820519">
              <w:t>K-469</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Project 671</w:t>
            </w:r>
            <w:r>
              <w:t>V</w:t>
            </w:r>
          </w:p>
        </w:tc>
      </w:tr>
      <w:tr w:rsidR="00820519" w:rsidRPr="00820519" w:rsidTr="00021319">
        <w:trPr>
          <w:trHeight w:val="270"/>
        </w:trPr>
        <w:tc>
          <w:tcPr>
            <w:tcW w:w="1242" w:type="dxa"/>
            <w:noWrap/>
            <w:hideMark/>
          </w:tcPr>
          <w:p w:rsidR="00820519" w:rsidRPr="00820519" w:rsidRDefault="00820519" w:rsidP="00820519">
            <w:r w:rsidRPr="00820519">
              <w:t> </w:t>
            </w:r>
          </w:p>
        </w:tc>
        <w:tc>
          <w:tcPr>
            <w:tcW w:w="993" w:type="dxa"/>
            <w:noWrap/>
            <w:hideMark/>
          </w:tcPr>
          <w:p w:rsidR="00820519" w:rsidRPr="00820519" w:rsidRDefault="00820519" w:rsidP="00820519">
            <w:r w:rsidRPr="00820519">
              <w:t>K-481</w:t>
            </w:r>
          </w:p>
        </w:tc>
        <w:tc>
          <w:tcPr>
            <w:tcW w:w="2693" w:type="dxa"/>
            <w:noWrap/>
            <w:hideMark/>
          </w:tcPr>
          <w:p w:rsidR="00820519" w:rsidRPr="00820519" w:rsidRDefault="00820519" w:rsidP="00367CED">
            <w:r w:rsidRPr="00820519">
              <w:t>K-481</w:t>
            </w:r>
          </w:p>
        </w:tc>
        <w:tc>
          <w:tcPr>
            <w:tcW w:w="2268" w:type="dxa"/>
            <w:noWrap/>
            <w:hideMark/>
          </w:tcPr>
          <w:p w:rsidR="00820519" w:rsidRDefault="00820519">
            <w:r w:rsidRPr="00820519">
              <w:t>Northern</w:t>
            </w:r>
          </w:p>
        </w:tc>
        <w:tc>
          <w:tcPr>
            <w:tcW w:w="2380" w:type="dxa"/>
            <w:noWrap/>
            <w:hideMark/>
          </w:tcPr>
          <w:p w:rsidR="00820519" w:rsidRPr="00820519" w:rsidRDefault="00820519" w:rsidP="00820519">
            <w:r w:rsidRPr="00820519">
              <w:t> </w:t>
            </w:r>
          </w:p>
        </w:tc>
      </w:tr>
      <w:tr w:rsidR="00367CED" w:rsidRPr="00367CED" w:rsidTr="00021319">
        <w:trPr>
          <w:trHeight w:val="255"/>
        </w:trPr>
        <w:tc>
          <w:tcPr>
            <w:tcW w:w="1242" w:type="dxa"/>
            <w:noWrap/>
            <w:hideMark/>
          </w:tcPr>
          <w:p w:rsidR="00367CED" w:rsidRPr="00021319" w:rsidRDefault="00B716B9" w:rsidP="00367CED">
            <w:hyperlink r:id="rId7" w:history="1">
              <w:r w:rsidR="00367CED" w:rsidRPr="00021319">
                <w:rPr>
                  <w:rStyle w:val="Hyperlink"/>
                </w:rPr>
                <w:t>Victor II</w:t>
              </w:r>
            </w:hyperlink>
            <w:r w:rsidR="00367CED" w:rsidRPr="00021319">
              <w:t xml:space="preserve"> </w:t>
            </w:r>
          </w:p>
        </w:tc>
        <w:tc>
          <w:tcPr>
            <w:tcW w:w="993" w:type="dxa"/>
            <w:noWrap/>
            <w:hideMark/>
          </w:tcPr>
          <w:p w:rsidR="00367CED" w:rsidRPr="00021319" w:rsidRDefault="00367CED" w:rsidP="00367CED">
            <w:r w:rsidRPr="00021319">
              <w:t>K-371</w:t>
            </w:r>
          </w:p>
        </w:tc>
        <w:tc>
          <w:tcPr>
            <w:tcW w:w="2693" w:type="dxa"/>
            <w:noWrap/>
            <w:hideMark/>
          </w:tcPr>
          <w:p w:rsidR="00367CED" w:rsidRPr="00021319" w:rsidRDefault="00367CED" w:rsidP="00367CED">
            <w:r w:rsidRPr="00021319">
              <w:t>K-371</w:t>
            </w:r>
          </w:p>
        </w:tc>
        <w:tc>
          <w:tcPr>
            <w:tcW w:w="2268" w:type="dxa"/>
            <w:noWrap/>
            <w:hideMark/>
          </w:tcPr>
          <w:p w:rsidR="00367CED" w:rsidRDefault="00367CED">
            <w:r w:rsidRPr="00AA30E7">
              <w:t>Northern</w:t>
            </w:r>
          </w:p>
        </w:tc>
        <w:tc>
          <w:tcPr>
            <w:tcW w:w="2380" w:type="dxa"/>
            <w:noWrap/>
            <w:hideMark/>
          </w:tcPr>
          <w:p w:rsidR="00367CED" w:rsidRPr="00021319" w:rsidRDefault="00021319" w:rsidP="00367CED">
            <w:r w:rsidRPr="00820519">
              <w:t>Project 671</w:t>
            </w:r>
            <w:r>
              <w:t>RT</w:t>
            </w:r>
          </w:p>
        </w:tc>
      </w:tr>
      <w:tr w:rsidR="00021319" w:rsidRPr="00367CED" w:rsidTr="00021319">
        <w:trPr>
          <w:trHeight w:val="255"/>
        </w:trPr>
        <w:tc>
          <w:tcPr>
            <w:tcW w:w="1242" w:type="dxa"/>
            <w:noWrap/>
          </w:tcPr>
          <w:p w:rsidR="00021319" w:rsidRPr="00021319" w:rsidRDefault="00021319" w:rsidP="00367CED"/>
        </w:tc>
        <w:tc>
          <w:tcPr>
            <w:tcW w:w="993" w:type="dxa"/>
            <w:noWrap/>
          </w:tcPr>
          <w:p w:rsidR="00021319" w:rsidRDefault="00021319" w:rsidP="00367CED">
            <w:r>
              <w:t>K-387</w:t>
            </w:r>
          </w:p>
        </w:tc>
        <w:tc>
          <w:tcPr>
            <w:tcW w:w="2693" w:type="dxa"/>
            <w:noWrap/>
          </w:tcPr>
          <w:p w:rsidR="00021319" w:rsidRDefault="00021319" w:rsidP="00367CED">
            <w:r>
              <w:t>K-387</w:t>
            </w:r>
          </w:p>
        </w:tc>
        <w:tc>
          <w:tcPr>
            <w:tcW w:w="2268" w:type="dxa"/>
            <w:noWrap/>
          </w:tcPr>
          <w:p w:rsidR="00021319" w:rsidRPr="00AA30E7" w:rsidRDefault="00021319">
            <w:r w:rsidRPr="00AA30E7">
              <w:t>Northern</w:t>
            </w:r>
          </w:p>
        </w:tc>
        <w:tc>
          <w:tcPr>
            <w:tcW w:w="2380" w:type="dxa"/>
            <w:noWrap/>
          </w:tcPr>
          <w:p w:rsidR="00021319" w:rsidRDefault="00021319">
            <w:r w:rsidRPr="00A966E8">
              <w:t>Project 671RT</w:t>
            </w:r>
          </w:p>
        </w:tc>
      </w:tr>
      <w:tr w:rsidR="00021319" w:rsidRPr="00367CED" w:rsidTr="00021319">
        <w:trPr>
          <w:trHeight w:val="255"/>
        </w:trPr>
        <w:tc>
          <w:tcPr>
            <w:tcW w:w="1242" w:type="dxa"/>
            <w:noWrap/>
            <w:hideMark/>
          </w:tcPr>
          <w:p w:rsidR="00021319" w:rsidRPr="00021319" w:rsidRDefault="00021319" w:rsidP="00367CED">
            <w:r w:rsidRPr="00021319">
              <w:t> </w:t>
            </w:r>
          </w:p>
        </w:tc>
        <w:tc>
          <w:tcPr>
            <w:tcW w:w="993" w:type="dxa"/>
            <w:noWrap/>
            <w:hideMark/>
          </w:tcPr>
          <w:p w:rsidR="00021319" w:rsidRPr="00021319" w:rsidRDefault="00021319" w:rsidP="00367CED">
            <w:r>
              <w:t>K-467</w:t>
            </w:r>
          </w:p>
        </w:tc>
        <w:tc>
          <w:tcPr>
            <w:tcW w:w="2693" w:type="dxa"/>
            <w:noWrap/>
            <w:hideMark/>
          </w:tcPr>
          <w:p w:rsidR="00021319" w:rsidRPr="00021319" w:rsidRDefault="00021319" w:rsidP="00367CED">
            <w:r>
              <w:t>K-467</w:t>
            </w:r>
          </w:p>
        </w:tc>
        <w:tc>
          <w:tcPr>
            <w:tcW w:w="2268" w:type="dxa"/>
            <w:noWrap/>
            <w:hideMark/>
          </w:tcPr>
          <w:p w:rsidR="00021319" w:rsidRDefault="00021319">
            <w:r w:rsidRPr="00AA30E7">
              <w:t>Northern</w:t>
            </w:r>
          </w:p>
        </w:tc>
        <w:tc>
          <w:tcPr>
            <w:tcW w:w="2380" w:type="dxa"/>
            <w:noWrap/>
            <w:hideMark/>
          </w:tcPr>
          <w:p w:rsidR="00021319" w:rsidRDefault="00021319">
            <w:r w:rsidRPr="00A966E8">
              <w:t>Project 671RT</w:t>
            </w:r>
          </w:p>
        </w:tc>
      </w:tr>
      <w:tr w:rsidR="00021319" w:rsidRPr="00367CED" w:rsidTr="00021319">
        <w:trPr>
          <w:trHeight w:val="255"/>
        </w:trPr>
        <w:tc>
          <w:tcPr>
            <w:tcW w:w="1242" w:type="dxa"/>
            <w:noWrap/>
            <w:hideMark/>
          </w:tcPr>
          <w:p w:rsidR="00021319" w:rsidRPr="00021319" w:rsidRDefault="00021319" w:rsidP="00367CED">
            <w:r w:rsidRPr="00021319">
              <w:t> </w:t>
            </w:r>
          </w:p>
        </w:tc>
        <w:tc>
          <w:tcPr>
            <w:tcW w:w="993" w:type="dxa"/>
            <w:noWrap/>
            <w:hideMark/>
          </w:tcPr>
          <w:p w:rsidR="00021319" w:rsidRPr="00021319" w:rsidRDefault="00021319" w:rsidP="00367CED">
            <w:r w:rsidRPr="00021319">
              <w:t>K-488</w:t>
            </w:r>
          </w:p>
        </w:tc>
        <w:tc>
          <w:tcPr>
            <w:tcW w:w="2693" w:type="dxa"/>
            <w:noWrap/>
            <w:hideMark/>
          </w:tcPr>
          <w:p w:rsidR="00021319" w:rsidRPr="00021319" w:rsidRDefault="00021319" w:rsidP="00367CED">
            <w:r w:rsidRPr="00021319">
              <w:t>K-488</w:t>
            </w:r>
          </w:p>
        </w:tc>
        <w:tc>
          <w:tcPr>
            <w:tcW w:w="2268" w:type="dxa"/>
            <w:noWrap/>
            <w:hideMark/>
          </w:tcPr>
          <w:p w:rsidR="00021319" w:rsidRDefault="00021319">
            <w:r w:rsidRPr="00AA30E7">
              <w:t>Northern</w:t>
            </w:r>
          </w:p>
        </w:tc>
        <w:tc>
          <w:tcPr>
            <w:tcW w:w="2380" w:type="dxa"/>
            <w:noWrap/>
            <w:hideMark/>
          </w:tcPr>
          <w:p w:rsidR="00021319" w:rsidRDefault="00021319">
            <w:r w:rsidRPr="00A966E8">
              <w:t>Project 671RT</w:t>
            </w:r>
          </w:p>
        </w:tc>
      </w:tr>
      <w:tr w:rsidR="00021319" w:rsidRPr="00367CED" w:rsidTr="00021319">
        <w:trPr>
          <w:trHeight w:val="255"/>
        </w:trPr>
        <w:tc>
          <w:tcPr>
            <w:tcW w:w="1242" w:type="dxa"/>
            <w:noWrap/>
            <w:hideMark/>
          </w:tcPr>
          <w:p w:rsidR="00021319" w:rsidRPr="00021319" w:rsidRDefault="00021319" w:rsidP="00367CED">
            <w:r w:rsidRPr="00021319">
              <w:t> </w:t>
            </w:r>
          </w:p>
        </w:tc>
        <w:tc>
          <w:tcPr>
            <w:tcW w:w="993" w:type="dxa"/>
            <w:noWrap/>
            <w:hideMark/>
          </w:tcPr>
          <w:p w:rsidR="00021319" w:rsidRPr="00021319" w:rsidRDefault="00021319" w:rsidP="00367CED">
            <w:r w:rsidRPr="00021319">
              <w:t>K-495</w:t>
            </w:r>
          </w:p>
        </w:tc>
        <w:tc>
          <w:tcPr>
            <w:tcW w:w="2693" w:type="dxa"/>
            <w:noWrap/>
            <w:hideMark/>
          </w:tcPr>
          <w:p w:rsidR="00021319" w:rsidRPr="00021319" w:rsidRDefault="00021319" w:rsidP="00367CED">
            <w:r w:rsidRPr="00021319">
              <w:t>K-495</w:t>
            </w:r>
          </w:p>
        </w:tc>
        <w:tc>
          <w:tcPr>
            <w:tcW w:w="2268" w:type="dxa"/>
            <w:noWrap/>
            <w:hideMark/>
          </w:tcPr>
          <w:p w:rsidR="00021319" w:rsidRDefault="00021319">
            <w:r w:rsidRPr="00AA30E7">
              <w:t>Northern</w:t>
            </w:r>
          </w:p>
        </w:tc>
        <w:tc>
          <w:tcPr>
            <w:tcW w:w="2380" w:type="dxa"/>
            <w:noWrap/>
            <w:hideMark/>
          </w:tcPr>
          <w:p w:rsidR="00021319" w:rsidRDefault="00021319">
            <w:r w:rsidRPr="00A966E8">
              <w:t>Project 671RT</w:t>
            </w:r>
          </w:p>
        </w:tc>
      </w:tr>
      <w:tr w:rsidR="00021319" w:rsidRPr="00367CED" w:rsidTr="00021319">
        <w:trPr>
          <w:trHeight w:val="255"/>
        </w:trPr>
        <w:tc>
          <w:tcPr>
            <w:tcW w:w="1242" w:type="dxa"/>
            <w:noWrap/>
            <w:hideMark/>
          </w:tcPr>
          <w:p w:rsidR="00021319" w:rsidRPr="00021319" w:rsidRDefault="00021319" w:rsidP="00367CED">
            <w:r w:rsidRPr="00021319">
              <w:t> </w:t>
            </w:r>
          </w:p>
        </w:tc>
        <w:tc>
          <w:tcPr>
            <w:tcW w:w="993" w:type="dxa"/>
            <w:noWrap/>
            <w:hideMark/>
          </w:tcPr>
          <w:p w:rsidR="00021319" w:rsidRPr="00021319" w:rsidRDefault="00021319" w:rsidP="00367CED">
            <w:r w:rsidRPr="00021319">
              <w:t>K-513</w:t>
            </w:r>
          </w:p>
        </w:tc>
        <w:tc>
          <w:tcPr>
            <w:tcW w:w="2693" w:type="dxa"/>
            <w:noWrap/>
            <w:hideMark/>
          </w:tcPr>
          <w:p w:rsidR="00021319" w:rsidRPr="00021319" w:rsidRDefault="00021319" w:rsidP="00367CED">
            <w:r w:rsidRPr="00021319">
              <w:t>K-513</w:t>
            </w:r>
          </w:p>
        </w:tc>
        <w:tc>
          <w:tcPr>
            <w:tcW w:w="2268" w:type="dxa"/>
            <w:noWrap/>
            <w:hideMark/>
          </w:tcPr>
          <w:p w:rsidR="00021319" w:rsidRDefault="00021319">
            <w:r w:rsidRPr="00AA30E7">
              <w:t>Northern</w:t>
            </w:r>
          </w:p>
        </w:tc>
        <w:tc>
          <w:tcPr>
            <w:tcW w:w="2380" w:type="dxa"/>
            <w:noWrap/>
            <w:hideMark/>
          </w:tcPr>
          <w:p w:rsidR="00021319" w:rsidRDefault="00021319">
            <w:r w:rsidRPr="00A966E8">
              <w:t>Project 671RT</w:t>
            </w:r>
          </w:p>
        </w:tc>
      </w:tr>
      <w:tr w:rsidR="00021319" w:rsidRPr="00367CED" w:rsidTr="00021319">
        <w:trPr>
          <w:trHeight w:val="270"/>
        </w:trPr>
        <w:tc>
          <w:tcPr>
            <w:tcW w:w="1242" w:type="dxa"/>
            <w:noWrap/>
            <w:hideMark/>
          </w:tcPr>
          <w:p w:rsidR="00021319" w:rsidRPr="00021319" w:rsidRDefault="00021319" w:rsidP="00367CED">
            <w:r w:rsidRPr="00021319">
              <w:t> </w:t>
            </w:r>
          </w:p>
        </w:tc>
        <w:tc>
          <w:tcPr>
            <w:tcW w:w="993" w:type="dxa"/>
            <w:noWrap/>
            <w:hideMark/>
          </w:tcPr>
          <w:p w:rsidR="00021319" w:rsidRPr="00021319" w:rsidRDefault="00021319" w:rsidP="00367CED">
            <w:r w:rsidRPr="00021319">
              <w:t>K-517</w:t>
            </w:r>
          </w:p>
        </w:tc>
        <w:tc>
          <w:tcPr>
            <w:tcW w:w="2693" w:type="dxa"/>
            <w:noWrap/>
            <w:hideMark/>
          </w:tcPr>
          <w:p w:rsidR="00021319" w:rsidRPr="00021319" w:rsidRDefault="00021319" w:rsidP="00367CED">
            <w:r w:rsidRPr="00021319">
              <w:t>K-517</w:t>
            </w:r>
          </w:p>
        </w:tc>
        <w:tc>
          <w:tcPr>
            <w:tcW w:w="2268" w:type="dxa"/>
            <w:noWrap/>
            <w:hideMark/>
          </w:tcPr>
          <w:p w:rsidR="00021319" w:rsidRDefault="00021319">
            <w:r w:rsidRPr="00AA30E7">
              <w:t>Northern</w:t>
            </w:r>
          </w:p>
        </w:tc>
        <w:tc>
          <w:tcPr>
            <w:tcW w:w="2380" w:type="dxa"/>
            <w:noWrap/>
            <w:hideMark/>
          </w:tcPr>
          <w:p w:rsidR="00021319" w:rsidRDefault="00021319">
            <w:r w:rsidRPr="00A966E8">
              <w:t>Project 671RT</w:t>
            </w:r>
          </w:p>
        </w:tc>
      </w:tr>
      <w:tr w:rsidR="00021319" w:rsidRPr="00021319" w:rsidTr="00021319">
        <w:trPr>
          <w:trHeight w:val="255"/>
        </w:trPr>
        <w:tc>
          <w:tcPr>
            <w:tcW w:w="1242" w:type="dxa"/>
            <w:noWrap/>
            <w:hideMark/>
          </w:tcPr>
          <w:p w:rsidR="00021319" w:rsidRPr="00021319" w:rsidRDefault="00021319" w:rsidP="00021319">
            <w:r w:rsidRPr="00021319">
              <w:t>Victor III</w:t>
            </w:r>
          </w:p>
        </w:tc>
        <w:tc>
          <w:tcPr>
            <w:tcW w:w="993" w:type="dxa"/>
            <w:noWrap/>
            <w:hideMark/>
          </w:tcPr>
          <w:p w:rsidR="00021319" w:rsidRPr="0054297F" w:rsidRDefault="00021319" w:rsidP="00021319">
            <w:r w:rsidRPr="0054297F">
              <w:t>K-138</w:t>
            </w:r>
          </w:p>
        </w:tc>
        <w:tc>
          <w:tcPr>
            <w:tcW w:w="2693" w:type="dxa"/>
            <w:noWrap/>
            <w:hideMark/>
          </w:tcPr>
          <w:p w:rsidR="00021319" w:rsidRPr="00021319" w:rsidRDefault="00021319" w:rsidP="00021319">
            <w:r w:rsidRPr="00021319">
              <w:t>K-138</w:t>
            </w:r>
          </w:p>
        </w:tc>
        <w:tc>
          <w:tcPr>
            <w:tcW w:w="2268" w:type="dxa"/>
            <w:noWrap/>
            <w:hideMark/>
          </w:tcPr>
          <w:p w:rsidR="00021319" w:rsidRDefault="00021319">
            <w:r w:rsidRPr="00E0624F">
              <w:t>Northern</w:t>
            </w:r>
          </w:p>
        </w:tc>
        <w:tc>
          <w:tcPr>
            <w:tcW w:w="2380" w:type="dxa"/>
            <w:noWrap/>
            <w:hideMark/>
          </w:tcPr>
          <w:p w:rsidR="00021319" w:rsidRPr="00021319" w:rsidRDefault="00F64082" w:rsidP="00021319">
            <w:r w:rsidRPr="00A966E8">
              <w:t>Project 671RT</w:t>
            </w:r>
            <w:r>
              <w:t>M</w:t>
            </w:r>
            <w:r w:rsidR="0054297F">
              <w:t>K</w:t>
            </w:r>
          </w:p>
        </w:tc>
      </w:tr>
      <w:tr w:rsidR="00F64082" w:rsidRPr="00021319" w:rsidTr="00021319">
        <w:trPr>
          <w:trHeight w:val="255"/>
        </w:trPr>
        <w:tc>
          <w:tcPr>
            <w:tcW w:w="1242" w:type="dxa"/>
            <w:noWrap/>
          </w:tcPr>
          <w:p w:rsidR="00F64082" w:rsidRPr="00021319" w:rsidRDefault="00F64082" w:rsidP="00021319"/>
        </w:tc>
        <w:tc>
          <w:tcPr>
            <w:tcW w:w="993" w:type="dxa"/>
            <w:noWrap/>
            <w:hideMark/>
          </w:tcPr>
          <w:p w:rsidR="00F64082" w:rsidRPr="0054297F" w:rsidRDefault="00F64082" w:rsidP="00021319">
            <w:r w:rsidRPr="0054297F">
              <w:t>K-218</w:t>
            </w:r>
          </w:p>
        </w:tc>
        <w:tc>
          <w:tcPr>
            <w:tcW w:w="2693" w:type="dxa"/>
            <w:noWrap/>
            <w:hideMark/>
          </w:tcPr>
          <w:p w:rsidR="00F64082" w:rsidRPr="00021319" w:rsidRDefault="00F64082" w:rsidP="00021319">
            <w:r w:rsidRPr="00021319">
              <w:t>K-218</w:t>
            </w:r>
          </w:p>
        </w:tc>
        <w:tc>
          <w:tcPr>
            <w:tcW w:w="2268" w:type="dxa"/>
            <w:noWrap/>
            <w:hideMark/>
          </w:tcPr>
          <w:p w:rsidR="00F64082" w:rsidRDefault="00F64082">
            <w:r w:rsidRPr="00E0624F">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tcPr>
          <w:p w:rsidR="00F64082" w:rsidRPr="00021319" w:rsidRDefault="00F64082" w:rsidP="00021319"/>
        </w:tc>
        <w:tc>
          <w:tcPr>
            <w:tcW w:w="993" w:type="dxa"/>
            <w:noWrap/>
            <w:hideMark/>
          </w:tcPr>
          <w:p w:rsidR="00F64082" w:rsidRPr="0054297F" w:rsidRDefault="00F64082" w:rsidP="00021319">
            <w:r w:rsidRPr="0054297F">
              <w:t>K-242</w:t>
            </w:r>
          </w:p>
        </w:tc>
        <w:tc>
          <w:tcPr>
            <w:tcW w:w="2693" w:type="dxa"/>
            <w:noWrap/>
            <w:hideMark/>
          </w:tcPr>
          <w:p w:rsidR="00F64082" w:rsidRPr="00021319" w:rsidRDefault="00F64082" w:rsidP="00021319">
            <w:r w:rsidRPr="00021319">
              <w:t>Amur</w:t>
            </w:r>
          </w:p>
        </w:tc>
        <w:tc>
          <w:tcPr>
            <w:tcW w:w="2268" w:type="dxa"/>
            <w:noWrap/>
            <w:hideMark/>
          </w:tcPr>
          <w:p w:rsidR="00F64082" w:rsidRPr="00021319" w:rsidRDefault="00F64082" w:rsidP="00021319">
            <w:r w:rsidRPr="00021319">
              <w:t>Pacific</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tcPr>
          <w:p w:rsidR="00F64082" w:rsidRPr="00021319" w:rsidRDefault="00F64082" w:rsidP="00021319"/>
        </w:tc>
        <w:tc>
          <w:tcPr>
            <w:tcW w:w="993" w:type="dxa"/>
            <w:noWrap/>
            <w:hideMark/>
          </w:tcPr>
          <w:p w:rsidR="00F64082" w:rsidRPr="0054297F" w:rsidRDefault="00F64082" w:rsidP="00021319">
            <w:r w:rsidRPr="0054297F">
              <w:t>K-244</w:t>
            </w:r>
          </w:p>
        </w:tc>
        <w:tc>
          <w:tcPr>
            <w:tcW w:w="2693" w:type="dxa"/>
            <w:noWrap/>
            <w:hideMark/>
          </w:tcPr>
          <w:p w:rsidR="00F64082" w:rsidRPr="00021319" w:rsidRDefault="00F64082" w:rsidP="00021319">
            <w:r w:rsidRPr="00021319">
              <w:t>K-244</w:t>
            </w:r>
          </w:p>
        </w:tc>
        <w:tc>
          <w:tcPr>
            <w:tcW w:w="2268" w:type="dxa"/>
            <w:noWrap/>
            <w:hideMark/>
          </w:tcPr>
          <w:p w:rsidR="00F64082" w:rsidRPr="00021319" w:rsidRDefault="00F64082" w:rsidP="00021319">
            <w:r w:rsidRPr="00AA30E7">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K-247</w:t>
            </w:r>
          </w:p>
        </w:tc>
        <w:tc>
          <w:tcPr>
            <w:tcW w:w="2693" w:type="dxa"/>
            <w:noWrap/>
            <w:hideMark/>
          </w:tcPr>
          <w:p w:rsidR="00F64082" w:rsidRPr="00021319" w:rsidRDefault="00F64082" w:rsidP="00021319">
            <w:r w:rsidRPr="00021319">
              <w:t>K-247</w:t>
            </w:r>
          </w:p>
        </w:tc>
        <w:tc>
          <w:tcPr>
            <w:tcW w:w="2268" w:type="dxa"/>
            <w:noWrap/>
            <w:hideMark/>
          </w:tcPr>
          <w:p w:rsidR="00F64082" w:rsidRPr="00021319" w:rsidRDefault="00F64082" w:rsidP="00021319">
            <w:r w:rsidRPr="00021319">
              <w:t>Pacific</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K-251</w:t>
            </w:r>
          </w:p>
        </w:tc>
        <w:tc>
          <w:tcPr>
            <w:tcW w:w="2693" w:type="dxa"/>
            <w:noWrap/>
            <w:hideMark/>
          </w:tcPr>
          <w:p w:rsidR="00F64082" w:rsidRPr="00021319" w:rsidRDefault="00F64082" w:rsidP="00021319">
            <w:r w:rsidRPr="00021319">
              <w:t>K-251</w:t>
            </w:r>
          </w:p>
        </w:tc>
        <w:tc>
          <w:tcPr>
            <w:tcW w:w="2268" w:type="dxa"/>
            <w:noWrap/>
            <w:hideMark/>
          </w:tcPr>
          <w:p w:rsidR="00F64082" w:rsidRPr="00021319" w:rsidRDefault="00F64082" w:rsidP="00021319">
            <w:r w:rsidRPr="00021319">
              <w:t>Pacific</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K-254</w:t>
            </w:r>
          </w:p>
        </w:tc>
        <w:tc>
          <w:tcPr>
            <w:tcW w:w="2693" w:type="dxa"/>
            <w:noWrap/>
            <w:hideMark/>
          </w:tcPr>
          <w:p w:rsidR="00F64082" w:rsidRPr="00021319" w:rsidRDefault="00F64082" w:rsidP="00021319">
            <w:r w:rsidRPr="00021319">
              <w:t>K-254</w:t>
            </w:r>
          </w:p>
        </w:tc>
        <w:tc>
          <w:tcPr>
            <w:tcW w:w="2268" w:type="dxa"/>
            <w:noWrap/>
            <w:hideMark/>
          </w:tcPr>
          <w:p w:rsidR="00F64082" w:rsidRDefault="00F64082">
            <w:r w:rsidRPr="00673253">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K-255</w:t>
            </w:r>
          </w:p>
        </w:tc>
        <w:tc>
          <w:tcPr>
            <w:tcW w:w="2693" w:type="dxa"/>
            <w:noWrap/>
            <w:hideMark/>
          </w:tcPr>
          <w:p w:rsidR="00F64082" w:rsidRPr="00021319" w:rsidRDefault="00F64082" w:rsidP="00021319">
            <w:r w:rsidRPr="00021319">
              <w:t>K-255</w:t>
            </w:r>
          </w:p>
        </w:tc>
        <w:tc>
          <w:tcPr>
            <w:tcW w:w="2268" w:type="dxa"/>
            <w:noWrap/>
            <w:hideMark/>
          </w:tcPr>
          <w:p w:rsidR="00F64082" w:rsidRDefault="00F64082">
            <w:r w:rsidRPr="00673253">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K-264</w:t>
            </w:r>
          </w:p>
        </w:tc>
        <w:tc>
          <w:tcPr>
            <w:tcW w:w="2693" w:type="dxa"/>
            <w:noWrap/>
            <w:hideMark/>
          </w:tcPr>
          <w:p w:rsidR="00F64082" w:rsidRPr="00021319" w:rsidRDefault="00F64082" w:rsidP="00021319">
            <w:r w:rsidRPr="00021319">
              <w:t>K-264</w:t>
            </w:r>
          </w:p>
        </w:tc>
        <w:tc>
          <w:tcPr>
            <w:tcW w:w="2268" w:type="dxa"/>
            <w:noWrap/>
            <w:hideMark/>
          </w:tcPr>
          <w:p w:rsidR="00F64082" w:rsidRPr="00021319" w:rsidRDefault="00F64082" w:rsidP="00021319">
            <w:r w:rsidRPr="00021319">
              <w:t>Pacific</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K-292</w:t>
            </w:r>
          </w:p>
        </w:tc>
        <w:tc>
          <w:tcPr>
            <w:tcW w:w="2693" w:type="dxa"/>
            <w:noWrap/>
            <w:hideMark/>
          </w:tcPr>
          <w:p w:rsidR="00F64082" w:rsidRPr="00021319" w:rsidRDefault="00F64082" w:rsidP="00021319">
            <w:r w:rsidRPr="00021319">
              <w:t>K-292</w:t>
            </w:r>
          </w:p>
        </w:tc>
        <w:tc>
          <w:tcPr>
            <w:tcW w:w="2268" w:type="dxa"/>
            <w:noWrap/>
            <w:hideMark/>
          </w:tcPr>
          <w:p w:rsidR="00F64082" w:rsidRDefault="00F64082">
            <w:r w:rsidRPr="00F94644">
              <w:t>Northern</w:t>
            </w:r>
          </w:p>
        </w:tc>
        <w:tc>
          <w:tcPr>
            <w:tcW w:w="2380" w:type="dxa"/>
            <w:noWrap/>
            <w:hideMark/>
          </w:tcPr>
          <w:p w:rsidR="00F64082" w:rsidRDefault="00F64082">
            <w:r w:rsidRPr="00BA30B6">
              <w:t>Project 671RTM</w:t>
            </w:r>
            <w:r w:rsidR="0054297F">
              <w:t>K</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K-298</w:t>
            </w:r>
          </w:p>
        </w:tc>
        <w:tc>
          <w:tcPr>
            <w:tcW w:w="2693" w:type="dxa"/>
            <w:noWrap/>
            <w:hideMark/>
          </w:tcPr>
          <w:p w:rsidR="00F64082" w:rsidRPr="00021319" w:rsidRDefault="00F64082" w:rsidP="00021319">
            <w:r w:rsidRPr="00021319">
              <w:t>K-298</w:t>
            </w:r>
          </w:p>
        </w:tc>
        <w:tc>
          <w:tcPr>
            <w:tcW w:w="2268" w:type="dxa"/>
            <w:noWrap/>
            <w:hideMark/>
          </w:tcPr>
          <w:p w:rsidR="00F64082" w:rsidRDefault="00F64082">
            <w:r w:rsidRPr="00F94644">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K-299</w:t>
            </w:r>
          </w:p>
        </w:tc>
        <w:tc>
          <w:tcPr>
            <w:tcW w:w="2693" w:type="dxa"/>
            <w:noWrap/>
            <w:hideMark/>
          </w:tcPr>
          <w:p w:rsidR="00F64082" w:rsidRPr="00021319" w:rsidRDefault="00F64082" w:rsidP="00021319">
            <w:r w:rsidRPr="00021319">
              <w:t>K-299</w:t>
            </w:r>
          </w:p>
        </w:tc>
        <w:tc>
          <w:tcPr>
            <w:tcW w:w="2268" w:type="dxa"/>
            <w:noWrap/>
            <w:hideMark/>
          </w:tcPr>
          <w:p w:rsidR="00F64082" w:rsidRDefault="00F64082">
            <w:r w:rsidRPr="00F94644">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K-305</w:t>
            </w:r>
          </w:p>
        </w:tc>
        <w:tc>
          <w:tcPr>
            <w:tcW w:w="2693" w:type="dxa"/>
            <w:noWrap/>
            <w:hideMark/>
          </w:tcPr>
          <w:p w:rsidR="00F64082" w:rsidRPr="00021319" w:rsidRDefault="00F64082" w:rsidP="00021319">
            <w:r w:rsidRPr="00021319">
              <w:t>K-305</w:t>
            </w:r>
          </w:p>
        </w:tc>
        <w:tc>
          <w:tcPr>
            <w:tcW w:w="2268" w:type="dxa"/>
            <w:noWrap/>
            <w:hideMark/>
          </w:tcPr>
          <w:p w:rsidR="00F64082" w:rsidRDefault="00F64082">
            <w:r w:rsidRPr="00F94644">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K-324</w:t>
            </w:r>
          </w:p>
        </w:tc>
        <w:tc>
          <w:tcPr>
            <w:tcW w:w="2693" w:type="dxa"/>
            <w:noWrap/>
            <w:hideMark/>
          </w:tcPr>
          <w:p w:rsidR="00F64082" w:rsidRPr="00021319" w:rsidRDefault="00F64082" w:rsidP="00021319">
            <w:r w:rsidRPr="00021319">
              <w:t>K-324</w:t>
            </w:r>
          </w:p>
        </w:tc>
        <w:tc>
          <w:tcPr>
            <w:tcW w:w="2268" w:type="dxa"/>
            <w:noWrap/>
            <w:hideMark/>
          </w:tcPr>
          <w:p w:rsidR="00F64082" w:rsidRDefault="00F64082">
            <w:r w:rsidRPr="00F94644">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K-355</w:t>
            </w:r>
          </w:p>
        </w:tc>
        <w:tc>
          <w:tcPr>
            <w:tcW w:w="2693" w:type="dxa"/>
            <w:noWrap/>
            <w:hideMark/>
          </w:tcPr>
          <w:p w:rsidR="00F64082" w:rsidRPr="00021319" w:rsidRDefault="00F64082" w:rsidP="00021319">
            <w:r w:rsidRPr="00021319">
              <w:t>K-355</w:t>
            </w:r>
          </w:p>
        </w:tc>
        <w:tc>
          <w:tcPr>
            <w:tcW w:w="2268" w:type="dxa"/>
            <w:noWrap/>
            <w:hideMark/>
          </w:tcPr>
          <w:p w:rsidR="00F64082" w:rsidRPr="00021319" w:rsidRDefault="00F64082" w:rsidP="00021319">
            <w:r w:rsidRPr="00021319">
              <w:t>Pacific</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K-358</w:t>
            </w:r>
          </w:p>
        </w:tc>
        <w:tc>
          <w:tcPr>
            <w:tcW w:w="2693" w:type="dxa"/>
            <w:noWrap/>
            <w:hideMark/>
          </w:tcPr>
          <w:p w:rsidR="00F64082" w:rsidRPr="00021319" w:rsidRDefault="00F64082" w:rsidP="00021319">
            <w:proofErr w:type="spellStart"/>
            <w:r w:rsidRPr="00021319">
              <w:t>Murmansky</w:t>
            </w:r>
            <w:proofErr w:type="spellEnd"/>
          </w:p>
        </w:tc>
        <w:tc>
          <w:tcPr>
            <w:tcW w:w="2268" w:type="dxa"/>
            <w:noWrap/>
            <w:hideMark/>
          </w:tcPr>
          <w:p w:rsidR="00F64082" w:rsidRDefault="00F64082">
            <w:r w:rsidRPr="005762A9">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K-360</w:t>
            </w:r>
          </w:p>
        </w:tc>
        <w:tc>
          <w:tcPr>
            <w:tcW w:w="2693" w:type="dxa"/>
            <w:noWrap/>
            <w:hideMark/>
          </w:tcPr>
          <w:p w:rsidR="00F64082" w:rsidRPr="00021319" w:rsidRDefault="00F64082" w:rsidP="00021319">
            <w:r w:rsidRPr="00021319">
              <w:t>K-360</w:t>
            </w:r>
          </w:p>
        </w:tc>
        <w:tc>
          <w:tcPr>
            <w:tcW w:w="2268" w:type="dxa"/>
            <w:noWrap/>
            <w:hideMark/>
          </w:tcPr>
          <w:p w:rsidR="00F64082" w:rsidRDefault="00F64082">
            <w:r w:rsidRPr="005762A9">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K-388</w:t>
            </w:r>
          </w:p>
        </w:tc>
        <w:tc>
          <w:tcPr>
            <w:tcW w:w="2693" w:type="dxa"/>
            <w:noWrap/>
            <w:hideMark/>
          </w:tcPr>
          <w:p w:rsidR="00F64082" w:rsidRPr="00021319" w:rsidRDefault="00F64082" w:rsidP="00021319">
            <w:r w:rsidRPr="00021319">
              <w:t>K-388</w:t>
            </w:r>
          </w:p>
        </w:tc>
        <w:tc>
          <w:tcPr>
            <w:tcW w:w="2268" w:type="dxa"/>
            <w:noWrap/>
            <w:hideMark/>
          </w:tcPr>
          <w:p w:rsidR="00F64082" w:rsidRDefault="00F64082">
            <w:r w:rsidRPr="005762A9">
              <w:t>Northern</w:t>
            </w:r>
          </w:p>
        </w:tc>
        <w:tc>
          <w:tcPr>
            <w:tcW w:w="2380" w:type="dxa"/>
            <w:noWrap/>
            <w:hideMark/>
          </w:tcPr>
          <w:p w:rsidR="00F64082" w:rsidRDefault="00F64082">
            <w:r w:rsidRPr="00BA30B6">
              <w:t>Project 671RTM</w:t>
            </w:r>
            <w:r w:rsidR="0054297F">
              <w:t>K</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K-412</w:t>
            </w:r>
          </w:p>
        </w:tc>
        <w:tc>
          <w:tcPr>
            <w:tcW w:w="2693" w:type="dxa"/>
            <w:noWrap/>
            <w:hideMark/>
          </w:tcPr>
          <w:p w:rsidR="00F64082" w:rsidRPr="00021319" w:rsidRDefault="00F64082" w:rsidP="00021319">
            <w:r w:rsidRPr="00021319">
              <w:t>K-412</w:t>
            </w:r>
          </w:p>
        </w:tc>
        <w:tc>
          <w:tcPr>
            <w:tcW w:w="2268" w:type="dxa"/>
            <w:noWrap/>
            <w:hideMark/>
          </w:tcPr>
          <w:p w:rsidR="00F64082" w:rsidRDefault="00F64082">
            <w:r w:rsidRPr="005762A9">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lastRenderedPageBreak/>
              <w:t> </w:t>
            </w:r>
          </w:p>
        </w:tc>
        <w:tc>
          <w:tcPr>
            <w:tcW w:w="993" w:type="dxa"/>
            <w:noWrap/>
            <w:hideMark/>
          </w:tcPr>
          <w:p w:rsidR="00F64082" w:rsidRPr="0054297F" w:rsidRDefault="00F64082" w:rsidP="00021319">
            <w:r w:rsidRPr="0054297F">
              <w:t>K-414</w:t>
            </w:r>
          </w:p>
        </w:tc>
        <w:tc>
          <w:tcPr>
            <w:tcW w:w="2693" w:type="dxa"/>
            <w:noWrap/>
            <w:hideMark/>
          </w:tcPr>
          <w:p w:rsidR="00F64082" w:rsidRPr="00021319" w:rsidRDefault="00F64082" w:rsidP="00021319">
            <w:r w:rsidRPr="00021319">
              <w:t>K-414</w:t>
            </w:r>
          </w:p>
        </w:tc>
        <w:tc>
          <w:tcPr>
            <w:tcW w:w="2268" w:type="dxa"/>
            <w:noWrap/>
            <w:hideMark/>
          </w:tcPr>
          <w:p w:rsidR="00F64082" w:rsidRDefault="00F64082">
            <w:r w:rsidRPr="005762A9">
              <w:t>Northern</w:t>
            </w:r>
          </w:p>
        </w:tc>
        <w:tc>
          <w:tcPr>
            <w:tcW w:w="2380" w:type="dxa"/>
            <w:noWrap/>
            <w:hideMark/>
          </w:tcPr>
          <w:p w:rsidR="00F64082" w:rsidRDefault="00F64082">
            <w:r w:rsidRPr="00BA30B6">
              <w:t>Project 671RTM</w:t>
            </w:r>
            <w:r w:rsidR="0054297F">
              <w:t>K</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K-448</w:t>
            </w:r>
          </w:p>
        </w:tc>
        <w:tc>
          <w:tcPr>
            <w:tcW w:w="2693" w:type="dxa"/>
            <w:noWrap/>
            <w:hideMark/>
          </w:tcPr>
          <w:p w:rsidR="00F64082" w:rsidRPr="00021319" w:rsidRDefault="00F64082" w:rsidP="00021319">
            <w:r w:rsidRPr="00021319">
              <w:t>K-448</w:t>
            </w:r>
          </w:p>
        </w:tc>
        <w:tc>
          <w:tcPr>
            <w:tcW w:w="2268" w:type="dxa"/>
            <w:noWrap/>
            <w:hideMark/>
          </w:tcPr>
          <w:p w:rsidR="00F64082" w:rsidRDefault="00F64082">
            <w:r w:rsidRPr="005762A9">
              <w:t>Northern</w:t>
            </w:r>
          </w:p>
        </w:tc>
        <w:tc>
          <w:tcPr>
            <w:tcW w:w="2380" w:type="dxa"/>
            <w:noWrap/>
            <w:hideMark/>
          </w:tcPr>
          <w:p w:rsidR="00F64082" w:rsidRDefault="00F64082">
            <w:r w:rsidRPr="00BA30B6">
              <w:t>Project 671RTM</w:t>
            </w:r>
            <w:r w:rsidR="0054297F">
              <w:t>K</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K-492</w:t>
            </w:r>
          </w:p>
        </w:tc>
        <w:tc>
          <w:tcPr>
            <w:tcW w:w="2693" w:type="dxa"/>
            <w:noWrap/>
            <w:hideMark/>
          </w:tcPr>
          <w:p w:rsidR="00F64082" w:rsidRPr="00021319" w:rsidRDefault="00F64082" w:rsidP="00021319">
            <w:r w:rsidRPr="00021319">
              <w:t>K-492</w:t>
            </w:r>
          </w:p>
        </w:tc>
        <w:tc>
          <w:tcPr>
            <w:tcW w:w="2268" w:type="dxa"/>
            <w:noWrap/>
            <w:hideMark/>
          </w:tcPr>
          <w:p w:rsidR="00F64082" w:rsidRPr="00021319" w:rsidRDefault="00F64082" w:rsidP="00021319">
            <w:r w:rsidRPr="00021319">
              <w:t>Pacific</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K-502</w:t>
            </w:r>
          </w:p>
        </w:tc>
        <w:tc>
          <w:tcPr>
            <w:tcW w:w="2693" w:type="dxa"/>
            <w:noWrap/>
            <w:hideMark/>
          </w:tcPr>
          <w:p w:rsidR="00F64082" w:rsidRPr="00021319" w:rsidRDefault="00F64082" w:rsidP="00021319">
            <w:r w:rsidRPr="00021319">
              <w:t>K-502</w:t>
            </w:r>
          </w:p>
        </w:tc>
        <w:tc>
          <w:tcPr>
            <w:tcW w:w="2268" w:type="dxa"/>
            <w:noWrap/>
            <w:hideMark/>
          </w:tcPr>
          <w:p w:rsidR="00F64082" w:rsidRPr="00021319" w:rsidRDefault="00F64082" w:rsidP="00021319">
            <w:r w:rsidRPr="00AA30E7">
              <w:t>Northern</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K-507</w:t>
            </w:r>
          </w:p>
        </w:tc>
        <w:tc>
          <w:tcPr>
            <w:tcW w:w="2693" w:type="dxa"/>
            <w:noWrap/>
            <w:hideMark/>
          </w:tcPr>
          <w:p w:rsidR="00F64082" w:rsidRPr="00021319" w:rsidRDefault="00F64082" w:rsidP="00021319">
            <w:r w:rsidRPr="00021319">
              <w:t>K-507</w:t>
            </w:r>
          </w:p>
        </w:tc>
        <w:tc>
          <w:tcPr>
            <w:tcW w:w="2268" w:type="dxa"/>
            <w:noWrap/>
            <w:hideMark/>
          </w:tcPr>
          <w:p w:rsidR="00F64082" w:rsidRPr="00021319" w:rsidRDefault="00F64082" w:rsidP="00021319">
            <w:r w:rsidRPr="00021319">
              <w:t>Pacific</w:t>
            </w:r>
          </w:p>
        </w:tc>
        <w:tc>
          <w:tcPr>
            <w:tcW w:w="2380" w:type="dxa"/>
            <w:noWrap/>
            <w:hideMark/>
          </w:tcPr>
          <w:p w:rsidR="00F64082" w:rsidRDefault="00F64082">
            <w:r w:rsidRPr="00BA30B6">
              <w:t>Project 671RTM</w:t>
            </w:r>
          </w:p>
        </w:tc>
      </w:tr>
      <w:tr w:rsidR="00F64082" w:rsidRPr="00021319" w:rsidTr="00021319">
        <w:trPr>
          <w:trHeight w:val="255"/>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K-524</w:t>
            </w:r>
          </w:p>
        </w:tc>
        <w:tc>
          <w:tcPr>
            <w:tcW w:w="2693" w:type="dxa"/>
            <w:noWrap/>
            <w:hideMark/>
          </w:tcPr>
          <w:p w:rsidR="00F64082" w:rsidRPr="00021319" w:rsidRDefault="00F64082" w:rsidP="00021319">
            <w:r w:rsidRPr="00021319">
              <w:t>K-524</w:t>
            </w:r>
          </w:p>
        </w:tc>
        <w:tc>
          <w:tcPr>
            <w:tcW w:w="2268" w:type="dxa"/>
            <w:noWrap/>
            <w:hideMark/>
          </w:tcPr>
          <w:p w:rsidR="00F64082" w:rsidRDefault="00F64082">
            <w:r w:rsidRPr="00672F08">
              <w:t>Northern</w:t>
            </w:r>
          </w:p>
        </w:tc>
        <w:tc>
          <w:tcPr>
            <w:tcW w:w="2380" w:type="dxa"/>
            <w:noWrap/>
            <w:hideMark/>
          </w:tcPr>
          <w:p w:rsidR="00F64082" w:rsidRDefault="00F64082">
            <w:r w:rsidRPr="00BA30B6">
              <w:t>Project 671RTM</w:t>
            </w:r>
          </w:p>
        </w:tc>
      </w:tr>
      <w:tr w:rsidR="00F64082" w:rsidRPr="00021319" w:rsidTr="00021319">
        <w:trPr>
          <w:trHeight w:val="270"/>
        </w:trPr>
        <w:tc>
          <w:tcPr>
            <w:tcW w:w="1242" w:type="dxa"/>
            <w:noWrap/>
            <w:hideMark/>
          </w:tcPr>
          <w:p w:rsidR="00F64082" w:rsidRPr="00021319" w:rsidRDefault="00F64082" w:rsidP="00021319">
            <w:r w:rsidRPr="00021319">
              <w:t> </w:t>
            </w:r>
          </w:p>
        </w:tc>
        <w:tc>
          <w:tcPr>
            <w:tcW w:w="993" w:type="dxa"/>
            <w:noWrap/>
            <w:hideMark/>
          </w:tcPr>
          <w:p w:rsidR="00F64082" w:rsidRPr="0054297F" w:rsidRDefault="00F64082" w:rsidP="00021319">
            <w:r w:rsidRPr="0054297F">
              <w:t>K-527</w:t>
            </w:r>
          </w:p>
        </w:tc>
        <w:tc>
          <w:tcPr>
            <w:tcW w:w="2693" w:type="dxa"/>
            <w:noWrap/>
            <w:hideMark/>
          </w:tcPr>
          <w:p w:rsidR="00F64082" w:rsidRPr="00021319" w:rsidRDefault="00F64082" w:rsidP="00021319">
            <w:r w:rsidRPr="00021319">
              <w:t>K-527</w:t>
            </w:r>
          </w:p>
        </w:tc>
        <w:tc>
          <w:tcPr>
            <w:tcW w:w="2268" w:type="dxa"/>
            <w:noWrap/>
            <w:hideMark/>
          </w:tcPr>
          <w:p w:rsidR="00F64082" w:rsidRDefault="00F64082">
            <w:r w:rsidRPr="00672F08">
              <w:t>Northern</w:t>
            </w:r>
          </w:p>
        </w:tc>
        <w:tc>
          <w:tcPr>
            <w:tcW w:w="2380" w:type="dxa"/>
            <w:noWrap/>
            <w:hideMark/>
          </w:tcPr>
          <w:p w:rsidR="00F64082" w:rsidRDefault="00F64082">
            <w:r w:rsidRPr="00BA30B6">
              <w:t>Project 671RTM</w:t>
            </w:r>
          </w:p>
        </w:tc>
      </w:tr>
    </w:tbl>
    <w:p w:rsidR="006B3194" w:rsidRDefault="009A57C0">
      <w:r>
        <w:rPr>
          <w:noProof/>
          <w:lang w:eastAsia="en-CA"/>
        </w:rPr>
        <w:drawing>
          <wp:inline distT="0" distB="0" distL="0" distR="0">
            <wp:extent cx="5943600" cy="2740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r-project-671-yersh-victor-i-class-submarin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rsidR="009A57C0" w:rsidRDefault="009A57C0">
      <w:r>
        <w:t>Victor I</w:t>
      </w:r>
    </w:p>
    <w:p w:rsidR="009A57C0" w:rsidRDefault="009A57C0">
      <w:r>
        <w:rPr>
          <w:noProof/>
          <w:lang w:eastAsia="en-CA"/>
        </w:rPr>
        <w:drawing>
          <wp:inline distT="0" distB="0" distL="0" distR="0">
            <wp:extent cx="5943600" cy="200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r-project-671rtm-shchuka-victor-iii-class-submarin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rsidR="00EC00FA" w:rsidRDefault="00147201">
      <w:r>
        <w:t>Victor III</w:t>
      </w:r>
    </w:p>
    <w:p w:rsidR="00E73EA2" w:rsidRPr="009A57C0" w:rsidRDefault="009A57C0">
      <w:pPr>
        <w:rPr>
          <w:rStyle w:val="Hyperlink"/>
          <w:b/>
        </w:rPr>
      </w:pPr>
      <w:r>
        <w:rPr>
          <w:b/>
        </w:rPr>
        <w:fldChar w:fldCharType="begin"/>
      </w:r>
      <w:r>
        <w:rPr>
          <w:b/>
        </w:rPr>
        <w:instrText xml:space="preserve"> HYPERLINK "http://russianships.info/eng/submarines/project_705.htm" </w:instrText>
      </w:r>
      <w:r>
        <w:rPr>
          <w:b/>
        </w:rPr>
        <w:fldChar w:fldCharType="separate"/>
      </w:r>
      <w:r w:rsidRPr="009A57C0">
        <w:rPr>
          <w:rStyle w:val="Hyperlink"/>
          <w:b/>
        </w:rPr>
        <w:t xml:space="preserve">Alpha </w:t>
      </w:r>
      <w:r w:rsidR="00E73EA2" w:rsidRPr="009A57C0">
        <w:rPr>
          <w:rStyle w:val="Hyperlink"/>
          <w:b/>
        </w:rPr>
        <w:t>Class</w:t>
      </w:r>
    </w:p>
    <w:p w:rsidR="00E73EA2" w:rsidRDefault="009A57C0">
      <w:r>
        <w:rPr>
          <w:b/>
        </w:rPr>
        <w:fldChar w:fldCharType="end"/>
      </w:r>
      <w:r>
        <w:t xml:space="preserve">With the exception of the single Papa Class prototype, </w:t>
      </w:r>
      <w:r w:rsidR="00BE0367">
        <w:t>the Project 705 ‘Lira’ class, known as Alpha Class in the west,</w:t>
      </w:r>
      <w:r>
        <w:t xml:space="preserve"> were the fastest class of submarines built</w:t>
      </w:r>
      <w:r w:rsidR="00795F2A">
        <w:t>.</w:t>
      </w:r>
      <w:r>
        <w:t xml:space="preserve"> The radical design incorporated several innovative technologies including a Titanium hull and liquid metal cooled reactor</w:t>
      </w:r>
      <w:r w:rsidR="00923622">
        <w:t>, allowing for a small hull size, high speeds and deep diving depths.</w:t>
      </w:r>
      <w:r w:rsidR="00BE0367">
        <w:t xml:space="preserve"> With a crew of only 30-40, a speed of over 40 Knots and a diving depth exceeding 400 Meters, these submarines sent shudders through NATO and caused </w:t>
      </w:r>
      <w:r w:rsidR="00BE0367">
        <w:lastRenderedPageBreak/>
        <w:t xml:space="preserve">revolutionary re-designs of torpedoes, sonars and other systems in an effort to counter this threat.  In reality these boats were difficult to maintain and operate but the technology developments were used as a basis for the follow on </w:t>
      </w:r>
      <w:proofErr w:type="spellStart"/>
      <w:r w:rsidR="00BE0367">
        <w:t>Akula</w:t>
      </w:r>
      <w:proofErr w:type="spellEnd"/>
      <w:r w:rsidR="00BE0367">
        <w:t xml:space="preserve"> design.</w:t>
      </w:r>
      <w:r w:rsidR="00447D2F">
        <w:t xml:space="preserve"> The lead boat in this class, K-64,  had a major coolant leak in 1972 resulting in superheated liquid metal contacting cold surfaces and instantly freezing, causing significant internal damage which was too expensive to repair, after being broken up it became a training platform. Only six other boats were built</w:t>
      </w:r>
    </w:p>
    <w:tbl>
      <w:tblPr>
        <w:tblStyle w:val="TableGrid"/>
        <w:tblW w:w="9576" w:type="dxa"/>
        <w:tblLayout w:type="fixed"/>
        <w:tblLook w:val="04A0" w:firstRow="1" w:lastRow="0" w:firstColumn="1" w:lastColumn="0" w:noHBand="0" w:noVBand="1"/>
      </w:tblPr>
      <w:tblGrid>
        <w:gridCol w:w="1242"/>
        <w:gridCol w:w="993"/>
        <w:gridCol w:w="1275"/>
        <w:gridCol w:w="1134"/>
        <w:gridCol w:w="4932"/>
      </w:tblGrid>
      <w:tr w:rsidR="00795F2A" w:rsidTr="00BE0367">
        <w:tc>
          <w:tcPr>
            <w:tcW w:w="1242" w:type="dxa"/>
          </w:tcPr>
          <w:p w:rsidR="00795F2A" w:rsidRDefault="00795F2A" w:rsidP="00795F2A">
            <w:r>
              <w:t>Class</w:t>
            </w:r>
          </w:p>
        </w:tc>
        <w:tc>
          <w:tcPr>
            <w:tcW w:w="993" w:type="dxa"/>
          </w:tcPr>
          <w:p w:rsidR="00795F2A" w:rsidRDefault="00795F2A" w:rsidP="00795F2A">
            <w:r>
              <w:t>Pennant</w:t>
            </w:r>
          </w:p>
        </w:tc>
        <w:tc>
          <w:tcPr>
            <w:tcW w:w="1275" w:type="dxa"/>
          </w:tcPr>
          <w:p w:rsidR="00795F2A" w:rsidRDefault="00795F2A" w:rsidP="00795F2A">
            <w:r>
              <w:t>Name</w:t>
            </w:r>
          </w:p>
        </w:tc>
        <w:tc>
          <w:tcPr>
            <w:tcW w:w="1134" w:type="dxa"/>
          </w:tcPr>
          <w:p w:rsidR="00795F2A" w:rsidRDefault="00795F2A" w:rsidP="00795F2A">
            <w:r>
              <w:t>Fleet</w:t>
            </w:r>
          </w:p>
        </w:tc>
        <w:tc>
          <w:tcPr>
            <w:tcW w:w="4932" w:type="dxa"/>
          </w:tcPr>
          <w:p w:rsidR="00795F2A" w:rsidRDefault="00795F2A" w:rsidP="00795F2A">
            <w:r>
              <w:t>Remarks</w:t>
            </w:r>
          </w:p>
        </w:tc>
      </w:tr>
      <w:tr w:rsidR="00BE0367" w:rsidRPr="00BE0367" w:rsidTr="00BE0367">
        <w:trPr>
          <w:trHeight w:val="255"/>
        </w:trPr>
        <w:tc>
          <w:tcPr>
            <w:tcW w:w="1242" w:type="dxa"/>
            <w:noWrap/>
            <w:hideMark/>
          </w:tcPr>
          <w:p w:rsidR="00BE0367" w:rsidRPr="00104E4D" w:rsidRDefault="00BE0367" w:rsidP="00BE0367">
            <w:r w:rsidRPr="00104E4D">
              <w:t>Alpha</w:t>
            </w:r>
          </w:p>
        </w:tc>
        <w:tc>
          <w:tcPr>
            <w:tcW w:w="993" w:type="dxa"/>
            <w:noWrap/>
            <w:hideMark/>
          </w:tcPr>
          <w:p w:rsidR="00BE0367" w:rsidRPr="00104E4D" w:rsidRDefault="00BE0367" w:rsidP="00BE0367">
            <w:r w:rsidRPr="00104E4D">
              <w:t>K-123</w:t>
            </w:r>
          </w:p>
        </w:tc>
        <w:tc>
          <w:tcPr>
            <w:tcW w:w="1275" w:type="dxa"/>
            <w:noWrap/>
            <w:hideMark/>
          </w:tcPr>
          <w:p w:rsidR="00BE0367" w:rsidRPr="00104E4D" w:rsidRDefault="00BE0367" w:rsidP="00BE0367">
            <w:r w:rsidRPr="00104E4D">
              <w:t>K-123</w:t>
            </w:r>
          </w:p>
        </w:tc>
        <w:tc>
          <w:tcPr>
            <w:tcW w:w="1134" w:type="dxa"/>
            <w:noWrap/>
            <w:hideMark/>
          </w:tcPr>
          <w:p w:rsidR="00BE0367" w:rsidRDefault="00BE0367">
            <w:r w:rsidRPr="00680935">
              <w:t>Northern</w:t>
            </w:r>
          </w:p>
        </w:tc>
        <w:tc>
          <w:tcPr>
            <w:tcW w:w="4932" w:type="dxa"/>
            <w:noWrap/>
            <w:hideMark/>
          </w:tcPr>
          <w:p w:rsidR="00BE0367" w:rsidRPr="00104E4D" w:rsidRDefault="00BE0367" w:rsidP="00BE0367">
            <w:r w:rsidRPr="00104E4D">
              <w:t> </w:t>
            </w:r>
          </w:p>
        </w:tc>
      </w:tr>
      <w:tr w:rsidR="00BE0367" w:rsidRPr="00BE0367" w:rsidTr="00BE0367">
        <w:trPr>
          <w:trHeight w:val="255"/>
        </w:trPr>
        <w:tc>
          <w:tcPr>
            <w:tcW w:w="1242" w:type="dxa"/>
            <w:noWrap/>
            <w:hideMark/>
          </w:tcPr>
          <w:p w:rsidR="00BE0367" w:rsidRPr="00104E4D" w:rsidRDefault="00BE0367" w:rsidP="00BE0367">
            <w:r w:rsidRPr="00104E4D">
              <w:t> </w:t>
            </w:r>
          </w:p>
        </w:tc>
        <w:tc>
          <w:tcPr>
            <w:tcW w:w="993" w:type="dxa"/>
            <w:noWrap/>
            <w:hideMark/>
          </w:tcPr>
          <w:p w:rsidR="00BE0367" w:rsidRPr="00104E4D" w:rsidRDefault="00BE0367" w:rsidP="00BE0367">
            <w:r w:rsidRPr="00104E4D">
              <w:t>K-316</w:t>
            </w:r>
          </w:p>
        </w:tc>
        <w:tc>
          <w:tcPr>
            <w:tcW w:w="1275" w:type="dxa"/>
            <w:noWrap/>
            <w:hideMark/>
          </w:tcPr>
          <w:p w:rsidR="00BE0367" w:rsidRPr="00104E4D" w:rsidRDefault="00BE0367" w:rsidP="00BE0367">
            <w:r w:rsidRPr="00104E4D">
              <w:t>K-316</w:t>
            </w:r>
          </w:p>
        </w:tc>
        <w:tc>
          <w:tcPr>
            <w:tcW w:w="1134" w:type="dxa"/>
            <w:noWrap/>
            <w:hideMark/>
          </w:tcPr>
          <w:p w:rsidR="00BE0367" w:rsidRDefault="00BE0367">
            <w:r w:rsidRPr="00680935">
              <w:t>Northern</w:t>
            </w:r>
          </w:p>
        </w:tc>
        <w:tc>
          <w:tcPr>
            <w:tcW w:w="4932" w:type="dxa"/>
            <w:noWrap/>
            <w:hideMark/>
          </w:tcPr>
          <w:p w:rsidR="00BE0367" w:rsidRPr="00104E4D" w:rsidRDefault="00BE0367" w:rsidP="00BE0367">
            <w:r w:rsidRPr="00104E4D">
              <w:t> </w:t>
            </w:r>
          </w:p>
        </w:tc>
      </w:tr>
      <w:tr w:rsidR="00BE0367" w:rsidRPr="00BE0367" w:rsidTr="00BE0367">
        <w:trPr>
          <w:trHeight w:val="255"/>
        </w:trPr>
        <w:tc>
          <w:tcPr>
            <w:tcW w:w="1242" w:type="dxa"/>
            <w:noWrap/>
            <w:hideMark/>
          </w:tcPr>
          <w:p w:rsidR="00BE0367" w:rsidRPr="00104E4D" w:rsidRDefault="00BE0367" w:rsidP="00BE0367">
            <w:r w:rsidRPr="00104E4D">
              <w:t> </w:t>
            </w:r>
          </w:p>
        </w:tc>
        <w:tc>
          <w:tcPr>
            <w:tcW w:w="993" w:type="dxa"/>
            <w:noWrap/>
            <w:hideMark/>
          </w:tcPr>
          <w:p w:rsidR="00BE0367" w:rsidRPr="00104E4D" w:rsidRDefault="00BE0367" w:rsidP="00BE0367">
            <w:r w:rsidRPr="00104E4D">
              <w:t>K-432</w:t>
            </w:r>
          </w:p>
        </w:tc>
        <w:tc>
          <w:tcPr>
            <w:tcW w:w="1275" w:type="dxa"/>
            <w:noWrap/>
            <w:hideMark/>
          </w:tcPr>
          <w:p w:rsidR="00BE0367" w:rsidRPr="00104E4D" w:rsidRDefault="00BE0367" w:rsidP="00BE0367">
            <w:r w:rsidRPr="00104E4D">
              <w:t>K-432</w:t>
            </w:r>
          </w:p>
        </w:tc>
        <w:tc>
          <w:tcPr>
            <w:tcW w:w="1134" w:type="dxa"/>
            <w:noWrap/>
            <w:hideMark/>
          </w:tcPr>
          <w:p w:rsidR="00BE0367" w:rsidRDefault="00BE0367">
            <w:r w:rsidRPr="00680935">
              <w:t>Northern</w:t>
            </w:r>
          </w:p>
        </w:tc>
        <w:tc>
          <w:tcPr>
            <w:tcW w:w="4932" w:type="dxa"/>
            <w:noWrap/>
            <w:hideMark/>
          </w:tcPr>
          <w:p w:rsidR="00BE0367" w:rsidRPr="00104E4D" w:rsidRDefault="00BE0367" w:rsidP="00BE0367">
            <w:r w:rsidRPr="00104E4D">
              <w:t> </w:t>
            </w:r>
          </w:p>
        </w:tc>
      </w:tr>
      <w:tr w:rsidR="00BE0367" w:rsidRPr="00BE0367" w:rsidTr="00BE0367">
        <w:trPr>
          <w:trHeight w:val="255"/>
        </w:trPr>
        <w:tc>
          <w:tcPr>
            <w:tcW w:w="1242" w:type="dxa"/>
            <w:noWrap/>
            <w:hideMark/>
          </w:tcPr>
          <w:p w:rsidR="00BE0367" w:rsidRPr="00104E4D" w:rsidRDefault="00BE0367" w:rsidP="00BE0367">
            <w:r w:rsidRPr="00104E4D">
              <w:t> </w:t>
            </w:r>
          </w:p>
        </w:tc>
        <w:tc>
          <w:tcPr>
            <w:tcW w:w="993" w:type="dxa"/>
            <w:noWrap/>
            <w:hideMark/>
          </w:tcPr>
          <w:p w:rsidR="00BE0367" w:rsidRPr="00104E4D" w:rsidRDefault="00BE0367" w:rsidP="00BE0367">
            <w:r w:rsidRPr="00104E4D">
              <w:t>K-373</w:t>
            </w:r>
          </w:p>
        </w:tc>
        <w:tc>
          <w:tcPr>
            <w:tcW w:w="1275" w:type="dxa"/>
            <w:noWrap/>
            <w:hideMark/>
          </w:tcPr>
          <w:p w:rsidR="00BE0367" w:rsidRPr="00104E4D" w:rsidRDefault="00BE0367" w:rsidP="00BE0367">
            <w:r w:rsidRPr="00104E4D">
              <w:t>K-373</w:t>
            </w:r>
          </w:p>
        </w:tc>
        <w:tc>
          <w:tcPr>
            <w:tcW w:w="1134" w:type="dxa"/>
            <w:noWrap/>
            <w:hideMark/>
          </w:tcPr>
          <w:p w:rsidR="00BE0367" w:rsidRDefault="00BE0367">
            <w:r w:rsidRPr="00680935">
              <w:t>Northern</w:t>
            </w:r>
          </w:p>
        </w:tc>
        <w:tc>
          <w:tcPr>
            <w:tcW w:w="4932" w:type="dxa"/>
            <w:noWrap/>
            <w:hideMark/>
          </w:tcPr>
          <w:p w:rsidR="00BE0367" w:rsidRPr="00104E4D" w:rsidRDefault="00BE0367" w:rsidP="00BE0367">
            <w:r w:rsidRPr="00104E4D">
              <w:t> </w:t>
            </w:r>
          </w:p>
        </w:tc>
      </w:tr>
      <w:tr w:rsidR="00BE0367" w:rsidRPr="00BE0367" w:rsidTr="00BE0367">
        <w:trPr>
          <w:trHeight w:val="255"/>
        </w:trPr>
        <w:tc>
          <w:tcPr>
            <w:tcW w:w="1242" w:type="dxa"/>
            <w:noWrap/>
            <w:hideMark/>
          </w:tcPr>
          <w:p w:rsidR="00BE0367" w:rsidRPr="00104E4D" w:rsidRDefault="00BE0367" w:rsidP="00BE0367">
            <w:r w:rsidRPr="00104E4D">
              <w:t> </w:t>
            </w:r>
          </w:p>
        </w:tc>
        <w:tc>
          <w:tcPr>
            <w:tcW w:w="993" w:type="dxa"/>
            <w:noWrap/>
            <w:hideMark/>
          </w:tcPr>
          <w:p w:rsidR="00BE0367" w:rsidRPr="00104E4D" w:rsidRDefault="00BE0367" w:rsidP="00BE0367">
            <w:r w:rsidRPr="00104E4D">
              <w:t>K-493</w:t>
            </w:r>
          </w:p>
        </w:tc>
        <w:tc>
          <w:tcPr>
            <w:tcW w:w="1275" w:type="dxa"/>
            <w:noWrap/>
            <w:hideMark/>
          </w:tcPr>
          <w:p w:rsidR="00BE0367" w:rsidRPr="00104E4D" w:rsidRDefault="00BE0367" w:rsidP="00BE0367">
            <w:r w:rsidRPr="00104E4D">
              <w:t>K-493</w:t>
            </w:r>
          </w:p>
        </w:tc>
        <w:tc>
          <w:tcPr>
            <w:tcW w:w="1134" w:type="dxa"/>
            <w:noWrap/>
            <w:hideMark/>
          </w:tcPr>
          <w:p w:rsidR="00BE0367" w:rsidRPr="00104E4D" w:rsidRDefault="00BE0367" w:rsidP="00BE0367">
            <w:r w:rsidRPr="00104E4D">
              <w:t>Pacific</w:t>
            </w:r>
          </w:p>
        </w:tc>
        <w:tc>
          <w:tcPr>
            <w:tcW w:w="4932" w:type="dxa"/>
            <w:noWrap/>
            <w:hideMark/>
          </w:tcPr>
          <w:p w:rsidR="00BE0367" w:rsidRPr="00104E4D" w:rsidRDefault="00BE0367" w:rsidP="00BE0367">
            <w:r w:rsidRPr="00104E4D">
              <w:t> </w:t>
            </w:r>
          </w:p>
        </w:tc>
      </w:tr>
      <w:tr w:rsidR="00BE0367" w:rsidRPr="00BE0367" w:rsidTr="00BE0367">
        <w:trPr>
          <w:trHeight w:val="270"/>
        </w:trPr>
        <w:tc>
          <w:tcPr>
            <w:tcW w:w="1242" w:type="dxa"/>
            <w:noWrap/>
            <w:hideMark/>
          </w:tcPr>
          <w:p w:rsidR="00BE0367" w:rsidRPr="00104E4D" w:rsidRDefault="00BE0367" w:rsidP="00BE0367">
            <w:r w:rsidRPr="00104E4D">
              <w:t> </w:t>
            </w:r>
          </w:p>
        </w:tc>
        <w:tc>
          <w:tcPr>
            <w:tcW w:w="993" w:type="dxa"/>
            <w:noWrap/>
            <w:hideMark/>
          </w:tcPr>
          <w:p w:rsidR="00BE0367" w:rsidRPr="00104E4D" w:rsidRDefault="00BE0367" w:rsidP="00BE0367">
            <w:r w:rsidRPr="00104E4D">
              <w:t>K-463</w:t>
            </w:r>
          </w:p>
        </w:tc>
        <w:tc>
          <w:tcPr>
            <w:tcW w:w="1275" w:type="dxa"/>
            <w:noWrap/>
            <w:hideMark/>
          </w:tcPr>
          <w:p w:rsidR="00BE0367" w:rsidRPr="00104E4D" w:rsidRDefault="00BE0367" w:rsidP="00BE0367">
            <w:r w:rsidRPr="00104E4D">
              <w:t>K-463</w:t>
            </w:r>
          </w:p>
        </w:tc>
        <w:tc>
          <w:tcPr>
            <w:tcW w:w="1134" w:type="dxa"/>
            <w:noWrap/>
            <w:hideMark/>
          </w:tcPr>
          <w:p w:rsidR="00BE0367" w:rsidRPr="00104E4D" w:rsidRDefault="00BE0367" w:rsidP="00BE0367">
            <w:r w:rsidRPr="00104E4D">
              <w:t>Pacific</w:t>
            </w:r>
          </w:p>
        </w:tc>
        <w:tc>
          <w:tcPr>
            <w:tcW w:w="4932" w:type="dxa"/>
            <w:noWrap/>
            <w:hideMark/>
          </w:tcPr>
          <w:p w:rsidR="00BE0367" w:rsidRPr="00104E4D" w:rsidRDefault="00BE0367" w:rsidP="00BE0367">
            <w:r w:rsidRPr="00104E4D">
              <w:t> </w:t>
            </w:r>
          </w:p>
        </w:tc>
      </w:tr>
    </w:tbl>
    <w:p w:rsidR="00795F2A" w:rsidRDefault="00795F2A">
      <w:pPr>
        <w:rPr>
          <w:noProof/>
          <w:lang w:eastAsia="en-CA"/>
        </w:rPr>
      </w:pPr>
    </w:p>
    <w:p w:rsidR="00447D2F" w:rsidRDefault="00447D2F">
      <w:r>
        <w:rPr>
          <w:noProof/>
          <w:lang w:eastAsia="en-CA"/>
        </w:rPr>
        <w:drawing>
          <wp:inline distT="0" distB="0" distL="0" distR="0">
            <wp:extent cx="2759413" cy="184177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a-class-submarin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413" cy="1841770"/>
                    </a:xfrm>
                    <a:prstGeom prst="rect">
                      <a:avLst/>
                    </a:prstGeom>
                  </pic:spPr>
                </pic:pic>
              </a:graphicData>
            </a:graphic>
          </wp:inline>
        </w:drawing>
      </w:r>
    </w:p>
    <w:p w:rsidR="00795F2A" w:rsidRDefault="00795F2A"/>
    <w:p w:rsidR="00C51A7D" w:rsidRPr="00EA1FA0" w:rsidRDefault="00EA1FA0">
      <w:pPr>
        <w:rPr>
          <w:rStyle w:val="Hyperlink"/>
          <w:b/>
        </w:rPr>
      </w:pPr>
      <w:r>
        <w:rPr>
          <w:b/>
        </w:rPr>
        <w:fldChar w:fldCharType="begin"/>
      </w:r>
      <w:r w:rsidR="00147201">
        <w:rPr>
          <w:b/>
        </w:rPr>
        <w:instrText>HYPERLINK "http://russianships.info/eng/submarines/project_945.htm"</w:instrText>
      </w:r>
      <w:r>
        <w:rPr>
          <w:b/>
        </w:rPr>
        <w:fldChar w:fldCharType="separate"/>
      </w:r>
      <w:r w:rsidR="00147201">
        <w:rPr>
          <w:rStyle w:val="Hyperlink"/>
          <w:b/>
        </w:rPr>
        <w:t>Sierra</w:t>
      </w:r>
      <w:r w:rsidR="00C51A7D" w:rsidRPr="00EA1FA0">
        <w:rPr>
          <w:rStyle w:val="Hyperlink"/>
          <w:b/>
        </w:rPr>
        <w:t xml:space="preserve"> Class</w:t>
      </w:r>
    </w:p>
    <w:p w:rsidR="00B729D2" w:rsidRDefault="00EA1FA0">
      <w:r>
        <w:rPr>
          <w:b/>
        </w:rPr>
        <w:fldChar w:fldCharType="end"/>
      </w:r>
      <w:r w:rsidR="00147201">
        <w:t xml:space="preserve">The Project 945 </w:t>
      </w:r>
      <w:proofErr w:type="spellStart"/>
      <w:proofErr w:type="gramStart"/>
      <w:r w:rsidR="00147201">
        <w:t>Barrakuda</w:t>
      </w:r>
      <w:proofErr w:type="spellEnd"/>
      <w:r w:rsidR="00147201">
        <w:t>,</w:t>
      </w:r>
      <w:proofErr w:type="gramEnd"/>
      <w:r w:rsidR="00147201">
        <w:t xml:space="preserve"> or Sierra class in the west was an evolutionary design of the Victor III with technologies trialed in the Alpha</w:t>
      </w:r>
      <w:r w:rsidR="000201B0">
        <w:t xml:space="preserve">. </w:t>
      </w:r>
      <w:r>
        <w:t xml:space="preserve"> </w:t>
      </w:r>
      <w:r w:rsidR="00147201">
        <w:t xml:space="preserve">The titanium hull allows for a deep diving depth (450M) and relatively small crew (60-70) at speeds of 35 Knots.  These are very potent adversaries but are limited in numbers in three sub classes; two </w:t>
      </w:r>
      <w:proofErr w:type="gramStart"/>
      <w:r w:rsidR="00147201">
        <w:t>Sierra</w:t>
      </w:r>
      <w:proofErr w:type="gramEnd"/>
      <w:r w:rsidR="00147201">
        <w:t xml:space="preserve"> I; two Sierra II with improved sonars and other improvements; and a single Sierra III which historically was scrapped before completion but is in service for Northern Fury.</w:t>
      </w:r>
    </w:p>
    <w:tbl>
      <w:tblPr>
        <w:tblW w:w="8542" w:type="dxa"/>
        <w:tblInd w:w="103" w:type="dxa"/>
        <w:tblLook w:val="04A0" w:firstRow="1" w:lastRow="0" w:firstColumn="1" w:lastColumn="0" w:noHBand="0" w:noVBand="1"/>
      </w:tblPr>
      <w:tblGrid>
        <w:gridCol w:w="1139"/>
        <w:gridCol w:w="993"/>
        <w:gridCol w:w="1984"/>
        <w:gridCol w:w="1418"/>
        <w:gridCol w:w="3008"/>
      </w:tblGrid>
      <w:tr w:rsidR="00104E4D" w:rsidRPr="00104E4D" w:rsidTr="00104E4D">
        <w:trPr>
          <w:trHeight w:val="255"/>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rPr>
                <w:rFonts w:ascii="Arial" w:eastAsia="Times New Roman" w:hAnsi="Arial" w:cs="Arial"/>
                <w:sz w:val="20"/>
                <w:szCs w:val="20"/>
                <w:lang w:eastAsia="en-CA"/>
              </w:rPr>
            </w:pPr>
            <w:r w:rsidRPr="00104E4D">
              <w:rPr>
                <w:rFonts w:ascii="Arial" w:eastAsia="Times New Roman" w:hAnsi="Arial" w:cs="Arial"/>
                <w:sz w:val="20"/>
                <w:szCs w:val="20"/>
                <w:lang w:eastAsia="en-CA"/>
              </w:rPr>
              <w:t>Class</w:t>
            </w:r>
          </w:p>
        </w:tc>
        <w:tc>
          <w:tcPr>
            <w:tcW w:w="993"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jc w:val="center"/>
              <w:rPr>
                <w:rFonts w:ascii="Arial" w:eastAsia="Times New Roman" w:hAnsi="Arial" w:cs="Arial"/>
                <w:sz w:val="20"/>
                <w:szCs w:val="20"/>
                <w:lang w:eastAsia="en-CA"/>
              </w:rPr>
            </w:pPr>
            <w:r w:rsidRPr="00104E4D">
              <w:rPr>
                <w:rFonts w:ascii="Arial" w:eastAsia="Times New Roman" w:hAnsi="Arial" w:cs="Arial"/>
                <w:sz w:val="20"/>
                <w:szCs w:val="20"/>
                <w:lang w:eastAsia="en-CA"/>
              </w:rPr>
              <w:t>Pennant</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rPr>
                <w:rFonts w:ascii="Arial" w:eastAsia="Times New Roman" w:hAnsi="Arial" w:cs="Arial"/>
                <w:sz w:val="20"/>
                <w:szCs w:val="20"/>
                <w:lang w:eastAsia="en-CA"/>
              </w:rPr>
            </w:pPr>
            <w:r w:rsidRPr="00104E4D">
              <w:rPr>
                <w:rFonts w:ascii="Arial" w:eastAsia="Times New Roman" w:hAnsi="Arial" w:cs="Arial"/>
                <w:sz w:val="20"/>
                <w:szCs w:val="20"/>
                <w:lang w:eastAsia="en-CA"/>
              </w:rPr>
              <w:t>Name</w:t>
            </w:r>
          </w:p>
        </w:tc>
        <w:tc>
          <w:tcPr>
            <w:tcW w:w="1418"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rPr>
                <w:rFonts w:ascii="Arial" w:eastAsia="Times New Roman" w:hAnsi="Arial" w:cs="Arial"/>
                <w:sz w:val="20"/>
                <w:szCs w:val="20"/>
                <w:lang w:eastAsia="en-CA"/>
              </w:rPr>
            </w:pPr>
            <w:r w:rsidRPr="00104E4D">
              <w:rPr>
                <w:rFonts w:ascii="Arial" w:eastAsia="Times New Roman" w:hAnsi="Arial" w:cs="Arial"/>
                <w:sz w:val="20"/>
                <w:szCs w:val="20"/>
                <w:lang w:eastAsia="en-CA"/>
              </w:rPr>
              <w:t>Fleet</w:t>
            </w:r>
          </w:p>
        </w:tc>
        <w:tc>
          <w:tcPr>
            <w:tcW w:w="3008"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rPr>
                <w:rFonts w:ascii="Arial" w:eastAsia="Times New Roman" w:hAnsi="Arial" w:cs="Arial"/>
                <w:sz w:val="20"/>
                <w:szCs w:val="20"/>
                <w:lang w:eastAsia="en-CA"/>
              </w:rPr>
            </w:pPr>
            <w:r w:rsidRPr="00104E4D">
              <w:rPr>
                <w:rFonts w:ascii="Arial" w:eastAsia="Times New Roman" w:hAnsi="Arial" w:cs="Arial"/>
                <w:sz w:val="20"/>
                <w:szCs w:val="20"/>
                <w:lang w:eastAsia="en-CA"/>
              </w:rPr>
              <w:t>Remarks</w:t>
            </w:r>
          </w:p>
        </w:tc>
      </w:tr>
      <w:tr w:rsidR="00104E4D" w:rsidRPr="00104E4D" w:rsidTr="00104E4D">
        <w:trPr>
          <w:trHeight w:val="255"/>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rsidRPr="00104E4D">
              <w:t>Sierra I</w:t>
            </w:r>
          </w:p>
        </w:tc>
        <w:tc>
          <w:tcPr>
            <w:tcW w:w="993"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t>K</w:t>
            </w:r>
            <w:r w:rsidRPr="00104E4D">
              <w:t>-276</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rsidRPr="00104E4D">
              <w:t>Kostroma</w:t>
            </w:r>
          </w:p>
        </w:tc>
        <w:tc>
          <w:tcPr>
            <w:tcW w:w="1418" w:type="dxa"/>
            <w:tcBorders>
              <w:top w:val="single" w:sz="4" w:space="0" w:color="auto"/>
              <w:left w:val="nil"/>
              <w:bottom w:val="single" w:sz="4" w:space="0" w:color="auto"/>
              <w:right w:val="single" w:sz="4" w:space="0" w:color="auto"/>
            </w:tcBorders>
            <w:shd w:val="clear" w:color="auto" w:fill="auto"/>
            <w:noWrap/>
          </w:tcPr>
          <w:p w:rsidR="00104E4D" w:rsidRDefault="00104E4D" w:rsidP="00104E4D">
            <w:pPr>
              <w:spacing w:after="0" w:line="240" w:lineRule="auto"/>
            </w:pPr>
            <w:r w:rsidRPr="00E7543E">
              <w:t>Northern</w:t>
            </w:r>
          </w:p>
        </w:tc>
        <w:tc>
          <w:tcPr>
            <w:tcW w:w="3008" w:type="dxa"/>
            <w:tcBorders>
              <w:top w:val="single" w:sz="4" w:space="0" w:color="auto"/>
              <w:left w:val="nil"/>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t>Project 945</w:t>
            </w:r>
          </w:p>
        </w:tc>
      </w:tr>
      <w:tr w:rsidR="00104E4D" w:rsidRPr="00104E4D" w:rsidTr="00104E4D">
        <w:trPr>
          <w:trHeight w:val="255"/>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p>
        </w:tc>
        <w:tc>
          <w:tcPr>
            <w:tcW w:w="993"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t>K</w:t>
            </w:r>
            <w:r w:rsidRPr="00104E4D">
              <w:t>-239</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rsidRPr="00104E4D">
              <w:t>Carp</w:t>
            </w:r>
          </w:p>
        </w:tc>
        <w:tc>
          <w:tcPr>
            <w:tcW w:w="1418"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rsidRPr="00104E4D">
              <w:t>Pacific</w:t>
            </w:r>
          </w:p>
        </w:tc>
        <w:tc>
          <w:tcPr>
            <w:tcW w:w="3008"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t>Project 945</w:t>
            </w:r>
          </w:p>
        </w:tc>
      </w:tr>
      <w:tr w:rsidR="00104E4D" w:rsidRPr="00104E4D" w:rsidTr="00104E4D">
        <w:trPr>
          <w:trHeight w:val="25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rsidRPr="00104E4D">
              <w:t>Sierra II</w:t>
            </w:r>
          </w:p>
        </w:tc>
        <w:tc>
          <w:tcPr>
            <w:tcW w:w="993" w:type="dxa"/>
            <w:tcBorders>
              <w:top w:val="nil"/>
              <w:left w:val="nil"/>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t>K</w:t>
            </w:r>
            <w:r w:rsidRPr="00104E4D">
              <w:t>-336</w:t>
            </w:r>
          </w:p>
        </w:tc>
        <w:tc>
          <w:tcPr>
            <w:tcW w:w="1984" w:type="dxa"/>
            <w:tcBorders>
              <w:top w:val="nil"/>
              <w:left w:val="nil"/>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rsidRPr="00104E4D">
              <w:t>Pskov</w:t>
            </w:r>
          </w:p>
        </w:tc>
        <w:tc>
          <w:tcPr>
            <w:tcW w:w="1418" w:type="dxa"/>
            <w:tcBorders>
              <w:top w:val="nil"/>
              <w:left w:val="nil"/>
              <w:bottom w:val="single" w:sz="4" w:space="0" w:color="auto"/>
              <w:right w:val="single" w:sz="4" w:space="0" w:color="auto"/>
            </w:tcBorders>
            <w:shd w:val="clear" w:color="auto" w:fill="auto"/>
            <w:noWrap/>
            <w:hideMark/>
          </w:tcPr>
          <w:p w:rsidR="00104E4D" w:rsidRDefault="00104E4D" w:rsidP="00104E4D">
            <w:pPr>
              <w:spacing w:after="0" w:line="240" w:lineRule="auto"/>
            </w:pPr>
            <w:r w:rsidRPr="00E7543E">
              <w:t>Northern</w:t>
            </w:r>
          </w:p>
        </w:tc>
        <w:tc>
          <w:tcPr>
            <w:tcW w:w="3008" w:type="dxa"/>
            <w:tcBorders>
              <w:top w:val="nil"/>
              <w:left w:val="nil"/>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t>Project 945A</w:t>
            </w:r>
          </w:p>
        </w:tc>
      </w:tr>
      <w:tr w:rsidR="00104E4D" w:rsidRPr="00104E4D" w:rsidTr="00104E4D">
        <w:trPr>
          <w:trHeight w:val="25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p>
        </w:tc>
        <w:tc>
          <w:tcPr>
            <w:tcW w:w="993" w:type="dxa"/>
            <w:tcBorders>
              <w:top w:val="nil"/>
              <w:left w:val="nil"/>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t>K</w:t>
            </w:r>
            <w:r w:rsidRPr="00104E4D">
              <w:t>-534</w:t>
            </w:r>
          </w:p>
        </w:tc>
        <w:tc>
          <w:tcPr>
            <w:tcW w:w="1984" w:type="dxa"/>
            <w:tcBorders>
              <w:top w:val="nil"/>
              <w:left w:val="nil"/>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rsidRPr="00104E4D">
              <w:t>Nizhniy Novgorod</w:t>
            </w:r>
          </w:p>
        </w:tc>
        <w:tc>
          <w:tcPr>
            <w:tcW w:w="1418" w:type="dxa"/>
            <w:tcBorders>
              <w:top w:val="nil"/>
              <w:left w:val="nil"/>
              <w:bottom w:val="single" w:sz="4" w:space="0" w:color="auto"/>
              <w:right w:val="single" w:sz="4" w:space="0" w:color="auto"/>
            </w:tcBorders>
            <w:shd w:val="clear" w:color="auto" w:fill="auto"/>
            <w:noWrap/>
            <w:hideMark/>
          </w:tcPr>
          <w:p w:rsidR="00104E4D" w:rsidRDefault="00104E4D" w:rsidP="00104E4D">
            <w:pPr>
              <w:spacing w:after="0" w:line="240" w:lineRule="auto"/>
            </w:pPr>
            <w:r w:rsidRPr="00E7543E">
              <w:t>Northern</w:t>
            </w:r>
          </w:p>
        </w:tc>
        <w:tc>
          <w:tcPr>
            <w:tcW w:w="3008" w:type="dxa"/>
            <w:tcBorders>
              <w:top w:val="nil"/>
              <w:left w:val="nil"/>
              <w:bottom w:val="single" w:sz="4" w:space="0" w:color="auto"/>
              <w:right w:val="single" w:sz="4" w:space="0" w:color="auto"/>
            </w:tcBorders>
            <w:shd w:val="clear" w:color="auto" w:fill="auto"/>
            <w:noWrap/>
            <w:vAlign w:val="bottom"/>
            <w:hideMark/>
          </w:tcPr>
          <w:p w:rsidR="00104E4D" w:rsidRPr="00104E4D" w:rsidRDefault="00104E4D" w:rsidP="00104E4D">
            <w:pPr>
              <w:spacing w:after="0" w:line="240" w:lineRule="auto"/>
            </w:pPr>
            <w:r>
              <w:t>Project 945A</w:t>
            </w:r>
          </w:p>
        </w:tc>
      </w:tr>
      <w:tr w:rsidR="00104E4D" w:rsidRPr="00104E4D" w:rsidTr="00104E4D">
        <w:trPr>
          <w:trHeight w:val="255"/>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rsidRPr="00104E4D">
              <w:t>Sierra III</w:t>
            </w:r>
          </w:p>
        </w:tc>
        <w:tc>
          <w:tcPr>
            <w:tcW w:w="993"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t>K-536</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rsidRPr="00104E4D">
              <w:t>Mars</w:t>
            </w:r>
          </w:p>
        </w:tc>
        <w:tc>
          <w:tcPr>
            <w:tcW w:w="1418" w:type="dxa"/>
            <w:tcBorders>
              <w:top w:val="single" w:sz="4" w:space="0" w:color="auto"/>
              <w:left w:val="nil"/>
              <w:bottom w:val="single" w:sz="4" w:space="0" w:color="auto"/>
              <w:right w:val="nil"/>
            </w:tcBorders>
            <w:shd w:val="clear" w:color="auto" w:fill="auto"/>
            <w:noWrap/>
          </w:tcPr>
          <w:p w:rsidR="00104E4D" w:rsidRDefault="00104E4D" w:rsidP="00104E4D">
            <w:pPr>
              <w:spacing w:after="0" w:line="240" w:lineRule="auto"/>
            </w:pPr>
            <w:r w:rsidRPr="00E7543E">
              <w:t>Northern</w:t>
            </w:r>
          </w:p>
        </w:tc>
        <w:tc>
          <w:tcPr>
            <w:tcW w:w="30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4E4D" w:rsidRPr="00104E4D" w:rsidRDefault="00104E4D" w:rsidP="00104E4D">
            <w:pPr>
              <w:spacing w:after="0" w:line="240" w:lineRule="auto"/>
            </w:pPr>
            <w:r>
              <w:t>Project 945AB</w:t>
            </w:r>
          </w:p>
        </w:tc>
      </w:tr>
    </w:tbl>
    <w:p w:rsidR="000201B0" w:rsidRDefault="000201B0" w:rsidP="000201B0">
      <w:pPr>
        <w:keepNext/>
      </w:pPr>
    </w:p>
    <w:p w:rsidR="00104E4D" w:rsidRDefault="00104E4D" w:rsidP="000201B0">
      <w:pPr>
        <w:keepNext/>
      </w:pPr>
      <w:r>
        <w:rPr>
          <w:noProof/>
          <w:lang w:eastAsia="en-CA"/>
        </w:rPr>
        <w:drawing>
          <wp:inline distT="0" distB="0" distL="0" distR="0">
            <wp:extent cx="5943600" cy="3652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rr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p>
    <w:p w:rsidR="00C22E7F" w:rsidRDefault="00B716B9" w:rsidP="00C22E7F">
      <w:pPr>
        <w:rPr>
          <w:b/>
        </w:rPr>
      </w:pPr>
      <w:hyperlink r:id="rId12" w:history="1">
        <w:proofErr w:type="spellStart"/>
        <w:r w:rsidR="006546D7">
          <w:rPr>
            <w:rStyle w:val="Hyperlink"/>
            <w:b/>
          </w:rPr>
          <w:t>Akula</w:t>
        </w:r>
        <w:proofErr w:type="spellEnd"/>
        <w:r w:rsidR="00F82F1E" w:rsidRPr="00F82F1E">
          <w:rPr>
            <w:rStyle w:val="Hyperlink"/>
            <w:b/>
          </w:rPr>
          <w:t xml:space="preserve"> Class</w:t>
        </w:r>
      </w:hyperlink>
    </w:p>
    <w:p w:rsidR="00F82F1E" w:rsidRDefault="006546D7" w:rsidP="00C22E7F">
      <w:r>
        <w:t>This is the most modern Soviet SSN, its production surprised the west and its capabilities caused some significant concern</w:t>
      </w:r>
      <w:r w:rsidR="00890685">
        <w:t>.</w:t>
      </w:r>
      <w:r w:rsidR="00602976">
        <w:t xml:space="preserve"> Designated as the Project 971 </w:t>
      </w:r>
      <w:proofErr w:type="spellStart"/>
      <w:r w:rsidR="00602976">
        <w:t>Shchuka</w:t>
      </w:r>
      <w:proofErr w:type="spellEnd"/>
      <w:r w:rsidR="00602976">
        <w:t xml:space="preserve">-B or Bars, they are collectively referred to as the </w:t>
      </w:r>
      <w:proofErr w:type="spellStart"/>
      <w:r w:rsidR="00602976">
        <w:t>Akula</w:t>
      </w:r>
      <w:proofErr w:type="spellEnd"/>
      <w:r w:rsidR="00602976">
        <w:t xml:space="preserve"> in NATO. Naming is further confused as the Typhoon SSBN is called the ‘</w:t>
      </w:r>
      <w:proofErr w:type="spellStart"/>
      <w:r w:rsidR="00602976">
        <w:t>Akula</w:t>
      </w:r>
      <w:proofErr w:type="spellEnd"/>
      <w:r w:rsidR="00602976">
        <w:t>’ by the Soviets.</w:t>
      </w:r>
      <w:r w:rsidR="002E4FF0">
        <w:t xml:space="preserve"> Northern Fury accelerates production of a couple boats by several months and the final hull, K-157 ‘</w:t>
      </w:r>
      <w:proofErr w:type="spellStart"/>
      <w:r w:rsidR="002E4FF0">
        <w:t>Vepr</w:t>
      </w:r>
      <w:proofErr w:type="spellEnd"/>
      <w:r w:rsidR="002E4FF0">
        <w:t xml:space="preserve">’ by about a year. The seven </w:t>
      </w:r>
      <w:proofErr w:type="spellStart"/>
      <w:r w:rsidR="002E4FF0">
        <w:t>Akula</w:t>
      </w:r>
      <w:proofErr w:type="spellEnd"/>
      <w:r w:rsidR="002E4FF0">
        <w:t xml:space="preserve"> I boats are sometimes compared to the US Los A</w:t>
      </w:r>
      <w:r w:rsidR="0093573A">
        <w:t>ngele</w:t>
      </w:r>
      <w:r w:rsidR="002E4FF0">
        <w:t xml:space="preserve">s class SSNs, while the six ‘Improved’ </w:t>
      </w:r>
      <w:proofErr w:type="spellStart"/>
      <w:r w:rsidR="002E4FF0">
        <w:t>Akula</w:t>
      </w:r>
      <w:proofErr w:type="spellEnd"/>
      <w:r w:rsidR="002E4FF0">
        <w:t xml:space="preserve"> are quieter yet and have better sonars.  The Final boat, the </w:t>
      </w:r>
      <w:proofErr w:type="spellStart"/>
      <w:r w:rsidR="002E4FF0">
        <w:t>Akula</w:t>
      </w:r>
      <w:proofErr w:type="spellEnd"/>
      <w:r w:rsidR="002E4FF0">
        <w:t xml:space="preserve"> II ‘</w:t>
      </w:r>
      <w:proofErr w:type="spellStart"/>
      <w:r w:rsidR="002E4FF0">
        <w:t>Vepr</w:t>
      </w:r>
      <w:proofErr w:type="spellEnd"/>
      <w:r w:rsidR="002E4FF0">
        <w:t xml:space="preserve">’ has been </w:t>
      </w:r>
      <w:r w:rsidR="0093573A">
        <w:t>compared to the Improved Los Angele</w:t>
      </w:r>
      <w:r w:rsidR="002E4FF0">
        <w:t xml:space="preserve">s </w:t>
      </w:r>
      <w:r w:rsidR="0093573A">
        <w:t>class.</w:t>
      </w:r>
    </w:p>
    <w:tbl>
      <w:tblPr>
        <w:tblStyle w:val="TableGrid"/>
        <w:tblW w:w="9576" w:type="dxa"/>
        <w:tblLayout w:type="fixed"/>
        <w:tblLook w:val="04A0" w:firstRow="1" w:lastRow="0" w:firstColumn="1" w:lastColumn="0" w:noHBand="0" w:noVBand="1"/>
      </w:tblPr>
      <w:tblGrid>
        <w:gridCol w:w="1384"/>
        <w:gridCol w:w="992"/>
        <w:gridCol w:w="1843"/>
        <w:gridCol w:w="1559"/>
        <w:gridCol w:w="3798"/>
      </w:tblGrid>
      <w:tr w:rsidR="002F1A45" w:rsidTr="00602976">
        <w:tc>
          <w:tcPr>
            <w:tcW w:w="1384" w:type="dxa"/>
          </w:tcPr>
          <w:p w:rsidR="002F1A45" w:rsidRDefault="002F1A45" w:rsidP="002F1A45">
            <w:r>
              <w:t>Class</w:t>
            </w:r>
          </w:p>
        </w:tc>
        <w:tc>
          <w:tcPr>
            <w:tcW w:w="992" w:type="dxa"/>
          </w:tcPr>
          <w:p w:rsidR="002F1A45" w:rsidRDefault="002F1A45" w:rsidP="002F1A45">
            <w:r>
              <w:t>Pennant</w:t>
            </w:r>
          </w:p>
        </w:tc>
        <w:tc>
          <w:tcPr>
            <w:tcW w:w="1843" w:type="dxa"/>
          </w:tcPr>
          <w:p w:rsidR="002F1A45" w:rsidRDefault="002F1A45" w:rsidP="002F1A45">
            <w:r>
              <w:t>Name</w:t>
            </w:r>
          </w:p>
        </w:tc>
        <w:tc>
          <w:tcPr>
            <w:tcW w:w="1559" w:type="dxa"/>
          </w:tcPr>
          <w:p w:rsidR="002F1A45" w:rsidRDefault="002F1A45" w:rsidP="002F1A45">
            <w:r>
              <w:t>Fleet</w:t>
            </w:r>
          </w:p>
        </w:tc>
        <w:tc>
          <w:tcPr>
            <w:tcW w:w="3798" w:type="dxa"/>
          </w:tcPr>
          <w:p w:rsidR="002F1A45" w:rsidRDefault="002F1A45" w:rsidP="002F1A45">
            <w:r>
              <w:t>Remarks</w:t>
            </w:r>
          </w:p>
        </w:tc>
      </w:tr>
      <w:tr w:rsidR="00602976" w:rsidRPr="00602976" w:rsidTr="00602976">
        <w:trPr>
          <w:trHeight w:val="255"/>
        </w:trPr>
        <w:tc>
          <w:tcPr>
            <w:tcW w:w="1384" w:type="dxa"/>
            <w:noWrap/>
            <w:hideMark/>
          </w:tcPr>
          <w:p w:rsidR="00602976" w:rsidRPr="00602976" w:rsidRDefault="00602976" w:rsidP="00602976">
            <w:proofErr w:type="spellStart"/>
            <w:r w:rsidRPr="00602976">
              <w:t>Akula</w:t>
            </w:r>
            <w:proofErr w:type="spellEnd"/>
            <w:r w:rsidRPr="00602976">
              <w:t xml:space="preserve"> I</w:t>
            </w:r>
          </w:p>
        </w:tc>
        <w:tc>
          <w:tcPr>
            <w:tcW w:w="992" w:type="dxa"/>
            <w:noWrap/>
            <w:hideMark/>
          </w:tcPr>
          <w:p w:rsidR="00602976" w:rsidRPr="002E4FF0" w:rsidRDefault="00602976" w:rsidP="00602976">
            <w:r w:rsidRPr="002E4FF0">
              <w:t>K-317</w:t>
            </w:r>
          </w:p>
        </w:tc>
        <w:tc>
          <w:tcPr>
            <w:tcW w:w="1843" w:type="dxa"/>
            <w:noWrap/>
            <w:hideMark/>
          </w:tcPr>
          <w:p w:rsidR="00602976" w:rsidRPr="00602976" w:rsidRDefault="00602976" w:rsidP="00602976">
            <w:proofErr w:type="spellStart"/>
            <w:r w:rsidRPr="00602976">
              <w:t>Pantera</w:t>
            </w:r>
            <w:proofErr w:type="spellEnd"/>
          </w:p>
        </w:tc>
        <w:tc>
          <w:tcPr>
            <w:tcW w:w="1559" w:type="dxa"/>
            <w:noWrap/>
            <w:hideMark/>
          </w:tcPr>
          <w:p w:rsidR="00602976" w:rsidRDefault="00602976">
            <w:r w:rsidRPr="00910E9F">
              <w:t>Northern</w:t>
            </w:r>
          </w:p>
        </w:tc>
        <w:tc>
          <w:tcPr>
            <w:tcW w:w="3798" w:type="dxa"/>
            <w:noWrap/>
            <w:hideMark/>
          </w:tcPr>
          <w:p w:rsidR="00602976" w:rsidRPr="00602976" w:rsidRDefault="00602976" w:rsidP="00602976">
            <w:r w:rsidRPr="00602976">
              <w:t>Project 971</w:t>
            </w:r>
          </w:p>
        </w:tc>
      </w:tr>
      <w:tr w:rsidR="00602976" w:rsidRPr="00602976" w:rsidTr="00602976">
        <w:trPr>
          <w:trHeight w:val="255"/>
        </w:trPr>
        <w:tc>
          <w:tcPr>
            <w:tcW w:w="1384" w:type="dxa"/>
            <w:noWrap/>
            <w:hideMark/>
          </w:tcPr>
          <w:p w:rsidR="00602976" w:rsidRPr="00602976" w:rsidRDefault="00602976" w:rsidP="00602976">
            <w:r w:rsidRPr="00602976">
              <w:t> </w:t>
            </w:r>
          </w:p>
        </w:tc>
        <w:tc>
          <w:tcPr>
            <w:tcW w:w="992" w:type="dxa"/>
            <w:noWrap/>
            <w:hideMark/>
          </w:tcPr>
          <w:p w:rsidR="00602976" w:rsidRPr="002E4FF0" w:rsidRDefault="00602976" w:rsidP="00602976">
            <w:r w:rsidRPr="002E4FF0">
              <w:t>K-480</w:t>
            </w:r>
          </w:p>
        </w:tc>
        <w:tc>
          <w:tcPr>
            <w:tcW w:w="1843" w:type="dxa"/>
            <w:noWrap/>
            <w:hideMark/>
          </w:tcPr>
          <w:p w:rsidR="00602976" w:rsidRPr="00602976" w:rsidRDefault="00602976" w:rsidP="00602976">
            <w:proofErr w:type="spellStart"/>
            <w:r w:rsidRPr="00602976">
              <w:t>Ak</w:t>
            </w:r>
            <w:proofErr w:type="spellEnd"/>
            <w:r w:rsidRPr="00602976">
              <w:t xml:space="preserve"> Bars</w:t>
            </w:r>
          </w:p>
        </w:tc>
        <w:tc>
          <w:tcPr>
            <w:tcW w:w="1559" w:type="dxa"/>
            <w:noWrap/>
            <w:hideMark/>
          </w:tcPr>
          <w:p w:rsidR="00602976" w:rsidRDefault="00602976">
            <w:r w:rsidRPr="00910E9F">
              <w:t>Northern</w:t>
            </w:r>
          </w:p>
        </w:tc>
        <w:tc>
          <w:tcPr>
            <w:tcW w:w="3798" w:type="dxa"/>
            <w:noWrap/>
            <w:hideMark/>
          </w:tcPr>
          <w:p w:rsidR="00602976" w:rsidRDefault="00602976">
            <w:r w:rsidRPr="00602976">
              <w:t>Project 971</w:t>
            </w:r>
          </w:p>
        </w:tc>
      </w:tr>
      <w:tr w:rsidR="00602976" w:rsidRPr="00602976" w:rsidTr="00602976">
        <w:trPr>
          <w:trHeight w:val="255"/>
        </w:trPr>
        <w:tc>
          <w:tcPr>
            <w:tcW w:w="1384" w:type="dxa"/>
            <w:noWrap/>
            <w:hideMark/>
          </w:tcPr>
          <w:p w:rsidR="00602976" w:rsidRPr="00602976" w:rsidRDefault="00602976" w:rsidP="00602976">
            <w:r w:rsidRPr="00602976">
              <w:t> </w:t>
            </w:r>
          </w:p>
        </w:tc>
        <w:tc>
          <w:tcPr>
            <w:tcW w:w="992" w:type="dxa"/>
            <w:noWrap/>
            <w:hideMark/>
          </w:tcPr>
          <w:p w:rsidR="00602976" w:rsidRPr="002E4FF0" w:rsidRDefault="00602976" w:rsidP="00602976">
            <w:r w:rsidRPr="002E4FF0">
              <w:t>K-331</w:t>
            </w:r>
          </w:p>
        </w:tc>
        <w:tc>
          <w:tcPr>
            <w:tcW w:w="1843" w:type="dxa"/>
            <w:noWrap/>
            <w:hideMark/>
          </w:tcPr>
          <w:p w:rsidR="00602976" w:rsidRPr="00602976" w:rsidRDefault="00602976" w:rsidP="00602976">
            <w:r w:rsidRPr="00602976">
              <w:t>Magadan</w:t>
            </w:r>
          </w:p>
        </w:tc>
        <w:tc>
          <w:tcPr>
            <w:tcW w:w="1559" w:type="dxa"/>
            <w:noWrap/>
            <w:hideMark/>
          </w:tcPr>
          <w:p w:rsidR="00602976" w:rsidRPr="00602976" w:rsidRDefault="00602976" w:rsidP="00602976">
            <w:r w:rsidRPr="00602976">
              <w:t>Pacific</w:t>
            </w:r>
          </w:p>
        </w:tc>
        <w:tc>
          <w:tcPr>
            <w:tcW w:w="3798" w:type="dxa"/>
            <w:noWrap/>
            <w:hideMark/>
          </w:tcPr>
          <w:p w:rsidR="00602976" w:rsidRDefault="00602976">
            <w:r w:rsidRPr="00602976">
              <w:t>Project 971</w:t>
            </w:r>
          </w:p>
        </w:tc>
      </w:tr>
      <w:tr w:rsidR="00602976" w:rsidRPr="00602976" w:rsidTr="00602976">
        <w:trPr>
          <w:trHeight w:val="255"/>
        </w:trPr>
        <w:tc>
          <w:tcPr>
            <w:tcW w:w="1384" w:type="dxa"/>
            <w:noWrap/>
            <w:hideMark/>
          </w:tcPr>
          <w:p w:rsidR="00602976" w:rsidRPr="00602976" w:rsidRDefault="00602976" w:rsidP="00602976">
            <w:r w:rsidRPr="00602976">
              <w:t> </w:t>
            </w:r>
          </w:p>
        </w:tc>
        <w:tc>
          <w:tcPr>
            <w:tcW w:w="992" w:type="dxa"/>
            <w:noWrap/>
            <w:hideMark/>
          </w:tcPr>
          <w:p w:rsidR="00602976" w:rsidRPr="002E4FF0" w:rsidRDefault="00602976" w:rsidP="00602976">
            <w:r w:rsidRPr="002E4FF0">
              <w:t>K-391</w:t>
            </w:r>
          </w:p>
        </w:tc>
        <w:tc>
          <w:tcPr>
            <w:tcW w:w="1843" w:type="dxa"/>
            <w:noWrap/>
            <w:hideMark/>
          </w:tcPr>
          <w:p w:rsidR="00602976" w:rsidRPr="00602976" w:rsidRDefault="00602976" w:rsidP="00602976">
            <w:r w:rsidRPr="00602976">
              <w:t>Bratsk</w:t>
            </w:r>
          </w:p>
        </w:tc>
        <w:tc>
          <w:tcPr>
            <w:tcW w:w="1559" w:type="dxa"/>
            <w:noWrap/>
            <w:hideMark/>
          </w:tcPr>
          <w:p w:rsidR="00602976" w:rsidRPr="00602976" w:rsidRDefault="00602976" w:rsidP="00602976">
            <w:r w:rsidRPr="00602976">
              <w:t>Pacific</w:t>
            </w:r>
          </w:p>
        </w:tc>
        <w:tc>
          <w:tcPr>
            <w:tcW w:w="3798" w:type="dxa"/>
            <w:noWrap/>
            <w:hideMark/>
          </w:tcPr>
          <w:p w:rsidR="00602976" w:rsidRDefault="00602976">
            <w:r w:rsidRPr="00602976">
              <w:t>Project 971</w:t>
            </w:r>
          </w:p>
        </w:tc>
      </w:tr>
      <w:tr w:rsidR="00602976" w:rsidRPr="00602976" w:rsidTr="00602976">
        <w:trPr>
          <w:trHeight w:val="255"/>
        </w:trPr>
        <w:tc>
          <w:tcPr>
            <w:tcW w:w="1384" w:type="dxa"/>
            <w:noWrap/>
            <w:hideMark/>
          </w:tcPr>
          <w:p w:rsidR="00602976" w:rsidRPr="00602976" w:rsidRDefault="00602976" w:rsidP="00602976">
            <w:r w:rsidRPr="00602976">
              <w:t> </w:t>
            </w:r>
          </w:p>
        </w:tc>
        <w:tc>
          <w:tcPr>
            <w:tcW w:w="992" w:type="dxa"/>
            <w:noWrap/>
            <w:hideMark/>
          </w:tcPr>
          <w:p w:rsidR="00602976" w:rsidRPr="002E4FF0" w:rsidRDefault="00602976" w:rsidP="00602976">
            <w:r w:rsidRPr="002E4FF0">
              <w:t>K-322</w:t>
            </w:r>
          </w:p>
        </w:tc>
        <w:tc>
          <w:tcPr>
            <w:tcW w:w="1843" w:type="dxa"/>
            <w:noWrap/>
            <w:hideMark/>
          </w:tcPr>
          <w:p w:rsidR="00602976" w:rsidRPr="00602976" w:rsidRDefault="00602976" w:rsidP="00602976">
            <w:proofErr w:type="spellStart"/>
            <w:r w:rsidRPr="00602976">
              <w:t>Kashalot</w:t>
            </w:r>
            <w:proofErr w:type="spellEnd"/>
          </w:p>
        </w:tc>
        <w:tc>
          <w:tcPr>
            <w:tcW w:w="1559" w:type="dxa"/>
            <w:noWrap/>
            <w:hideMark/>
          </w:tcPr>
          <w:p w:rsidR="00602976" w:rsidRPr="00602976" w:rsidRDefault="00602976" w:rsidP="00602976">
            <w:r w:rsidRPr="00602976">
              <w:t>Pacific</w:t>
            </w:r>
          </w:p>
        </w:tc>
        <w:tc>
          <w:tcPr>
            <w:tcW w:w="3798" w:type="dxa"/>
            <w:noWrap/>
            <w:hideMark/>
          </w:tcPr>
          <w:p w:rsidR="00602976" w:rsidRDefault="00602976">
            <w:r w:rsidRPr="00602976">
              <w:t>Project 971</w:t>
            </w:r>
          </w:p>
        </w:tc>
      </w:tr>
      <w:tr w:rsidR="00602976" w:rsidRPr="00602976" w:rsidTr="00602976">
        <w:trPr>
          <w:trHeight w:val="255"/>
        </w:trPr>
        <w:tc>
          <w:tcPr>
            <w:tcW w:w="1384" w:type="dxa"/>
            <w:noWrap/>
            <w:hideMark/>
          </w:tcPr>
          <w:p w:rsidR="00602976" w:rsidRPr="00602976" w:rsidRDefault="00602976" w:rsidP="00602976">
            <w:r w:rsidRPr="00602976">
              <w:t> </w:t>
            </w:r>
          </w:p>
        </w:tc>
        <w:tc>
          <w:tcPr>
            <w:tcW w:w="992" w:type="dxa"/>
            <w:noWrap/>
            <w:hideMark/>
          </w:tcPr>
          <w:p w:rsidR="00602976" w:rsidRPr="002E4FF0" w:rsidRDefault="00602976" w:rsidP="00602976">
            <w:r w:rsidRPr="002E4FF0">
              <w:t>K-263</w:t>
            </w:r>
          </w:p>
        </w:tc>
        <w:tc>
          <w:tcPr>
            <w:tcW w:w="1843" w:type="dxa"/>
            <w:noWrap/>
            <w:hideMark/>
          </w:tcPr>
          <w:p w:rsidR="00602976" w:rsidRPr="00602976" w:rsidRDefault="00602976" w:rsidP="00602976">
            <w:proofErr w:type="spellStart"/>
            <w:r w:rsidRPr="00602976">
              <w:t>Delfin</w:t>
            </w:r>
            <w:proofErr w:type="spellEnd"/>
          </w:p>
        </w:tc>
        <w:tc>
          <w:tcPr>
            <w:tcW w:w="1559" w:type="dxa"/>
            <w:noWrap/>
            <w:hideMark/>
          </w:tcPr>
          <w:p w:rsidR="00602976" w:rsidRPr="00602976" w:rsidRDefault="00602976" w:rsidP="00602976">
            <w:r w:rsidRPr="00602976">
              <w:t>Pacific</w:t>
            </w:r>
          </w:p>
        </w:tc>
        <w:tc>
          <w:tcPr>
            <w:tcW w:w="3798" w:type="dxa"/>
            <w:noWrap/>
            <w:hideMark/>
          </w:tcPr>
          <w:p w:rsidR="00602976" w:rsidRDefault="00602976">
            <w:r w:rsidRPr="00602976">
              <w:t>Project 971</w:t>
            </w:r>
          </w:p>
        </w:tc>
      </w:tr>
      <w:tr w:rsidR="00602976" w:rsidRPr="00602976" w:rsidTr="00602976">
        <w:trPr>
          <w:trHeight w:val="255"/>
        </w:trPr>
        <w:tc>
          <w:tcPr>
            <w:tcW w:w="1384" w:type="dxa"/>
            <w:noWrap/>
            <w:hideMark/>
          </w:tcPr>
          <w:p w:rsidR="00602976" w:rsidRPr="00602976" w:rsidRDefault="00602976" w:rsidP="00602976">
            <w:r w:rsidRPr="00602976">
              <w:t> </w:t>
            </w:r>
          </w:p>
        </w:tc>
        <w:tc>
          <w:tcPr>
            <w:tcW w:w="992" w:type="dxa"/>
            <w:noWrap/>
            <w:hideMark/>
          </w:tcPr>
          <w:p w:rsidR="00602976" w:rsidRPr="002E4FF0" w:rsidRDefault="00602976" w:rsidP="00602976">
            <w:r w:rsidRPr="002E4FF0">
              <w:t>K-284</w:t>
            </w:r>
          </w:p>
        </w:tc>
        <w:tc>
          <w:tcPr>
            <w:tcW w:w="1843" w:type="dxa"/>
            <w:noWrap/>
            <w:hideMark/>
          </w:tcPr>
          <w:p w:rsidR="00602976" w:rsidRPr="00602976" w:rsidRDefault="00602976" w:rsidP="00602976">
            <w:proofErr w:type="spellStart"/>
            <w:r w:rsidRPr="00602976">
              <w:t>Akula</w:t>
            </w:r>
            <w:proofErr w:type="spellEnd"/>
          </w:p>
        </w:tc>
        <w:tc>
          <w:tcPr>
            <w:tcW w:w="1559" w:type="dxa"/>
            <w:noWrap/>
            <w:hideMark/>
          </w:tcPr>
          <w:p w:rsidR="00602976" w:rsidRPr="00602976" w:rsidRDefault="00602976" w:rsidP="00602976">
            <w:r w:rsidRPr="00602976">
              <w:t>Pacific</w:t>
            </w:r>
          </w:p>
        </w:tc>
        <w:tc>
          <w:tcPr>
            <w:tcW w:w="3798" w:type="dxa"/>
            <w:noWrap/>
            <w:hideMark/>
          </w:tcPr>
          <w:p w:rsidR="00602976" w:rsidRDefault="00602976">
            <w:r w:rsidRPr="00602976">
              <w:t>Project 971</w:t>
            </w:r>
          </w:p>
        </w:tc>
      </w:tr>
      <w:tr w:rsidR="00602976" w:rsidRPr="004E2516" w:rsidTr="00602976">
        <w:trPr>
          <w:trHeight w:val="255"/>
        </w:trPr>
        <w:tc>
          <w:tcPr>
            <w:tcW w:w="1384" w:type="dxa"/>
            <w:noWrap/>
          </w:tcPr>
          <w:p w:rsidR="00602976" w:rsidRPr="00602976" w:rsidRDefault="00602976" w:rsidP="00602976">
            <w:proofErr w:type="spellStart"/>
            <w:r w:rsidRPr="00602976">
              <w:t>Akula</w:t>
            </w:r>
            <w:proofErr w:type="spellEnd"/>
            <w:r w:rsidRPr="00602976">
              <w:t xml:space="preserve"> </w:t>
            </w:r>
            <w:proofErr w:type="spellStart"/>
            <w:r w:rsidRPr="00602976">
              <w:t>Impr</w:t>
            </w:r>
            <w:proofErr w:type="spellEnd"/>
          </w:p>
        </w:tc>
        <w:tc>
          <w:tcPr>
            <w:tcW w:w="992" w:type="dxa"/>
            <w:noWrap/>
          </w:tcPr>
          <w:p w:rsidR="00602976" w:rsidRPr="002E4FF0" w:rsidRDefault="00602976" w:rsidP="00602976">
            <w:r w:rsidRPr="002E4FF0">
              <w:t>K-154</w:t>
            </w:r>
          </w:p>
        </w:tc>
        <w:tc>
          <w:tcPr>
            <w:tcW w:w="1843" w:type="dxa"/>
            <w:noWrap/>
          </w:tcPr>
          <w:p w:rsidR="00602976" w:rsidRPr="00602976" w:rsidRDefault="00602976" w:rsidP="00602976">
            <w:proofErr w:type="spellStart"/>
            <w:r w:rsidRPr="00602976">
              <w:t>Tigr</w:t>
            </w:r>
            <w:proofErr w:type="spellEnd"/>
          </w:p>
        </w:tc>
        <w:tc>
          <w:tcPr>
            <w:tcW w:w="1559" w:type="dxa"/>
            <w:noWrap/>
          </w:tcPr>
          <w:p w:rsidR="00602976" w:rsidRDefault="00602976">
            <w:r w:rsidRPr="00043F7D">
              <w:t>Northern</w:t>
            </w:r>
          </w:p>
        </w:tc>
        <w:tc>
          <w:tcPr>
            <w:tcW w:w="3798" w:type="dxa"/>
            <w:noWrap/>
          </w:tcPr>
          <w:p w:rsidR="00602976" w:rsidRDefault="00602976">
            <w:r w:rsidRPr="00602976">
              <w:t>Project 971</w:t>
            </w:r>
            <w:r>
              <w:t>-I</w:t>
            </w:r>
          </w:p>
        </w:tc>
      </w:tr>
      <w:tr w:rsidR="00602976" w:rsidRPr="004E2516" w:rsidTr="00602976">
        <w:trPr>
          <w:trHeight w:val="255"/>
        </w:trPr>
        <w:tc>
          <w:tcPr>
            <w:tcW w:w="1384" w:type="dxa"/>
            <w:noWrap/>
          </w:tcPr>
          <w:p w:rsidR="00602976" w:rsidRPr="00602976" w:rsidRDefault="00602976" w:rsidP="00602976">
            <w:r w:rsidRPr="00602976">
              <w:t> </w:t>
            </w:r>
          </w:p>
        </w:tc>
        <w:tc>
          <w:tcPr>
            <w:tcW w:w="992" w:type="dxa"/>
            <w:noWrap/>
          </w:tcPr>
          <w:p w:rsidR="00602976" w:rsidRPr="002E4FF0" w:rsidRDefault="00602976" w:rsidP="00602976">
            <w:r w:rsidRPr="002E4FF0">
              <w:t>K-328</w:t>
            </w:r>
          </w:p>
        </w:tc>
        <w:tc>
          <w:tcPr>
            <w:tcW w:w="1843" w:type="dxa"/>
            <w:noWrap/>
          </w:tcPr>
          <w:p w:rsidR="00602976" w:rsidRPr="00602976" w:rsidRDefault="00602976" w:rsidP="00602976">
            <w:r w:rsidRPr="00602976">
              <w:t>Leopard</w:t>
            </w:r>
          </w:p>
        </w:tc>
        <w:tc>
          <w:tcPr>
            <w:tcW w:w="1559" w:type="dxa"/>
            <w:noWrap/>
          </w:tcPr>
          <w:p w:rsidR="00602976" w:rsidRDefault="00602976">
            <w:r w:rsidRPr="00043F7D">
              <w:t>Northern</w:t>
            </w:r>
          </w:p>
        </w:tc>
        <w:tc>
          <w:tcPr>
            <w:tcW w:w="3798" w:type="dxa"/>
            <w:noWrap/>
          </w:tcPr>
          <w:p w:rsidR="00602976" w:rsidRDefault="00602976">
            <w:r w:rsidRPr="00602976">
              <w:t>Project 971</w:t>
            </w:r>
            <w:r>
              <w:t>-I</w:t>
            </w:r>
          </w:p>
        </w:tc>
      </w:tr>
      <w:tr w:rsidR="00602976" w:rsidRPr="004E2516" w:rsidTr="00602976">
        <w:trPr>
          <w:trHeight w:val="255"/>
        </w:trPr>
        <w:tc>
          <w:tcPr>
            <w:tcW w:w="1384" w:type="dxa"/>
            <w:noWrap/>
          </w:tcPr>
          <w:p w:rsidR="00602976" w:rsidRPr="00602976" w:rsidRDefault="00602976" w:rsidP="00602976">
            <w:r w:rsidRPr="00602976">
              <w:t> </w:t>
            </w:r>
          </w:p>
        </w:tc>
        <w:tc>
          <w:tcPr>
            <w:tcW w:w="992" w:type="dxa"/>
            <w:noWrap/>
          </w:tcPr>
          <w:p w:rsidR="00602976" w:rsidRPr="002E4FF0" w:rsidRDefault="00602976" w:rsidP="00602976">
            <w:r w:rsidRPr="002E4FF0">
              <w:t>K-461</w:t>
            </w:r>
          </w:p>
        </w:tc>
        <w:tc>
          <w:tcPr>
            <w:tcW w:w="1843" w:type="dxa"/>
            <w:noWrap/>
          </w:tcPr>
          <w:p w:rsidR="00602976" w:rsidRPr="00602976" w:rsidRDefault="00602976" w:rsidP="00602976">
            <w:r w:rsidRPr="00602976">
              <w:t>Volk</w:t>
            </w:r>
          </w:p>
        </w:tc>
        <w:tc>
          <w:tcPr>
            <w:tcW w:w="1559" w:type="dxa"/>
            <w:noWrap/>
          </w:tcPr>
          <w:p w:rsidR="00602976" w:rsidRDefault="00602976">
            <w:r w:rsidRPr="00043F7D">
              <w:t>Northern</w:t>
            </w:r>
          </w:p>
        </w:tc>
        <w:tc>
          <w:tcPr>
            <w:tcW w:w="3798" w:type="dxa"/>
            <w:noWrap/>
          </w:tcPr>
          <w:p w:rsidR="00602976" w:rsidRDefault="00602976">
            <w:r w:rsidRPr="00602976">
              <w:t>Project 971</w:t>
            </w:r>
            <w:r>
              <w:t>-I</w:t>
            </w:r>
          </w:p>
        </w:tc>
      </w:tr>
      <w:tr w:rsidR="00602976" w:rsidRPr="004E2516" w:rsidTr="00602976">
        <w:trPr>
          <w:trHeight w:val="255"/>
        </w:trPr>
        <w:tc>
          <w:tcPr>
            <w:tcW w:w="1384" w:type="dxa"/>
            <w:noWrap/>
          </w:tcPr>
          <w:p w:rsidR="00602976" w:rsidRPr="00602976" w:rsidRDefault="00602976" w:rsidP="00602976">
            <w:r w:rsidRPr="00602976">
              <w:t> </w:t>
            </w:r>
          </w:p>
        </w:tc>
        <w:tc>
          <w:tcPr>
            <w:tcW w:w="992" w:type="dxa"/>
            <w:noWrap/>
          </w:tcPr>
          <w:p w:rsidR="00602976" w:rsidRPr="002E4FF0" w:rsidRDefault="00602976" w:rsidP="00602976">
            <w:r w:rsidRPr="002E4FF0">
              <w:t>K-295</w:t>
            </w:r>
          </w:p>
        </w:tc>
        <w:tc>
          <w:tcPr>
            <w:tcW w:w="1843" w:type="dxa"/>
            <w:noWrap/>
          </w:tcPr>
          <w:p w:rsidR="00602976" w:rsidRPr="00602976" w:rsidRDefault="00602976" w:rsidP="00602976">
            <w:r w:rsidRPr="00602976">
              <w:t>Samara</w:t>
            </w:r>
          </w:p>
        </w:tc>
        <w:tc>
          <w:tcPr>
            <w:tcW w:w="1559" w:type="dxa"/>
            <w:noWrap/>
          </w:tcPr>
          <w:p w:rsidR="00602976" w:rsidRPr="00602976" w:rsidRDefault="00602976" w:rsidP="00602976">
            <w:r w:rsidRPr="00602976">
              <w:t>Pacific</w:t>
            </w:r>
          </w:p>
        </w:tc>
        <w:tc>
          <w:tcPr>
            <w:tcW w:w="3798" w:type="dxa"/>
            <w:noWrap/>
          </w:tcPr>
          <w:p w:rsidR="00602976" w:rsidRDefault="00602976">
            <w:r w:rsidRPr="00602976">
              <w:t>Project 971</w:t>
            </w:r>
            <w:r>
              <w:t>-I</w:t>
            </w:r>
          </w:p>
        </w:tc>
      </w:tr>
      <w:tr w:rsidR="00602976" w:rsidRPr="004E2516" w:rsidTr="00602976">
        <w:trPr>
          <w:trHeight w:val="255"/>
        </w:trPr>
        <w:tc>
          <w:tcPr>
            <w:tcW w:w="1384" w:type="dxa"/>
            <w:noWrap/>
          </w:tcPr>
          <w:p w:rsidR="00602976" w:rsidRPr="00602976" w:rsidRDefault="00602976" w:rsidP="00602976">
            <w:r w:rsidRPr="00602976">
              <w:lastRenderedPageBreak/>
              <w:t> </w:t>
            </w:r>
          </w:p>
        </w:tc>
        <w:tc>
          <w:tcPr>
            <w:tcW w:w="992" w:type="dxa"/>
            <w:noWrap/>
          </w:tcPr>
          <w:p w:rsidR="00602976" w:rsidRPr="002E4FF0" w:rsidRDefault="00602976" w:rsidP="00602976">
            <w:r w:rsidRPr="002E4FF0">
              <w:t>K-419</w:t>
            </w:r>
          </w:p>
        </w:tc>
        <w:tc>
          <w:tcPr>
            <w:tcW w:w="1843" w:type="dxa"/>
            <w:noWrap/>
          </w:tcPr>
          <w:p w:rsidR="00602976" w:rsidRPr="00602976" w:rsidRDefault="00602976" w:rsidP="00602976">
            <w:proofErr w:type="spellStart"/>
            <w:r w:rsidRPr="00602976">
              <w:t>Kuzbass</w:t>
            </w:r>
            <w:proofErr w:type="spellEnd"/>
          </w:p>
        </w:tc>
        <w:tc>
          <w:tcPr>
            <w:tcW w:w="1559" w:type="dxa"/>
            <w:noWrap/>
          </w:tcPr>
          <w:p w:rsidR="00602976" w:rsidRPr="00602976" w:rsidRDefault="00602976" w:rsidP="00602976">
            <w:r w:rsidRPr="00602976">
              <w:t>Pacific</w:t>
            </w:r>
          </w:p>
        </w:tc>
        <w:tc>
          <w:tcPr>
            <w:tcW w:w="3798" w:type="dxa"/>
            <w:noWrap/>
          </w:tcPr>
          <w:p w:rsidR="00602976" w:rsidRDefault="00602976">
            <w:r w:rsidRPr="00602976">
              <w:t>Project 971</w:t>
            </w:r>
            <w:r>
              <w:t>-I</w:t>
            </w:r>
          </w:p>
        </w:tc>
      </w:tr>
      <w:tr w:rsidR="00602976" w:rsidRPr="004E2516" w:rsidTr="00602976">
        <w:trPr>
          <w:trHeight w:val="255"/>
        </w:trPr>
        <w:tc>
          <w:tcPr>
            <w:tcW w:w="1384" w:type="dxa"/>
            <w:noWrap/>
          </w:tcPr>
          <w:p w:rsidR="00602976" w:rsidRPr="00602976" w:rsidRDefault="00602976" w:rsidP="00602976">
            <w:r w:rsidRPr="00602976">
              <w:t> </w:t>
            </w:r>
          </w:p>
        </w:tc>
        <w:tc>
          <w:tcPr>
            <w:tcW w:w="992" w:type="dxa"/>
            <w:noWrap/>
          </w:tcPr>
          <w:p w:rsidR="00602976" w:rsidRPr="002E4FF0" w:rsidRDefault="00602976" w:rsidP="00602976">
            <w:r w:rsidRPr="002E4FF0">
              <w:t>K-152</w:t>
            </w:r>
          </w:p>
        </w:tc>
        <w:tc>
          <w:tcPr>
            <w:tcW w:w="1843" w:type="dxa"/>
            <w:noWrap/>
          </w:tcPr>
          <w:p w:rsidR="00602976" w:rsidRPr="00602976" w:rsidRDefault="00602976" w:rsidP="00602976">
            <w:proofErr w:type="spellStart"/>
            <w:r w:rsidRPr="00602976">
              <w:t>Nerpa</w:t>
            </w:r>
            <w:proofErr w:type="spellEnd"/>
          </w:p>
        </w:tc>
        <w:tc>
          <w:tcPr>
            <w:tcW w:w="1559" w:type="dxa"/>
            <w:noWrap/>
          </w:tcPr>
          <w:p w:rsidR="00602976" w:rsidRPr="00602976" w:rsidRDefault="00602976" w:rsidP="00602976">
            <w:r w:rsidRPr="00602976">
              <w:t>Pacific</w:t>
            </w:r>
          </w:p>
        </w:tc>
        <w:tc>
          <w:tcPr>
            <w:tcW w:w="3798" w:type="dxa"/>
            <w:noWrap/>
          </w:tcPr>
          <w:p w:rsidR="00602976" w:rsidRDefault="00602976">
            <w:r w:rsidRPr="00602976">
              <w:t>Project 971</w:t>
            </w:r>
            <w:r>
              <w:t>-I</w:t>
            </w:r>
          </w:p>
        </w:tc>
      </w:tr>
      <w:tr w:rsidR="00602976" w:rsidRPr="004E2516" w:rsidTr="00602976">
        <w:trPr>
          <w:trHeight w:val="255"/>
        </w:trPr>
        <w:tc>
          <w:tcPr>
            <w:tcW w:w="1384" w:type="dxa"/>
            <w:noWrap/>
          </w:tcPr>
          <w:p w:rsidR="00602976" w:rsidRPr="00602976" w:rsidRDefault="00602976" w:rsidP="00602976">
            <w:proofErr w:type="spellStart"/>
            <w:r w:rsidRPr="00602976">
              <w:t>Akula</w:t>
            </w:r>
            <w:proofErr w:type="spellEnd"/>
            <w:r w:rsidRPr="00602976">
              <w:t xml:space="preserve"> II</w:t>
            </w:r>
          </w:p>
        </w:tc>
        <w:tc>
          <w:tcPr>
            <w:tcW w:w="992" w:type="dxa"/>
            <w:noWrap/>
          </w:tcPr>
          <w:p w:rsidR="00602976" w:rsidRPr="002E4FF0" w:rsidRDefault="00602976" w:rsidP="00602976">
            <w:r w:rsidRPr="002E4FF0">
              <w:t>K-157</w:t>
            </w:r>
          </w:p>
        </w:tc>
        <w:tc>
          <w:tcPr>
            <w:tcW w:w="1843" w:type="dxa"/>
            <w:noWrap/>
          </w:tcPr>
          <w:p w:rsidR="00602976" w:rsidRPr="00602976" w:rsidRDefault="00602976" w:rsidP="00602976">
            <w:proofErr w:type="spellStart"/>
            <w:r w:rsidRPr="00602976">
              <w:t>Vepr</w:t>
            </w:r>
            <w:proofErr w:type="spellEnd"/>
          </w:p>
        </w:tc>
        <w:tc>
          <w:tcPr>
            <w:tcW w:w="1559" w:type="dxa"/>
            <w:noWrap/>
          </w:tcPr>
          <w:p w:rsidR="00602976" w:rsidRDefault="00602976" w:rsidP="002F1A45">
            <w:r w:rsidRPr="00E7543E">
              <w:t>Northern</w:t>
            </w:r>
          </w:p>
        </w:tc>
        <w:tc>
          <w:tcPr>
            <w:tcW w:w="3798" w:type="dxa"/>
            <w:noWrap/>
          </w:tcPr>
          <w:p w:rsidR="00602976" w:rsidRPr="00602976" w:rsidRDefault="00602976">
            <w:pPr>
              <w:rPr>
                <w:u w:val="single"/>
              </w:rPr>
            </w:pPr>
            <w:r w:rsidRPr="00602976">
              <w:t>Project 971U</w:t>
            </w:r>
          </w:p>
        </w:tc>
      </w:tr>
    </w:tbl>
    <w:p w:rsidR="00890685" w:rsidRDefault="00890685" w:rsidP="00C22E7F"/>
    <w:p w:rsidR="0093573A" w:rsidRPr="00F82F1E" w:rsidRDefault="0093573A" w:rsidP="00C22E7F">
      <w:r>
        <w:rPr>
          <w:noProof/>
          <w:lang w:eastAsia="en-CA"/>
        </w:rPr>
        <w:drawing>
          <wp:inline distT="0" distB="0" distL="0" distR="0">
            <wp:extent cx="59055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ula1.jpg"/>
                    <pic:cNvPicPr/>
                  </pic:nvPicPr>
                  <pic:blipFill>
                    <a:blip r:embed="rId13">
                      <a:extLst>
                        <a:ext uri="{28A0092B-C50C-407E-A947-70E740481C1C}">
                          <a14:useLocalDpi xmlns:a14="http://schemas.microsoft.com/office/drawing/2010/main" val="0"/>
                        </a:ext>
                      </a:extLst>
                    </a:blip>
                    <a:stretch>
                      <a:fillRect/>
                    </a:stretch>
                  </pic:blipFill>
                  <pic:spPr>
                    <a:xfrm>
                      <a:off x="0" y="0"/>
                      <a:ext cx="5905500" cy="2200275"/>
                    </a:xfrm>
                    <a:prstGeom prst="rect">
                      <a:avLst/>
                    </a:prstGeom>
                  </pic:spPr>
                </pic:pic>
              </a:graphicData>
            </a:graphic>
          </wp:inline>
        </w:drawing>
      </w:r>
    </w:p>
    <w:p w:rsidR="0080560E" w:rsidRPr="0080560E" w:rsidRDefault="0080560E" w:rsidP="00C22E7F">
      <w:pPr>
        <w:rPr>
          <w:b/>
        </w:rPr>
      </w:pPr>
      <w:r w:rsidRPr="0080560E">
        <w:rPr>
          <w:b/>
        </w:rPr>
        <w:t>SSK</w:t>
      </w:r>
    </w:p>
    <w:p w:rsidR="0080560E" w:rsidRDefault="0080560E" w:rsidP="00C22E7F">
      <w:bookmarkStart w:id="0" w:name="_GoBack"/>
      <w:bookmarkEnd w:id="0"/>
    </w:p>
    <w:p w:rsidR="0080560E" w:rsidRDefault="0080560E" w:rsidP="00C22E7F"/>
    <w:p w:rsidR="0080560E" w:rsidRDefault="0080560E" w:rsidP="00C22E7F"/>
    <w:p w:rsidR="00F82F1E" w:rsidRPr="00475E93" w:rsidRDefault="00B716B9" w:rsidP="00C22E7F">
      <w:pPr>
        <w:rPr>
          <w:b/>
        </w:rPr>
      </w:pPr>
      <w:hyperlink r:id="rId14" w:history="1">
        <w:r w:rsidR="00475E93" w:rsidRPr="00475E93">
          <w:rPr>
            <w:rStyle w:val="Hyperlink"/>
            <w:b/>
          </w:rPr>
          <w:t>Echo II class</w:t>
        </w:r>
      </w:hyperlink>
    </w:p>
    <w:p w:rsidR="00475E93" w:rsidRDefault="00475E93" w:rsidP="00C22E7F">
      <w:r>
        <w:t>These obsolete and accident prone boats are considered ‘First Generation’ SSGNs.  The preceding Echo I class were all retired by 1994 but all surviving Echo IIs remain active in the Northern Fury campaign. These boats must surface to launch their missiles, and must remain in that vulnerable state until the missiles receive mid-course guidance updates – up to 20 minutes. Modern submariners would consider this as suicidal.  These boats have gone through a series of upgrades to carry more modern missiles,</w:t>
      </w:r>
      <w:r w:rsidR="00C61A41">
        <w:t xml:space="preserve"> the original boats carried eight</w:t>
      </w:r>
      <w:r>
        <w:t xml:space="preserve"> </w:t>
      </w:r>
      <w:hyperlink r:id="rId15" w:history="1">
        <w:r w:rsidR="00C61A41" w:rsidRPr="00C61A41">
          <w:rPr>
            <w:rStyle w:val="Hyperlink"/>
          </w:rPr>
          <w:t>SS-N-3a "Shaddock"</w:t>
        </w:r>
      </w:hyperlink>
      <w:r w:rsidR="00C61A41">
        <w:t xml:space="preserve"> anti-ship missiles, 14 were converted to carry the </w:t>
      </w:r>
      <w:hyperlink r:id="rId16" w:history="1">
        <w:r w:rsidR="00C61A41" w:rsidRPr="00C61A41">
          <w:rPr>
            <w:rStyle w:val="Hyperlink"/>
          </w:rPr>
          <w:t xml:space="preserve">P-500 </w:t>
        </w:r>
        <w:proofErr w:type="spellStart"/>
        <w:r w:rsidR="00C61A41" w:rsidRPr="00C61A41">
          <w:rPr>
            <w:rStyle w:val="Hyperlink"/>
          </w:rPr>
          <w:t>Bazalt</w:t>
        </w:r>
        <w:proofErr w:type="spellEnd"/>
        <w:r w:rsidR="00C61A41" w:rsidRPr="00C61A41">
          <w:rPr>
            <w:rStyle w:val="Hyperlink"/>
          </w:rPr>
          <w:t xml:space="preserve">  SS-N-12 "Sandbox",</w:t>
        </w:r>
      </w:hyperlink>
      <w:r w:rsidR="00C61A41">
        <w:t xml:space="preserve"> and of five of these (3 historically) were converted to the improved P-1000 version with a better radar and extended range. </w:t>
      </w:r>
      <w:r>
        <w:t xml:space="preserve">Of the 29 boats, </w:t>
      </w:r>
      <w:r w:rsidR="00880DE6">
        <w:t xml:space="preserve">one </w:t>
      </w:r>
      <w:r>
        <w:t>ha</w:t>
      </w:r>
      <w:r w:rsidR="00880DE6">
        <w:t>s</w:t>
      </w:r>
      <w:r>
        <w:t xml:space="preserve"> been sunk </w:t>
      </w:r>
      <w:r w:rsidR="00880DE6">
        <w:t>in a collision but there have been</w:t>
      </w:r>
      <w:r>
        <w:t xml:space="preserve"> 13 major collisions, fires, or reactor accidents</w:t>
      </w:r>
      <w:r w:rsidR="00880DE6">
        <w:t xml:space="preserve"> involving these boats</w:t>
      </w:r>
      <w:r>
        <w:t xml:space="preserve">. </w:t>
      </w:r>
      <w:r w:rsidR="00C61A41">
        <w:t xml:space="preserve"> </w:t>
      </w:r>
      <w:r w:rsidR="00880DE6">
        <w:t>Three</w:t>
      </w:r>
      <w:r w:rsidR="00182BA3">
        <w:t xml:space="preserve"> boats had been converted to receive targeting data directly from satellites, and h</w:t>
      </w:r>
      <w:r w:rsidR="00C61A41">
        <w:t xml:space="preserve">istorically, one of the boats was converted to support divers and Special Forces, in Northern Fury four of the original boats have undergone this conversion.  </w:t>
      </w:r>
    </w:p>
    <w:p w:rsidR="00182BA3" w:rsidRDefault="00182BA3" w:rsidP="00C22E7F"/>
    <w:tbl>
      <w:tblPr>
        <w:tblStyle w:val="TableGrid"/>
        <w:tblW w:w="8647" w:type="dxa"/>
        <w:tblInd w:w="-459" w:type="dxa"/>
        <w:tblLayout w:type="fixed"/>
        <w:tblLook w:val="04A0" w:firstRow="1" w:lastRow="0" w:firstColumn="1" w:lastColumn="0" w:noHBand="0" w:noVBand="1"/>
      </w:tblPr>
      <w:tblGrid>
        <w:gridCol w:w="1418"/>
        <w:gridCol w:w="992"/>
        <w:gridCol w:w="1701"/>
        <w:gridCol w:w="1134"/>
        <w:gridCol w:w="851"/>
        <w:gridCol w:w="2551"/>
      </w:tblGrid>
      <w:tr w:rsidR="00182BA3" w:rsidTr="00F36808">
        <w:tc>
          <w:tcPr>
            <w:tcW w:w="1418" w:type="dxa"/>
            <w:shd w:val="clear" w:color="auto" w:fill="D9D9D9" w:themeFill="background1" w:themeFillShade="D9"/>
          </w:tcPr>
          <w:p w:rsidR="00182BA3" w:rsidRDefault="00182BA3" w:rsidP="00C61A41">
            <w:r>
              <w:t>Class</w:t>
            </w:r>
          </w:p>
        </w:tc>
        <w:tc>
          <w:tcPr>
            <w:tcW w:w="992" w:type="dxa"/>
            <w:shd w:val="clear" w:color="auto" w:fill="D9D9D9" w:themeFill="background1" w:themeFillShade="D9"/>
          </w:tcPr>
          <w:p w:rsidR="00182BA3" w:rsidRDefault="00182BA3" w:rsidP="00C61A41">
            <w:r>
              <w:t>Pennant</w:t>
            </w:r>
          </w:p>
        </w:tc>
        <w:tc>
          <w:tcPr>
            <w:tcW w:w="1701" w:type="dxa"/>
            <w:shd w:val="clear" w:color="auto" w:fill="D9D9D9" w:themeFill="background1" w:themeFillShade="D9"/>
          </w:tcPr>
          <w:p w:rsidR="00182BA3" w:rsidRDefault="00182BA3" w:rsidP="00C61A41">
            <w:r>
              <w:t>Name</w:t>
            </w:r>
          </w:p>
        </w:tc>
        <w:tc>
          <w:tcPr>
            <w:tcW w:w="1134" w:type="dxa"/>
            <w:shd w:val="clear" w:color="auto" w:fill="D9D9D9" w:themeFill="background1" w:themeFillShade="D9"/>
          </w:tcPr>
          <w:p w:rsidR="00182BA3" w:rsidRDefault="00182BA3" w:rsidP="00C61A41">
            <w:r>
              <w:t>Fleet</w:t>
            </w:r>
          </w:p>
        </w:tc>
        <w:tc>
          <w:tcPr>
            <w:tcW w:w="851" w:type="dxa"/>
            <w:shd w:val="clear" w:color="auto" w:fill="D9D9D9" w:themeFill="background1" w:themeFillShade="D9"/>
          </w:tcPr>
          <w:p w:rsidR="00182BA3" w:rsidRDefault="00182BA3" w:rsidP="00C61A41">
            <w:r>
              <w:t>SSM</w:t>
            </w:r>
          </w:p>
        </w:tc>
        <w:tc>
          <w:tcPr>
            <w:tcW w:w="2551" w:type="dxa"/>
            <w:shd w:val="clear" w:color="auto" w:fill="D9D9D9" w:themeFill="background1" w:themeFillShade="D9"/>
          </w:tcPr>
          <w:p w:rsidR="00182BA3" w:rsidRDefault="00182BA3" w:rsidP="00C61A41">
            <w:r>
              <w:t>Remarks</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ST</w:t>
            </w:r>
          </w:p>
        </w:tc>
        <w:tc>
          <w:tcPr>
            <w:tcW w:w="992" w:type="dxa"/>
            <w:noWrap/>
            <w:vAlign w:val="bottom"/>
          </w:tcPr>
          <w:p w:rsidR="00F36808" w:rsidRDefault="00F36808">
            <w:pPr>
              <w:rPr>
                <w:rFonts w:ascii="Calibri" w:hAnsi="Calibri"/>
                <w:color w:val="000000"/>
              </w:rPr>
            </w:pPr>
            <w:r>
              <w:rPr>
                <w:rFonts w:ascii="Calibri" w:hAnsi="Calibri"/>
                <w:color w:val="000000"/>
              </w:rPr>
              <w:t>K-1</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xml:space="preserve">Sat </w:t>
            </w:r>
            <w:proofErr w:type="spellStart"/>
            <w:r>
              <w:rPr>
                <w:rFonts w:ascii="Calibri" w:hAnsi="Calibri"/>
                <w:color w:val="000000"/>
              </w:rPr>
              <w:t>Tgt</w:t>
            </w:r>
            <w:proofErr w:type="spellEnd"/>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K-127</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lastRenderedPageBreak/>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K-10</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Sunk in collision, 1982</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ST</w:t>
            </w:r>
          </w:p>
        </w:tc>
        <w:tc>
          <w:tcPr>
            <w:tcW w:w="992" w:type="dxa"/>
            <w:noWrap/>
            <w:vAlign w:val="bottom"/>
          </w:tcPr>
          <w:p w:rsidR="00F36808" w:rsidRDefault="00F36808">
            <w:pPr>
              <w:rPr>
                <w:rFonts w:ascii="Calibri" w:hAnsi="Calibri"/>
                <w:color w:val="000000"/>
              </w:rPr>
            </w:pPr>
            <w:r>
              <w:rPr>
                <w:rFonts w:ascii="Calibri" w:hAnsi="Calibri"/>
                <w:color w:val="000000"/>
              </w:rPr>
              <w:t>K-22</w:t>
            </w:r>
          </w:p>
        </w:tc>
        <w:tc>
          <w:tcPr>
            <w:tcW w:w="1701" w:type="dxa"/>
            <w:noWrap/>
            <w:vAlign w:val="bottom"/>
          </w:tcPr>
          <w:p w:rsidR="00F36808" w:rsidRDefault="00F36808">
            <w:pPr>
              <w:rPr>
                <w:rFonts w:ascii="Calibri" w:hAnsi="Calibri"/>
                <w:color w:val="000000"/>
              </w:rPr>
            </w:pPr>
            <w:proofErr w:type="spellStart"/>
            <w:r>
              <w:rPr>
                <w:rFonts w:ascii="Calibri" w:hAnsi="Calibri"/>
                <w:color w:val="000000"/>
              </w:rPr>
              <w:t>Krasnovardeets</w:t>
            </w:r>
            <w:proofErr w:type="spellEnd"/>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xml:space="preserve">Sat </w:t>
            </w:r>
            <w:proofErr w:type="spellStart"/>
            <w:r>
              <w:rPr>
                <w:rFonts w:ascii="Calibri" w:hAnsi="Calibri"/>
                <w:color w:val="000000"/>
              </w:rPr>
              <w:t>Tgt</w:t>
            </w:r>
            <w:proofErr w:type="spellEnd"/>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K-23</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K-428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K-431</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Northern</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Reactor accident, Reserve</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K-134</w:t>
            </w:r>
          </w:p>
        </w:tc>
        <w:tc>
          <w:tcPr>
            <w:tcW w:w="1701" w:type="dxa"/>
            <w:noWrap/>
            <w:vAlign w:val="bottom"/>
          </w:tcPr>
          <w:p w:rsidR="00F36808" w:rsidRDefault="00F36808">
            <w:pPr>
              <w:rPr>
                <w:rFonts w:ascii="Calibri" w:hAnsi="Calibri"/>
                <w:color w:val="000000"/>
              </w:rPr>
            </w:pPr>
            <w:proofErr w:type="spellStart"/>
            <w:r>
              <w:rPr>
                <w:rFonts w:ascii="Calibri" w:hAnsi="Calibri"/>
                <w:color w:val="000000"/>
              </w:rPr>
              <w:t>Kefal</w:t>
            </w:r>
            <w:proofErr w:type="spellEnd"/>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ST</w:t>
            </w:r>
          </w:p>
        </w:tc>
        <w:tc>
          <w:tcPr>
            <w:tcW w:w="992" w:type="dxa"/>
            <w:noWrap/>
            <w:vAlign w:val="bottom"/>
          </w:tcPr>
          <w:p w:rsidR="00F36808" w:rsidRDefault="00F36808">
            <w:pPr>
              <w:rPr>
                <w:rFonts w:ascii="Calibri" w:hAnsi="Calibri"/>
                <w:color w:val="000000"/>
              </w:rPr>
            </w:pPr>
            <w:r>
              <w:rPr>
                <w:rFonts w:ascii="Calibri" w:hAnsi="Calibri"/>
                <w:color w:val="000000"/>
              </w:rPr>
              <w:t>K-35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xml:space="preserve">Sat </w:t>
            </w:r>
            <w:proofErr w:type="spellStart"/>
            <w:r>
              <w:rPr>
                <w:rFonts w:ascii="Calibri" w:hAnsi="Calibri"/>
                <w:color w:val="000000"/>
              </w:rPr>
              <w:t>Tgt</w:t>
            </w:r>
            <w:proofErr w:type="spellEnd"/>
          </w:p>
        </w:tc>
      </w:tr>
      <w:tr w:rsidR="00F36808" w:rsidRPr="004E2516" w:rsidTr="00F36808">
        <w:trPr>
          <w:trHeight w:val="255"/>
        </w:trPr>
        <w:tc>
          <w:tcPr>
            <w:tcW w:w="1418" w:type="dxa"/>
            <w:shd w:val="clear" w:color="auto" w:fill="auto"/>
            <w:noWrap/>
            <w:vAlign w:val="bottom"/>
          </w:tcPr>
          <w:p w:rsidR="00F36808" w:rsidRDefault="00F36808">
            <w:pPr>
              <w:rPr>
                <w:rFonts w:ascii="Calibri" w:hAnsi="Calibri"/>
                <w:color w:val="000000"/>
              </w:rPr>
            </w:pPr>
            <w:r>
              <w:rPr>
                <w:rFonts w:ascii="Calibri" w:hAnsi="Calibri"/>
                <w:color w:val="000000"/>
              </w:rPr>
              <w:t>Echo II SOF</w:t>
            </w:r>
          </w:p>
        </w:tc>
        <w:tc>
          <w:tcPr>
            <w:tcW w:w="992" w:type="dxa"/>
            <w:shd w:val="clear" w:color="auto" w:fill="auto"/>
            <w:noWrap/>
            <w:vAlign w:val="bottom"/>
          </w:tcPr>
          <w:p w:rsidR="00F36808" w:rsidRDefault="00F36808">
            <w:pPr>
              <w:rPr>
                <w:rFonts w:ascii="Calibri" w:hAnsi="Calibri"/>
                <w:color w:val="000000"/>
              </w:rPr>
            </w:pPr>
            <w:r>
              <w:rPr>
                <w:rFonts w:ascii="Calibri" w:hAnsi="Calibri"/>
                <w:color w:val="000000"/>
              </w:rPr>
              <w:t>K-47</w:t>
            </w:r>
          </w:p>
        </w:tc>
        <w:tc>
          <w:tcPr>
            <w:tcW w:w="1701" w:type="dxa"/>
            <w:shd w:val="clear" w:color="auto" w:fill="auto"/>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auto"/>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auto"/>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K-48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K-56</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K-557</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K-74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SOF</w:t>
            </w:r>
          </w:p>
        </w:tc>
        <w:tc>
          <w:tcPr>
            <w:tcW w:w="992" w:type="dxa"/>
            <w:noWrap/>
            <w:vAlign w:val="bottom"/>
          </w:tcPr>
          <w:p w:rsidR="00F36808" w:rsidRDefault="00F36808">
            <w:pPr>
              <w:rPr>
                <w:rFonts w:ascii="Calibri" w:hAnsi="Calibri"/>
                <w:color w:val="000000"/>
              </w:rPr>
            </w:pPr>
            <w:r>
              <w:rPr>
                <w:rFonts w:ascii="Calibri" w:hAnsi="Calibri"/>
                <w:color w:val="000000"/>
              </w:rPr>
              <w:t>K-86</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K-90</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SOF</w:t>
            </w:r>
          </w:p>
        </w:tc>
        <w:tc>
          <w:tcPr>
            <w:tcW w:w="992" w:type="dxa"/>
            <w:noWrap/>
            <w:vAlign w:val="bottom"/>
          </w:tcPr>
          <w:p w:rsidR="00F36808" w:rsidRDefault="00F36808">
            <w:pPr>
              <w:rPr>
                <w:rFonts w:ascii="Calibri" w:hAnsi="Calibri"/>
                <w:color w:val="000000"/>
              </w:rPr>
            </w:pPr>
            <w:r>
              <w:rPr>
                <w:rFonts w:ascii="Calibri" w:hAnsi="Calibri"/>
                <w:color w:val="000000"/>
              </w:rPr>
              <w:t>K-94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K-144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K-108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K-116</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Pacific</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Reactor accident, Reserve</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K-125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K-128</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K-135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SOF</w:t>
            </w:r>
          </w:p>
        </w:tc>
        <w:tc>
          <w:tcPr>
            <w:tcW w:w="992" w:type="dxa"/>
            <w:noWrap/>
            <w:vAlign w:val="bottom"/>
          </w:tcPr>
          <w:p w:rsidR="00F36808" w:rsidRDefault="00F36808">
            <w:pPr>
              <w:rPr>
                <w:rFonts w:ascii="Calibri" w:hAnsi="Calibri"/>
                <w:color w:val="000000"/>
              </w:rPr>
            </w:pPr>
            <w:r>
              <w:rPr>
                <w:rFonts w:ascii="Calibri" w:hAnsi="Calibri"/>
                <w:color w:val="000000"/>
              </w:rPr>
              <w:t>K-166</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SOF</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w:t>
            </w:r>
          </w:p>
        </w:tc>
        <w:tc>
          <w:tcPr>
            <w:tcW w:w="992" w:type="dxa"/>
            <w:noWrap/>
            <w:vAlign w:val="bottom"/>
          </w:tcPr>
          <w:p w:rsidR="00F36808" w:rsidRDefault="00F36808">
            <w:pPr>
              <w:rPr>
                <w:rFonts w:ascii="Calibri" w:hAnsi="Calibri"/>
                <w:color w:val="000000"/>
              </w:rPr>
            </w:pPr>
            <w:r>
              <w:rPr>
                <w:rFonts w:ascii="Calibri" w:hAnsi="Calibri"/>
                <w:color w:val="000000"/>
              </w:rPr>
              <w:t>K-172</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Northern</w:t>
            </w:r>
          </w:p>
        </w:tc>
        <w:tc>
          <w:tcPr>
            <w:tcW w:w="851" w:type="dxa"/>
            <w:vAlign w:val="bottom"/>
          </w:tcPr>
          <w:p w:rsidR="00F36808" w:rsidRDefault="00F36808">
            <w:pPr>
              <w:rPr>
                <w:rFonts w:ascii="Calibri" w:hAnsi="Calibri"/>
                <w:color w:val="000000"/>
              </w:rPr>
            </w:pPr>
            <w:r>
              <w:rPr>
                <w:rFonts w:ascii="Calibri" w:hAnsi="Calibri"/>
                <w:color w:val="000000"/>
              </w:rPr>
              <w:t>P-500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K-175</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Echo II MKV</w:t>
            </w:r>
          </w:p>
        </w:tc>
        <w:tc>
          <w:tcPr>
            <w:tcW w:w="992" w:type="dxa"/>
            <w:noWrap/>
            <w:vAlign w:val="bottom"/>
          </w:tcPr>
          <w:p w:rsidR="00F36808" w:rsidRDefault="00F36808">
            <w:pPr>
              <w:rPr>
                <w:rFonts w:ascii="Calibri" w:hAnsi="Calibri"/>
                <w:color w:val="000000"/>
              </w:rPr>
            </w:pPr>
            <w:r>
              <w:rPr>
                <w:rFonts w:ascii="Calibri" w:hAnsi="Calibri"/>
                <w:color w:val="000000"/>
              </w:rPr>
              <w:t>K-184</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P-1000</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noWrap/>
            <w:vAlign w:val="bottom"/>
          </w:tcPr>
          <w:p w:rsidR="00F36808" w:rsidRDefault="00F36808">
            <w:pPr>
              <w:rPr>
                <w:rFonts w:ascii="Calibri" w:hAnsi="Calibri"/>
                <w:color w:val="000000"/>
              </w:rPr>
            </w:pPr>
            <w:r>
              <w:rPr>
                <w:rFonts w:ascii="Calibri" w:hAnsi="Calibri"/>
                <w:color w:val="000000"/>
              </w:rPr>
              <w:t> </w:t>
            </w:r>
          </w:p>
        </w:tc>
        <w:tc>
          <w:tcPr>
            <w:tcW w:w="992" w:type="dxa"/>
            <w:noWrap/>
            <w:vAlign w:val="bottom"/>
          </w:tcPr>
          <w:p w:rsidR="00F36808" w:rsidRDefault="00F36808">
            <w:pPr>
              <w:rPr>
                <w:rFonts w:ascii="Calibri" w:hAnsi="Calibri"/>
                <w:color w:val="000000"/>
              </w:rPr>
            </w:pPr>
            <w:r>
              <w:rPr>
                <w:rFonts w:ascii="Calibri" w:hAnsi="Calibri"/>
                <w:color w:val="000000"/>
              </w:rPr>
              <w:t>K-189</w:t>
            </w:r>
          </w:p>
        </w:tc>
        <w:tc>
          <w:tcPr>
            <w:tcW w:w="1701" w:type="dxa"/>
            <w:noWrap/>
            <w:vAlign w:val="bottom"/>
          </w:tcPr>
          <w:p w:rsidR="00F36808" w:rsidRDefault="00F36808">
            <w:pPr>
              <w:rPr>
                <w:rFonts w:ascii="Calibri" w:hAnsi="Calibri"/>
                <w:color w:val="000000"/>
              </w:rPr>
            </w:pPr>
            <w:r>
              <w:rPr>
                <w:rFonts w:ascii="Calibri" w:hAnsi="Calibri"/>
                <w:color w:val="000000"/>
              </w:rPr>
              <w:t> </w:t>
            </w:r>
          </w:p>
        </w:tc>
        <w:tc>
          <w:tcPr>
            <w:tcW w:w="1134" w:type="dxa"/>
            <w:noWrap/>
            <w:vAlign w:val="bottom"/>
          </w:tcPr>
          <w:p w:rsidR="00F36808" w:rsidRDefault="00F36808">
            <w:pPr>
              <w:rPr>
                <w:rFonts w:ascii="Calibri" w:hAnsi="Calibri"/>
                <w:color w:val="000000"/>
              </w:rPr>
            </w:pPr>
            <w:r>
              <w:rPr>
                <w:rFonts w:ascii="Calibri" w:hAnsi="Calibri"/>
                <w:color w:val="000000"/>
              </w:rPr>
              <w:t>Pacific</w:t>
            </w:r>
          </w:p>
        </w:tc>
        <w:tc>
          <w:tcPr>
            <w:tcW w:w="851" w:type="dxa"/>
            <w:vAlign w:val="bottom"/>
          </w:tcPr>
          <w:p w:rsidR="00F36808" w:rsidRDefault="00F36808">
            <w:pPr>
              <w:rPr>
                <w:rFonts w:ascii="Calibri" w:hAnsi="Calibri"/>
                <w:color w:val="000000"/>
              </w:rPr>
            </w:pPr>
            <w:r>
              <w:rPr>
                <w:rFonts w:ascii="Calibri" w:hAnsi="Calibri"/>
                <w:color w:val="000000"/>
              </w:rPr>
              <w:t> </w:t>
            </w:r>
          </w:p>
        </w:tc>
        <w:tc>
          <w:tcPr>
            <w:tcW w:w="2551" w:type="dxa"/>
            <w:noWrap/>
            <w:vAlign w:val="bottom"/>
          </w:tcPr>
          <w:p w:rsidR="00F36808" w:rsidRDefault="00F36808">
            <w:pPr>
              <w:rPr>
                <w:rFonts w:ascii="Calibri" w:hAnsi="Calibri"/>
                <w:color w:val="000000"/>
              </w:rPr>
            </w:pPr>
            <w:r>
              <w:rPr>
                <w:rFonts w:ascii="Calibri" w:hAnsi="Calibri"/>
                <w:color w:val="000000"/>
              </w:rPr>
              <w:t> </w:t>
            </w:r>
          </w:p>
        </w:tc>
      </w:tr>
      <w:tr w:rsidR="00F36808" w:rsidRPr="004E2516" w:rsidTr="00F36808">
        <w:trPr>
          <w:trHeight w:val="255"/>
        </w:trPr>
        <w:tc>
          <w:tcPr>
            <w:tcW w:w="1418"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992" w:type="dxa"/>
            <w:shd w:val="clear" w:color="auto" w:fill="FF0000"/>
            <w:noWrap/>
            <w:vAlign w:val="bottom"/>
          </w:tcPr>
          <w:p w:rsidR="00F36808" w:rsidRDefault="00F36808">
            <w:pPr>
              <w:rPr>
                <w:rFonts w:ascii="Calibri" w:hAnsi="Calibri"/>
                <w:color w:val="000000"/>
              </w:rPr>
            </w:pPr>
            <w:r>
              <w:rPr>
                <w:rFonts w:ascii="Calibri" w:hAnsi="Calibri"/>
                <w:color w:val="000000"/>
              </w:rPr>
              <w:t>K-192</w:t>
            </w:r>
          </w:p>
        </w:tc>
        <w:tc>
          <w:tcPr>
            <w:tcW w:w="1701" w:type="dxa"/>
            <w:shd w:val="clear" w:color="auto" w:fill="FF0000"/>
            <w:noWrap/>
            <w:vAlign w:val="bottom"/>
          </w:tcPr>
          <w:p w:rsidR="00F36808" w:rsidRDefault="00F36808">
            <w:pPr>
              <w:rPr>
                <w:rFonts w:ascii="Calibri" w:hAnsi="Calibri"/>
                <w:color w:val="000000"/>
              </w:rPr>
            </w:pPr>
            <w:r>
              <w:rPr>
                <w:rFonts w:ascii="Calibri" w:hAnsi="Calibri"/>
                <w:color w:val="000000"/>
              </w:rPr>
              <w:t> </w:t>
            </w:r>
          </w:p>
        </w:tc>
        <w:tc>
          <w:tcPr>
            <w:tcW w:w="1134" w:type="dxa"/>
            <w:shd w:val="clear" w:color="auto" w:fill="FF0000"/>
            <w:noWrap/>
            <w:vAlign w:val="bottom"/>
          </w:tcPr>
          <w:p w:rsidR="00F36808" w:rsidRDefault="00F36808">
            <w:pPr>
              <w:rPr>
                <w:rFonts w:ascii="Calibri" w:hAnsi="Calibri"/>
                <w:color w:val="000000"/>
              </w:rPr>
            </w:pPr>
            <w:r>
              <w:rPr>
                <w:rFonts w:ascii="Calibri" w:hAnsi="Calibri"/>
                <w:color w:val="000000"/>
              </w:rPr>
              <w:t>Pacific</w:t>
            </w:r>
          </w:p>
        </w:tc>
        <w:tc>
          <w:tcPr>
            <w:tcW w:w="851" w:type="dxa"/>
            <w:shd w:val="clear" w:color="auto" w:fill="FF0000"/>
            <w:vAlign w:val="bottom"/>
          </w:tcPr>
          <w:p w:rsidR="00F36808" w:rsidRDefault="00F36808">
            <w:pPr>
              <w:rPr>
                <w:rFonts w:ascii="Calibri" w:hAnsi="Calibri"/>
                <w:color w:val="000000"/>
              </w:rPr>
            </w:pPr>
            <w:r>
              <w:rPr>
                <w:rFonts w:ascii="Calibri" w:hAnsi="Calibri"/>
                <w:color w:val="000000"/>
              </w:rPr>
              <w:t> </w:t>
            </w:r>
          </w:p>
        </w:tc>
        <w:tc>
          <w:tcPr>
            <w:tcW w:w="2551" w:type="dxa"/>
            <w:shd w:val="clear" w:color="auto" w:fill="FF0000"/>
            <w:noWrap/>
            <w:vAlign w:val="bottom"/>
          </w:tcPr>
          <w:p w:rsidR="00F36808" w:rsidRDefault="00F36808">
            <w:pPr>
              <w:rPr>
                <w:rFonts w:ascii="Calibri" w:hAnsi="Calibri"/>
                <w:color w:val="000000"/>
              </w:rPr>
            </w:pPr>
            <w:r>
              <w:rPr>
                <w:rFonts w:ascii="Calibri" w:hAnsi="Calibri"/>
                <w:color w:val="000000"/>
              </w:rPr>
              <w:t>Reactor accident, Reserve</w:t>
            </w:r>
          </w:p>
        </w:tc>
      </w:tr>
    </w:tbl>
    <w:p w:rsidR="00C61A41" w:rsidRDefault="00C61A41" w:rsidP="00C22E7F"/>
    <w:p w:rsidR="007A6B9C" w:rsidRPr="00C22E7F" w:rsidRDefault="007A6B9C" w:rsidP="00C22E7F">
      <w:r>
        <w:rPr>
          <w:noProof/>
          <w:lang w:eastAsia="en-CA"/>
        </w:rPr>
        <w:drawing>
          <wp:anchor distT="0" distB="0" distL="114300" distR="114300" simplePos="0" relativeHeight="251659264" behindDoc="0" locked="0" layoutInCell="1" allowOverlap="1" wp14:anchorId="7946C693" wp14:editId="2B3CF798">
            <wp:simplePos x="0" y="0"/>
            <wp:positionH relativeFrom="column">
              <wp:posOffset>0</wp:posOffset>
            </wp:positionH>
            <wp:positionV relativeFrom="paragraph">
              <wp:posOffset>-3810</wp:posOffset>
            </wp:positionV>
            <wp:extent cx="5943600" cy="13760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r-project-675-echo-ii-class-submarin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14:sizeRelH relativeFrom="page">
              <wp14:pctWidth>0</wp14:pctWidth>
            </wp14:sizeRelH>
            <wp14:sizeRelV relativeFrom="page">
              <wp14:pctHeight>0</wp14:pctHeight>
            </wp14:sizeRelV>
          </wp:anchor>
        </w:drawing>
      </w:r>
    </w:p>
    <w:sectPr w:rsidR="007A6B9C" w:rsidRPr="00C22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C9"/>
    <w:rsid w:val="000201B0"/>
    <w:rsid w:val="00021319"/>
    <w:rsid w:val="00104E4D"/>
    <w:rsid w:val="00147201"/>
    <w:rsid w:val="001518C0"/>
    <w:rsid w:val="00182BA3"/>
    <w:rsid w:val="001C10C9"/>
    <w:rsid w:val="0024129A"/>
    <w:rsid w:val="00291271"/>
    <w:rsid w:val="002E4FF0"/>
    <w:rsid w:val="002F1A45"/>
    <w:rsid w:val="003234C5"/>
    <w:rsid w:val="00367CED"/>
    <w:rsid w:val="00447D2F"/>
    <w:rsid w:val="00475E93"/>
    <w:rsid w:val="0054297F"/>
    <w:rsid w:val="00552D17"/>
    <w:rsid w:val="005950F3"/>
    <w:rsid w:val="005D457A"/>
    <w:rsid w:val="00602976"/>
    <w:rsid w:val="00622C6D"/>
    <w:rsid w:val="006546D7"/>
    <w:rsid w:val="006B3194"/>
    <w:rsid w:val="00795F2A"/>
    <w:rsid w:val="007A6B9C"/>
    <w:rsid w:val="0080560E"/>
    <w:rsid w:val="00820519"/>
    <w:rsid w:val="00880DE6"/>
    <w:rsid w:val="00890685"/>
    <w:rsid w:val="00923622"/>
    <w:rsid w:val="0093573A"/>
    <w:rsid w:val="00941DD1"/>
    <w:rsid w:val="009A57C0"/>
    <w:rsid w:val="00A922A6"/>
    <w:rsid w:val="00AA3B53"/>
    <w:rsid w:val="00B716B9"/>
    <w:rsid w:val="00B729D2"/>
    <w:rsid w:val="00BC761F"/>
    <w:rsid w:val="00BE0367"/>
    <w:rsid w:val="00C13E3C"/>
    <w:rsid w:val="00C22E7F"/>
    <w:rsid w:val="00C51A7D"/>
    <w:rsid w:val="00C54363"/>
    <w:rsid w:val="00C61A41"/>
    <w:rsid w:val="00C75232"/>
    <w:rsid w:val="00C800C3"/>
    <w:rsid w:val="00E73EA2"/>
    <w:rsid w:val="00EA1FA0"/>
    <w:rsid w:val="00EC00FA"/>
    <w:rsid w:val="00EC20C4"/>
    <w:rsid w:val="00F36808"/>
    <w:rsid w:val="00F64082"/>
    <w:rsid w:val="00F82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363"/>
    <w:rPr>
      <w:color w:val="0000FF" w:themeColor="hyperlink"/>
      <w:u w:val="single"/>
    </w:rPr>
  </w:style>
  <w:style w:type="table" w:styleId="TableGrid">
    <w:name w:val="Table Grid"/>
    <w:basedOn w:val="TableNormal"/>
    <w:uiPriority w:val="59"/>
    <w:rsid w:val="006B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FA"/>
    <w:rPr>
      <w:rFonts w:ascii="Tahoma" w:hAnsi="Tahoma" w:cs="Tahoma"/>
      <w:sz w:val="16"/>
      <w:szCs w:val="16"/>
    </w:rPr>
  </w:style>
  <w:style w:type="paragraph" w:styleId="Caption">
    <w:name w:val="caption"/>
    <w:basedOn w:val="Normal"/>
    <w:next w:val="Normal"/>
    <w:uiPriority w:val="35"/>
    <w:unhideWhenUsed/>
    <w:qFormat/>
    <w:rsid w:val="000201B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363"/>
    <w:rPr>
      <w:color w:val="0000FF" w:themeColor="hyperlink"/>
      <w:u w:val="single"/>
    </w:rPr>
  </w:style>
  <w:style w:type="table" w:styleId="TableGrid">
    <w:name w:val="Table Grid"/>
    <w:basedOn w:val="TableNormal"/>
    <w:uiPriority w:val="59"/>
    <w:rsid w:val="006B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FA"/>
    <w:rPr>
      <w:rFonts w:ascii="Tahoma" w:hAnsi="Tahoma" w:cs="Tahoma"/>
      <w:sz w:val="16"/>
      <w:szCs w:val="16"/>
    </w:rPr>
  </w:style>
  <w:style w:type="paragraph" w:styleId="Caption">
    <w:name w:val="caption"/>
    <w:basedOn w:val="Normal"/>
    <w:next w:val="Normal"/>
    <w:uiPriority w:val="35"/>
    <w:unhideWhenUsed/>
    <w:qFormat/>
    <w:rsid w:val="000201B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5373">
      <w:bodyDiv w:val="1"/>
      <w:marLeft w:val="0"/>
      <w:marRight w:val="0"/>
      <w:marTop w:val="0"/>
      <w:marBottom w:val="0"/>
      <w:divBdr>
        <w:top w:val="none" w:sz="0" w:space="0" w:color="auto"/>
        <w:left w:val="none" w:sz="0" w:space="0" w:color="auto"/>
        <w:bottom w:val="none" w:sz="0" w:space="0" w:color="auto"/>
        <w:right w:val="none" w:sz="0" w:space="0" w:color="auto"/>
      </w:divBdr>
    </w:div>
    <w:div w:id="228662982">
      <w:bodyDiv w:val="1"/>
      <w:marLeft w:val="0"/>
      <w:marRight w:val="0"/>
      <w:marTop w:val="0"/>
      <w:marBottom w:val="0"/>
      <w:divBdr>
        <w:top w:val="none" w:sz="0" w:space="0" w:color="auto"/>
        <w:left w:val="none" w:sz="0" w:space="0" w:color="auto"/>
        <w:bottom w:val="none" w:sz="0" w:space="0" w:color="auto"/>
        <w:right w:val="none" w:sz="0" w:space="0" w:color="auto"/>
      </w:divBdr>
    </w:div>
    <w:div w:id="352918778">
      <w:bodyDiv w:val="1"/>
      <w:marLeft w:val="0"/>
      <w:marRight w:val="0"/>
      <w:marTop w:val="0"/>
      <w:marBottom w:val="0"/>
      <w:divBdr>
        <w:top w:val="none" w:sz="0" w:space="0" w:color="auto"/>
        <w:left w:val="none" w:sz="0" w:space="0" w:color="auto"/>
        <w:bottom w:val="none" w:sz="0" w:space="0" w:color="auto"/>
        <w:right w:val="none" w:sz="0" w:space="0" w:color="auto"/>
      </w:divBdr>
    </w:div>
    <w:div w:id="394546872">
      <w:bodyDiv w:val="1"/>
      <w:marLeft w:val="0"/>
      <w:marRight w:val="0"/>
      <w:marTop w:val="0"/>
      <w:marBottom w:val="0"/>
      <w:divBdr>
        <w:top w:val="none" w:sz="0" w:space="0" w:color="auto"/>
        <w:left w:val="none" w:sz="0" w:space="0" w:color="auto"/>
        <w:bottom w:val="none" w:sz="0" w:space="0" w:color="auto"/>
        <w:right w:val="none" w:sz="0" w:space="0" w:color="auto"/>
      </w:divBdr>
    </w:div>
    <w:div w:id="462961107">
      <w:bodyDiv w:val="1"/>
      <w:marLeft w:val="0"/>
      <w:marRight w:val="0"/>
      <w:marTop w:val="0"/>
      <w:marBottom w:val="0"/>
      <w:divBdr>
        <w:top w:val="none" w:sz="0" w:space="0" w:color="auto"/>
        <w:left w:val="none" w:sz="0" w:space="0" w:color="auto"/>
        <w:bottom w:val="none" w:sz="0" w:space="0" w:color="auto"/>
        <w:right w:val="none" w:sz="0" w:space="0" w:color="auto"/>
      </w:divBdr>
    </w:div>
    <w:div w:id="466895514">
      <w:bodyDiv w:val="1"/>
      <w:marLeft w:val="0"/>
      <w:marRight w:val="0"/>
      <w:marTop w:val="0"/>
      <w:marBottom w:val="0"/>
      <w:divBdr>
        <w:top w:val="none" w:sz="0" w:space="0" w:color="auto"/>
        <w:left w:val="none" w:sz="0" w:space="0" w:color="auto"/>
        <w:bottom w:val="none" w:sz="0" w:space="0" w:color="auto"/>
        <w:right w:val="none" w:sz="0" w:space="0" w:color="auto"/>
      </w:divBdr>
    </w:div>
    <w:div w:id="1634873273">
      <w:bodyDiv w:val="1"/>
      <w:marLeft w:val="0"/>
      <w:marRight w:val="0"/>
      <w:marTop w:val="0"/>
      <w:marBottom w:val="0"/>
      <w:divBdr>
        <w:top w:val="none" w:sz="0" w:space="0" w:color="auto"/>
        <w:left w:val="none" w:sz="0" w:space="0" w:color="auto"/>
        <w:bottom w:val="none" w:sz="0" w:space="0" w:color="auto"/>
        <w:right w:val="none" w:sz="0" w:space="0" w:color="auto"/>
      </w:divBdr>
    </w:div>
    <w:div w:id="196923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ssianships.info/eng/submarines/project_671rt.htm" TargetMode="External"/><Relationship Id="rId12" Type="http://schemas.openxmlformats.org/officeDocument/2006/relationships/hyperlink" Target="https://fas.org/nuke/guide/russia/slbm/667AR.htm" TargetMode="External"/><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hyperlink" Target="https://en.wikipedia.org/wiki/P-500_Bazalt" TargetMode="External"/><Relationship Id="rId1" Type="http://schemas.openxmlformats.org/officeDocument/2006/relationships/styles" Target="styles.xml"/><Relationship Id="rId6" Type="http://schemas.openxmlformats.org/officeDocument/2006/relationships/hyperlink" Target="http://russianships.info/eng/submarines/project_671.htm" TargetMode="External"/><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https://en.wikipedia.org/wiki/SS-N-3_Shaddock"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Echo-class_submar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F25D63B9.dotm</Template>
  <TotalTime>566</TotalTime>
  <Pages>7</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9</cp:revision>
  <dcterms:created xsi:type="dcterms:W3CDTF">2019-04-09T16:51:00Z</dcterms:created>
  <dcterms:modified xsi:type="dcterms:W3CDTF">2019-04-12T16:47:00Z</dcterms:modified>
</cp:coreProperties>
</file>