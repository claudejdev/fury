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8F5" w:rsidRPr="00DE0BFD" w:rsidRDefault="00494B44">
      <w:pPr>
        <w:rPr>
          <w:b/>
        </w:rPr>
      </w:pPr>
      <w:r>
        <w:rPr>
          <w:b/>
        </w:rPr>
        <w:t>Hungarian</w:t>
      </w:r>
      <w:r w:rsidR="008D10C0" w:rsidRPr="00DE0BFD">
        <w:rPr>
          <w:b/>
        </w:rPr>
        <w:t xml:space="preserve"> </w:t>
      </w:r>
      <w:r w:rsidR="000B5F07" w:rsidRPr="000B5F07">
        <w:rPr>
          <w:b/>
        </w:rPr>
        <w:t>Air and Air Defence Forces</w:t>
      </w:r>
    </w:p>
    <w:p w:rsidR="008D10C0" w:rsidRDefault="000B5F07">
      <w:r>
        <w:t xml:space="preserve">The </w:t>
      </w:r>
      <w:r w:rsidR="00892B34">
        <w:t>Hungarian</w:t>
      </w:r>
      <w:r>
        <w:t xml:space="preserve"> Air Force operates about </w:t>
      </w:r>
      <w:r w:rsidR="00892B34">
        <w:t>2</w:t>
      </w:r>
      <w:r w:rsidR="00944576">
        <w:t>2</w:t>
      </w:r>
      <w:r>
        <w:t xml:space="preserve">0 front line combat aircraft, </w:t>
      </w:r>
      <w:r w:rsidR="00695570">
        <w:t xml:space="preserve">about </w:t>
      </w:r>
      <w:r w:rsidR="00D70007">
        <w:t>120</w:t>
      </w:r>
      <w:r w:rsidR="003205E5">
        <w:t xml:space="preserve"> helicopters, </w:t>
      </w:r>
      <w:r w:rsidR="00D70007">
        <w:t>1</w:t>
      </w:r>
      <w:r w:rsidR="00695570">
        <w:t>5</w:t>
      </w:r>
      <w:r w:rsidR="003205E5">
        <w:t xml:space="preserve"> transport and </w:t>
      </w:r>
      <w:r w:rsidR="00695570">
        <w:t>about 30</w:t>
      </w:r>
      <w:r w:rsidR="003205E5">
        <w:t xml:space="preserve"> training aircraft as well as air defence missile systems</w:t>
      </w:r>
      <w:r w:rsidR="009718C1">
        <w:t>.</w:t>
      </w:r>
      <w:r w:rsidR="003205E5">
        <w:t xml:space="preserve"> Although mostly dated by 1994, </w:t>
      </w:r>
      <w:r w:rsidR="00695570">
        <w:t>an infusion of new and replacement aircraft from the Soviet Union had increased force readiness</w:t>
      </w:r>
      <w:r w:rsidR="003205E5">
        <w:t xml:space="preserve">.  The primary focus of the air force is to </w:t>
      </w:r>
      <w:r w:rsidR="00695570">
        <w:t>support the Army, relying on Soviet air forces based in Hungary to maintain air superiority</w:t>
      </w:r>
      <w:r w:rsidR="003205E5">
        <w:t>.</w:t>
      </w:r>
      <w:r w:rsidR="00695570">
        <w:t xml:space="preserve">  There are about 200 front line Soviet aircraft based in Hungary including 120 MiG-29 and 40 Su-27.</w:t>
      </w:r>
    </w:p>
    <w:p w:rsidR="003205E5" w:rsidRPr="00FD6A75" w:rsidRDefault="00695570">
      <w:pPr>
        <w:rPr>
          <w:b/>
          <w:i/>
        </w:rPr>
      </w:pPr>
      <w:r>
        <w:t xml:space="preserve">The document at this </w:t>
      </w:r>
      <w:hyperlink r:id="rId6" w:history="1">
        <w:r w:rsidRPr="00695570">
          <w:rPr>
            <w:rStyle w:val="Hyperlink"/>
          </w:rPr>
          <w:t>li</w:t>
        </w:r>
        <w:r w:rsidRPr="00695570">
          <w:rPr>
            <w:rStyle w:val="Hyperlink"/>
          </w:rPr>
          <w:t>n</w:t>
        </w:r>
        <w:r w:rsidRPr="00695570">
          <w:rPr>
            <w:rStyle w:val="Hyperlink"/>
          </w:rPr>
          <w:t>k</w:t>
        </w:r>
      </w:hyperlink>
      <w:r>
        <w:t xml:space="preserve"> provides a useful history of </w:t>
      </w:r>
      <w:proofErr w:type="spellStart"/>
      <w:r>
        <w:t>MiG</w:t>
      </w:r>
      <w:proofErr w:type="spellEnd"/>
      <w:r>
        <w:t xml:space="preserve"> aircraft in the Hungarian inventory</w:t>
      </w:r>
      <w:r w:rsidR="00256A3B">
        <w:t>.</w:t>
      </w:r>
    </w:p>
    <w:p w:rsidR="009718C1" w:rsidRDefault="00FD6A75">
      <w:pPr>
        <w:rPr>
          <w:b/>
        </w:rPr>
      </w:pPr>
      <w:r>
        <w:rPr>
          <w:b/>
        </w:rPr>
        <w:t>MiG-21</w:t>
      </w:r>
    </w:p>
    <w:p w:rsidR="00FD6A75" w:rsidRDefault="00D81472">
      <w:r>
        <w:rPr>
          <w:noProof/>
          <w:lang w:eastAsia="en-CA"/>
        </w:rPr>
        <w:drawing>
          <wp:anchor distT="0" distB="0" distL="114300" distR="114300" simplePos="0" relativeHeight="251660288" behindDoc="0" locked="0" layoutInCell="1" allowOverlap="1" wp14:anchorId="7F5CF5DD" wp14:editId="2C512841">
            <wp:simplePos x="0" y="0"/>
            <wp:positionH relativeFrom="column">
              <wp:posOffset>3038475</wp:posOffset>
            </wp:positionH>
            <wp:positionV relativeFrom="paragraph">
              <wp:posOffset>60325</wp:posOffset>
            </wp:positionV>
            <wp:extent cx="3712210" cy="5561965"/>
            <wp:effectExtent l="0" t="0" r="2540" b="63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Mig-2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6A3B">
        <w:t>Three generations of the ubiquitous MiG-21 are currently present in the Hungarian air force</w:t>
      </w:r>
      <w:r w:rsidR="00FD6A75">
        <w:t>.</w:t>
      </w:r>
      <w:r w:rsidR="00E54F1C">
        <w:t xml:space="preserve"> The oldest remaining in service </w:t>
      </w:r>
      <w:proofErr w:type="gramStart"/>
      <w:r w:rsidR="00E54F1C">
        <w:t>are</w:t>
      </w:r>
      <w:proofErr w:type="gramEnd"/>
      <w:r w:rsidR="00E54F1C">
        <w:t xml:space="preserve"> the </w:t>
      </w:r>
      <w:r w:rsidR="00E54F1C" w:rsidRPr="001C3D2A">
        <w:rPr>
          <w:b/>
        </w:rPr>
        <w:t>MiG-21PF</w:t>
      </w:r>
      <w:r w:rsidR="00E54F1C">
        <w:t xml:space="preserve"> ‘</w:t>
      </w:r>
      <w:proofErr w:type="spellStart"/>
      <w:r w:rsidR="00E54F1C">
        <w:t>Fishbed</w:t>
      </w:r>
      <w:proofErr w:type="spellEnd"/>
      <w:r w:rsidR="00E54F1C">
        <w:t xml:space="preserve"> F’.  These are</w:t>
      </w:r>
      <w:r w:rsidR="00256A3B">
        <w:t xml:space="preserve"> called 2</w:t>
      </w:r>
      <w:r w:rsidR="00256A3B" w:rsidRPr="00256A3B">
        <w:rPr>
          <w:vertAlign w:val="superscript"/>
        </w:rPr>
        <w:t>nd</w:t>
      </w:r>
      <w:r w:rsidR="00256A3B">
        <w:t xml:space="preserve"> generation but are only slightly</w:t>
      </w:r>
      <w:r w:rsidR="00E54F1C">
        <w:t xml:space="preserve"> improved 1</w:t>
      </w:r>
      <w:r w:rsidR="00E54F1C" w:rsidRPr="00E54F1C">
        <w:rPr>
          <w:vertAlign w:val="superscript"/>
        </w:rPr>
        <w:t>st</w:t>
      </w:r>
      <w:r w:rsidR="00E54F1C">
        <w:t xml:space="preserve"> generation interceptors with a belly mounted gun pod and obsolete missiles. Only one </w:t>
      </w:r>
      <w:proofErr w:type="spellStart"/>
      <w:r w:rsidR="00E54F1C">
        <w:t>Sqn</w:t>
      </w:r>
      <w:proofErr w:type="spellEnd"/>
      <w:r w:rsidR="00E54F1C">
        <w:t xml:space="preserve"> of these </w:t>
      </w:r>
      <w:r w:rsidR="00256A3B">
        <w:t>are in service but they should be retired</w:t>
      </w:r>
      <w:r w:rsidR="00E54F1C">
        <w:t>.</w:t>
      </w:r>
    </w:p>
    <w:p w:rsidR="00256A3B" w:rsidRDefault="00256A3B">
      <w:r>
        <w:t>The next</w:t>
      </w:r>
      <w:r w:rsidR="008A2452">
        <w:t xml:space="preserve"> </w:t>
      </w:r>
      <w:r w:rsidR="00ED1CCA">
        <w:t>g</w:t>
      </w:r>
      <w:r w:rsidR="001C3D2A">
        <w:t>eneration MiG-21s in service, the</w:t>
      </w:r>
      <w:r>
        <w:t xml:space="preserve"> 12x</w:t>
      </w:r>
      <w:r w:rsidR="001C3D2A">
        <w:t xml:space="preserve"> </w:t>
      </w:r>
      <w:r w:rsidR="008A2452" w:rsidRPr="008A2452">
        <w:rPr>
          <w:b/>
        </w:rPr>
        <w:t>MiG-21RF</w:t>
      </w:r>
      <w:r w:rsidR="008A2452">
        <w:t xml:space="preserve"> </w:t>
      </w:r>
      <w:proofErr w:type="spellStart"/>
      <w:r w:rsidR="008A2452" w:rsidRPr="008A2452">
        <w:t>Fishbed</w:t>
      </w:r>
      <w:proofErr w:type="spellEnd"/>
      <w:r w:rsidR="008A2452" w:rsidRPr="008A2452">
        <w:t>-H</w:t>
      </w:r>
      <w:r w:rsidR="008A2452">
        <w:t xml:space="preserve">, or reconnaissance variant </w:t>
      </w:r>
      <w:r>
        <w:t>and the</w:t>
      </w:r>
      <w:r w:rsidR="008A2452">
        <w:t xml:space="preserve"> </w:t>
      </w:r>
      <w:r>
        <w:t xml:space="preserve">45x </w:t>
      </w:r>
      <w:r w:rsidR="001C3D2A" w:rsidRPr="008A2452">
        <w:rPr>
          <w:b/>
        </w:rPr>
        <w:t>MiG-21MF</w:t>
      </w:r>
      <w:r w:rsidR="008A2452">
        <w:t xml:space="preserve"> </w:t>
      </w:r>
      <w:proofErr w:type="spellStart"/>
      <w:r w:rsidR="008A2452" w:rsidRPr="008A2452">
        <w:t>Fishbed</w:t>
      </w:r>
      <w:proofErr w:type="spellEnd"/>
      <w:r w:rsidR="008A2452" w:rsidRPr="008A2452">
        <w:t>-</w:t>
      </w:r>
      <w:r w:rsidRPr="008A2452">
        <w:t>J</w:t>
      </w:r>
      <w:r>
        <w:t xml:space="preserve"> ground</w:t>
      </w:r>
      <w:r w:rsidR="009B24B9">
        <w:t xml:space="preserve"> attack version </w:t>
      </w:r>
      <w:r>
        <w:t xml:space="preserve">are also on the books for retirement.  It is likely that plans are in place to have the Mig-29s assume the ground attack role while the Su-22 will take over the reconnaissance </w:t>
      </w:r>
      <w:r w:rsidR="004041FE">
        <w:t>role;</w:t>
      </w:r>
      <w:r>
        <w:t xml:space="preserve"> however this has not yet happened.</w:t>
      </w:r>
    </w:p>
    <w:p w:rsidR="009B24B9" w:rsidRDefault="004041FE">
      <w:r>
        <w:t>Destined to stay in the lineup for some time is the</w:t>
      </w:r>
      <w:r w:rsidR="009B24B9">
        <w:t xml:space="preserve"> final production, sometimes called 3</w:t>
      </w:r>
      <w:r w:rsidR="009B24B9" w:rsidRPr="009B24B9">
        <w:rPr>
          <w:vertAlign w:val="superscript"/>
        </w:rPr>
        <w:t>rd</w:t>
      </w:r>
      <w:r w:rsidR="00F8102E">
        <w:t xml:space="preserve"> </w:t>
      </w:r>
      <w:r w:rsidR="00ED1CCA">
        <w:t>g</w:t>
      </w:r>
      <w:r w:rsidR="00F8102E">
        <w:t xml:space="preserve">eneration, </w:t>
      </w:r>
      <w:r w:rsidR="00F8102E" w:rsidRPr="00F16AF9">
        <w:rPr>
          <w:b/>
        </w:rPr>
        <w:t>MiG-21bis</w:t>
      </w:r>
      <w:r w:rsidR="00F8102E">
        <w:t xml:space="preserve"> or ‘plus’ </w:t>
      </w:r>
      <w:proofErr w:type="spellStart"/>
      <w:r w:rsidR="00F8102E" w:rsidRPr="00F8102E">
        <w:t>Fishbed</w:t>
      </w:r>
      <w:proofErr w:type="spellEnd"/>
      <w:r w:rsidR="00F8102E" w:rsidRPr="00F8102E">
        <w:t>-L</w:t>
      </w:r>
      <w:r>
        <w:t>.</w:t>
      </w:r>
      <w:r w:rsidR="00F8102E">
        <w:t xml:space="preserve"> </w:t>
      </w:r>
      <w:r>
        <w:t>This aircraft has a</w:t>
      </w:r>
      <w:r w:rsidR="00F8102E">
        <w:t xml:space="preserve"> much more powerful engine, redesigned airframe and avionics resulting in a lighter, stronger and more agile aircraft with a look down radar and wider selection of munitions.</w:t>
      </w:r>
    </w:p>
    <w:p w:rsidR="00F16AF9" w:rsidRPr="009B24B9" w:rsidRDefault="00F16AF9">
      <w:r>
        <w:t xml:space="preserve">Additionally about </w:t>
      </w:r>
      <w:r w:rsidR="004041FE">
        <w:t>4</w:t>
      </w:r>
      <w:r>
        <w:t>0 two seat training variants operated in an air combat training squadron</w:t>
      </w:r>
      <w:r w:rsidR="00A53BEB">
        <w:t xml:space="preserve">, the </w:t>
      </w:r>
      <w:r w:rsidR="00A53BEB" w:rsidRPr="00A53BEB">
        <w:rPr>
          <w:b/>
        </w:rPr>
        <w:t>MiG-21UM</w:t>
      </w:r>
      <w:r w:rsidR="00A53BEB">
        <w:t xml:space="preserve"> Mongol-B, with equivalent avionics to the 3</w:t>
      </w:r>
      <w:r w:rsidR="00A53BEB" w:rsidRPr="00A53BEB">
        <w:rPr>
          <w:vertAlign w:val="superscript"/>
        </w:rPr>
        <w:t>rd</w:t>
      </w:r>
      <w:r w:rsidR="00A53BEB">
        <w:t xml:space="preserve"> generation MiG-21bis</w:t>
      </w:r>
      <w:r w:rsidR="004041FE">
        <w:t>.  All fighter pilots spend</w:t>
      </w:r>
      <w:r>
        <w:t xml:space="preserve"> time on this type to learn the basics of air combat.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2552"/>
      </w:tblGrid>
      <w:tr w:rsidR="004041FE" w:rsidRPr="004E2516" w:rsidTr="00D81472">
        <w:trPr>
          <w:trHeight w:val="255"/>
        </w:trPr>
        <w:tc>
          <w:tcPr>
            <w:tcW w:w="2093" w:type="dxa"/>
            <w:noWrap/>
          </w:tcPr>
          <w:p w:rsidR="004041FE" w:rsidRDefault="004041FE" w:rsidP="001C3D2A">
            <w:r>
              <w:lastRenderedPageBreak/>
              <w:t>31</w:t>
            </w:r>
            <w:r w:rsidRPr="004041FE">
              <w:t>st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4041FE" w:rsidRPr="004041FE" w:rsidRDefault="004041FE" w:rsidP="001C3D2A">
            <w:proofErr w:type="spellStart"/>
            <w:r w:rsidRPr="004041FE">
              <w:t>Kecskemét</w:t>
            </w:r>
            <w:proofErr w:type="spellEnd"/>
            <w:r w:rsidRPr="004041FE">
              <w:t xml:space="preserve"> AB</w:t>
            </w:r>
          </w:p>
        </w:tc>
        <w:tc>
          <w:tcPr>
            <w:tcW w:w="1985" w:type="dxa"/>
            <w:noWrap/>
          </w:tcPr>
          <w:p w:rsidR="004041FE" w:rsidRPr="004041FE" w:rsidRDefault="004041FE" w:rsidP="00A53BEB">
            <w:r w:rsidRPr="00984AC2">
              <w:t>MiG-21MF</w:t>
            </w:r>
          </w:p>
        </w:tc>
        <w:tc>
          <w:tcPr>
            <w:tcW w:w="1417" w:type="dxa"/>
          </w:tcPr>
          <w:p w:rsidR="004041FE" w:rsidRPr="004041FE" w:rsidRDefault="004041FE" w:rsidP="000B5F07">
            <w:r w:rsidRPr="004041FE">
              <w:t>45</w:t>
            </w:r>
          </w:p>
        </w:tc>
        <w:tc>
          <w:tcPr>
            <w:tcW w:w="2552" w:type="dxa"/>
            <w:noWrap/>
          </w:tcPr>
          <w:p w:rsidR="004041FE" w:rsidRPr="004041FE" w:rsidRDefault="004041FE" w:rsidP="000B5F07"/>
        </w:tc>
      </w:tr>
      <w:tr w:rsidR="004041FE" w:rsidRPr="004E2516" w:rsidTr="00D81472">
        <w:trPr>
          <w:trHeight w:val="255"/>
        </w:trPr>
        <w:tc>
          <w:tcPr>
            <w:tcW w:w="2093" w:type="dxa"/>
            <w:noWrap/>
          </w:tcPr>
          <w:p w:rsidR="004041FE" w:rsidRDefault="004041FE" w:rsidP="001C3D2A">
            <w:r>
              <w:t>47</w:t>
            </w:r>
            <w:r w:rsidRPr="004041FE"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4041FE" w:rsidRPr="004041FE" w:rsidRDefault="004041FE" w:rsidP="001C3D2A">
            <w:proofErr w:type="spellStart"/>
            <w:r w:rsidRPr="004041FE">
              <w:t>Pápa</w:t>
            </w:r>
            <w:proofErr w:type="spellEnd"/>
            <w:r w:rsidRPr="004041FE">
              <w:t xml:space="preserve"> AB</w:t>
            </w:r>
          </w:p>
        </w:tc>
        <w:tc>
          <w:tcPr>
            <w:tcW w:w="1985" w:type="dxa"/>
            <w:noWrap/>
          </w:tcPr>
          <w:p w:rsidR="004041FE" w:rsidRPr="004041FE" w:rsidRDefault="004041FE" w:rsidP="000B5F07">
            <w:r w:rsidRPr="004041FE">
              <w:t>Mig-21bis</w:t>
            </w:r>
          </w:p>
        </w:tc>
        <w:tc>
          <w:tcPr>
            <w:tcW w:w="1417" w:type="dxa"/>
          </w:tcPr>
          <w:p w:rsidR="004041FE" w:rsidRPr="004041FE" w:rsidRDefault="004041FE" w:rsidP="000B5F07">
            <w:r w:rsidRPr="004041FE">
              <w:t>24</w:t>
            </w:r>
          </w:p>
        </w:tc>
        <w:tc>
          <w:tcPr>
            <w:tcW w:w="2552" w:type="dxa"/>
            <w:noWrap/>
          </w:tcPr>
          <w:p w:rsidR="004041FE" w:rsidRPr="004041FE" w:rsidRDefault="004041FE" w:rsidP="000B5F07"/>
        </w:tc>
      </w:tr>
      <w:tr w:rsidR="004041FE" w:rsidRPr="004E2516" w:rsidTr="00D81472">
        <w:trPr>
          <w:trHeight w:val="255"/>
        </w:trPr>
        <w:tc>
          <w:tcPr>
            <w:tcW w:w="2093" w:type="dxa"/>
            <w:noWrap/>
            <w:vAlign w:val="bottom"/>
          </w:tcPr>
          <w:p w:rsidR="004041FE" w:rsidRDefault="004041FE">
            <w:r>
              <w:t>57</w:t>
            </w:r>
            <w:r w:rsidRPr="004041F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4041FE" w:rsidRPr="004041FE" w:rsidRDefault="004041FE">
            <w:proofErr w:type="spellStart"/>
            <w:r w:rsidRPr="004041FE">
              <w:t>Kecskemét</w:t>
            </w:r>
            <w:proofErr w:type="spellEnd"/>
            <w:r w:rsidRPr="004041FE">
              <w:t xml:space="preserve"> AB</w:t>
            </w:r>
          </w:p>
        </w:tc>
        <w:tc>
          <w:tcPr>
            <w:tcW w:w="1985" w:type="dxa"/>
            <w:noWrap/>
            <w:vAlign w:val="bottom"/>
          </w:tcPr>
          <w:p w:rsidR="004041FE" w:rsidRPr="004041FE" w:rsidRDefault="004041FE" w:rsidP="004041FE">
            <w:r w:rsidRPr="00984AC2">
              <w:t>MiG-21</w:t>
            </w:r>
            <w:r>
              <w:t>P</w:t>
            </w:r>
            <w:r w:rsidRPr="00984AC2">
              <w:t>F</w:t>
            </w:r>
          </w:p>
        </w:tc>
        <w:tc>
          <w:tcPr>
            <w:tcW w:w="1417" w:type="dxa"/>
          </w:tcPr>
          <w:p w:rsidR="004041FE" w:rsidRDefault="004041FE" w:rsidP="000B5F07">
            <w:r>
              <w:t>18</w:t>
            </w:r>
          </w:p>
        </w:tc>
        <w:tc>
          <w:tcPr>
            <w:tcW w:w="2552" w:type="dxa"/>
            <w:noWrap/>
          </w:tcPr>
          <w:p w:rsidR="004041FE" w:rsidRPr="004041FE" w:rsidRDefault="00D81472" w:rsidP="00D81472">
            <w:proofErr w:type="spellStart"/>
            <w:r>
              <w:t>Repl</w:t>
            </w:r>
            <w:proofErr w:type="spellEnd"/>
            <w:r>
              <w:t xml:space="preserve"> </w:t>
            </w:r>
            <w:r w:rsidR="004041FE">
              <w:t>by MiG-29</w:t>
            </w:r>
          </w:p>
        </w:tc>
      </w:tr>
      <w:tr w:rsidR="004041FE" w:rsidRPr="004E2516" w:rsidTr="00D81472">
        <w:trPr>
          <w:trHeight w:val="255"/>
        </w:trPr>
        <w:tc>
          <w:tcPr>
            <w:tcW w:w="2093" w:type="dxa"/>
            <w:noWrap/>
            <w:vAlign w:val="bottom"/>
          </w:tcPr>
          <w:p w:rsidR="004041FE" w:rsidRPr="004041FE" w:rsidRDefault="004041FE">
            <w:r>
              <w:t>86</w:t>
            </w:r>
            <w:r w:rsidRPr="004041FE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4041FE" w:rsidRPr="00FF6D59" w:rsidRDefault="004041FE">
            <w:proofErr w:type="spellStart"/>
            <w:r w:rsidRPr="004041FE">
              <w:t>Taszár</w:t>
            </w:r>
            <w:proofErr w:type="spellEnd"/>
            <w:r>
              <w:t xml:space="preserve"> AB</w:t>
            </w:r>
          </w:p>
        </w:tc>
        <w:tc>
          <w:tcPr>
            <w:tcW w:w="1985" w:type="dxa"/>
            <w:noWrap/>
            <w:vAlign w:val="bottom"/>
          </w:tcPr>
          <w:p w:rsidR="004041FE" w:rsidRPr="004041FE" w:rsidRDefault="004041FE">
            <w:r w:rsidRPr="004041FE">
              <w:t>Mig-21bis</w:t>
            </w:r>
          </w:p>
        </w:tc>
        <w:tc>
          <w:tcPr>
            <w:tcW w:w="1417" w:type="dxa"/>
          </w:tcPr>
          <w:p w:rsidR="004041FE" w:rsidRPr="004041FE" w:rsidRDefault="004041FE" w:rsidP="000B5F07">
            <w:r>
              <w:t>24</w:t>
            </w:r>
          </w:p>
        </w:tc>
        <w:tc>
          <w:tcPr>
            <w:tcW w:w="2552" w:type="dxa"/>
            <w:noWrap/>
          </w:tcPr>
          <w:p w:rsidR="004041FE" w:rsidRPr="004041FE" w:rsidRDefault="004041FE" w:rsidP="000B5F07"/>
        </w:tc>
      </w:tr>
      <w:tr w:rsidR="004041FE" w:rsidRPr="004E2516" w:rsidTr="00D81472">
        <w:trPr>
          <w:trHeight w:val="255"/>
        </w:trPr>
        <w:tc>
          <w:tcPr>
            <w:tcW w:w="2093" w:type="dxa"/>
            <w:noWrap/>
          </w:tcPr>
          <w:p w:rsidR="004041FE" w:rsidRPr="004041FE" w:rsidRDefault="004041FE" w:rsidP="009B24B9"/>
        </w:tc>
        <w:tc>
          <w:tcPr>
            <w:tcW w:w="1559" w:type="dxa"/>
            <w:noWrap/>
          </w:tcPr>
          <w:p w:rsidR="004041FE" w:rsidRDefault="004041FE"/>
        </w:tc>
        <w:tc>
          <w:tcPr>
            <w:tcW w:w="1985" w:type="dxa"/>
            <w:noWrap/>
          </w:tcPr>
          <w:p w:rsidR="004041FE" w:rsidRDefault="004041FE">
            <w:r>
              <w:t>MiG-21RF</w:t>
            </w:r>
          </w:p>
        </w:tc>
        <w:tc>
          <w:tcPr>
            <w:tcW w:w="1417" w:type="dxa"/>
          </w:tcPr>
          <w:p w:rsidR="004041FE" w:rsidRPr="004041FE" w:rsidRDefault="004041FE" w:rsidP="000B5F07">
            <w:r>
              <w:t>12</w:t>
            </w:r>
          </w:p>
        </w:tc>
        <w:tc>
          <w:tcPr>
            <w:tcW w:w="2552" w:type="dxa"/>
            <w:noWrap/>
          </w:tcPr>
          <w:p w:rsidR="004041FE" w:rsidRPr="004041FE" w:rsidRDefault="004041FE" w:rsidP="000B5F07"/>
        </w:tc>
      </w:tr>
    </w:tbl>
    <w:p w:rsidR="00F8102E" w:rsidRDefault="00F8102E" w:rsidP="00A4678E"/>
    <w:p w:rsidR="00FD6A75" w:rsidRDefault="00BE4F07" w:rsidP="00FD6A75">
      <w:pPr>
        <w:rPr>
          <w:b/>
        </w:rPr>
      </w:pPr>
      <w:r>
        <w:rPr>
          <w:noProof/>
          <w:lang w:eastAsia="en-CA"/>
        </w:rPr>
        <w:drawing>
          <wp:anchor distT="0" distB="0" distL="114300" distR="114300" simplePos="0" relativeHeight="251661312" behindDoc="0" locked="0" layoutInCell="1" allowOverlap="1" wp14:anchorId="5D7DE7AC" wp14:editId="422D985C">
            <wp:simplePos x="0" y="0"/>
            <wp:positionH relativeFrom="column">
              <wp:posOffset>3543300</wp:posOffset>
            </wp:positionH>
            <wp:positionV relativeFrom="paragraph">
              <wp:posOffset>138430</wp:posOffset>
            </wp:positionV>
            <wp:extent cx="2714625" cy="1685925"/>
            <wp:effectExtent l="0" t="0" r="9525" b="952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Mig 2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6A75">
        <w:rPr>
          <w:b/>
        </w:rPr>
        <w:t>MiG-23</w:t>
      </w:r>
    </w:p>
    <w:p w:rsidR="003527E4" w:rsidRPr="00A53BEB" w:rsidRDefault="00BE4F07" w:rsidP="00FD6A75">
      <w:r>
        <w:rPr>
          <w:noProof/>
          <w:lang w:eastAsia="en-CA"/>
        </w:rPr>
        <w:t>Hungary only operates 12x</w:t>
      </w:r>
      <w:r w:rsidR="00A53BEB">
        <w:t xml:space="preserve"> </w:t>
      </w:r>
      <w:r w:rsidR="00A53BEB" w:rsidRPr="00BE4F07">
        <w:rPr>
          <w:b/>
        </w:rPr>
        <w:t>MiG-23</w:t>
      </w:r>
      <w:r>
        <w:t>MF</w:t>
      </w:r>
      <w:r w:rsidR="00A53BEB">
        <w:t xml:space="preserve"> Flogger</w:t>
      </w:r>
      <w:r>
        <w:t>-</w:t>
      </w:r>
      <w:proofErr w:type="spellStart"/>
      <w:r>
        <w:t>B</w:t>
      </w:r>
      <w:r w:rsidR="00A53BEB">
        <w:t>s</w:t>
      </w:r>
      <w:proofErr w:type="spellEnd"/>
      <w:r w:rsidR="00ED1CCA">
        <w:t xml:space="preserve">. </w:t>
      </w:r>
      <w:r w:rsidR="004C4987">
        <w:t>The variable wing geometry allowed for a very flexible airframe</w:t>
      </w:r>
      <w:r>
        <w:t xml:space="preserve"> and until the acquisition of the MiG-29, this was the only capable air to air platform which could hold its own against NATO 3</w:t>
      </w:r>
      <w:r w:rsidRPr="00BE4F07">
        <w:rPr>
          <w:vertAlign w:val="superscript"/>
        </w:rPr>
        <w:t>rd</w:t>
      </w:r>
      <w:r>
        <w:t xml:space="preserve"> generation aircraft.  It is decisively outclassed by the newer 4</w:t>
      </w:r>
      <w:r w:rsidRPr="00BE4F07">
        <w:rPr>
          <w:vertAlign w:val="superscript"/>
        </w:rPr>
        <w:t>th</w:t>
      </w:r>
      <w:r>
        <w:t xml:space="preserve"> generation aircraft so they now work in the ground attack role with the MiG-21bis of 47</w:t>
      </w:r>
      <w:r w:rsidRPr="00BE4F07">
        <w:rPr>
          <w:vertAlign w:val="superscript"/>
        </w:rPr>
        <w:t>th</w:t>
      </w:r>
      <w:r>
        <w:t xml:space="preserve"> Regt.  There are also 2x </w:t>
      </w:r>
      <w:r w:rsidR="003527E4" w:rsidRPr="002434A3">
        <w:rPr>
          <w:b/>
        </w:rPr>
        <w:t>MiG-23UB</w:t>
      </w:r>
      <w:r w:rsidR="003527E4">
        <w:t xml:space="preserve"> Flogger-C training aircraft.  </w:t>
      </w:r>
    </w:p>
    <w:tbl>
      <w:tblPr>
        <w:tblStyle w:val="TableGrid"/>
        <w:tblW w:w="9039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1985"/>
      </w:tblGrid>
      <w:tr w:rsidR="00E33D82" w:rsidRPr="004E2516" w:rsidTr="00E33D82">
        <w:trPr>
          <w:trHeight w:val="255"/>
        </w:trPr>
        <w:tc>
          <w:tcPr>
            <w:tcW w:w="2093" w:type="dxa"/>
            <w:noWrap/>
          </w:tcPr>
          <w:p w:rsidR="00E33D82" w:rsidRDefault="00E33D82" w:rsidP="00BE4F07">
            <w:r>
              <w:t>47</w:t>
            </w:r>
            <w:r w:rsidRPr="004041FE"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E33D82" w:rsidRPr="004041FE" w:rsidRDefault="00E33D82" w:rsidP="00BE4F07">
            <w:proofErr w:type="spellStart"/>
            <w:r w:rsidRPr="004041FE">
              <w:t>Pápa</w:t>
            </w:r>
            <w:proofErr w:type="spellEnd"/>
            <w:r w:rsidRPr="004041FE">
              <w:t xml:space="preserve"> AB</w:t>
            </w:r>
          </w:p>
        </w:tc>
        <w:tc>
          <w:tcPr>
            <w:tcW w:w="1985" w:type="dxa"/>
            <w:noWrap/>
            <w:vAlign w:val="bottom"/>
          </w:tcPr>
          <w:p w:rsidR="00E33D82" w:rsidRPr="004041FE" w:rsidRDefault="00E33D82" w:rsidP="00BE4F07">
            <w:r w:rsidRPr="00984AC2">
              <w:t>MiG-21MF</w:t>
            </w:r>
          </w:p>
        </w:tc>
        <w:tc>
          <w:tcPr>
            <w:tcW w:w="1417" w:type="dxa"/>
            <w:noWrap/>
          </w:tcPr>
          <w:p w:rsidR="00E33D82" w:rsidRPr="004041FE" w:rsidRDefault="00E33D82" w:rsidP="00BE4F07">
            <w:r w:rsidRPr="004041FE">
              <w:t>12</w:t>
            </w:r>
          </w:p>
        </w:tc>
        <w:tc>
          <w:tcPr>
            <w:tcW w:w="1985" w:type="dxa"/>
            <w:noWrap/>
          </w:tcPr>
          <w:p w:rsidR="00E33D82" w:rsidRDefault="00E33D82" w:rsidP="00ED1CCA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</w:tbl>
    <w:p w:rsidR="002A5F9E" w:rsidRDefault="002A5F9E" w:rsidP="00FD6A75"/>
    <w:p w:rsidR="00FD6A75" w:rsidRDefault="00FD6A75" w:rsidP="00FD6A75">
      <w:pPr>
        <w:rPr>
          <w:b/>
        </w:rPr>
      </w:pPr>
      <w:r>
        <w:rPr>
          <w:b/>
        </w:rPr>
        <w:t>MiG-29</w:t>
      </w:r>
    </w:p>
    <w:p w:rsidR="002A5F9E" w:rsidRPr="002A5F9E" w:rsidRDefault="002A5F9E" w:rsidP="00FD6A75">
      <w:r>
        <w:t xml:space="preserve">By far the most modern and capable aircraft in the Bulgarian inventory is the </w:t>
      </w:r>
      <w:r w:rsidRPr="00124AF1">
        <w:rPr>
          <w:b/>
        </w:rPr>
        <w:t>MiG-29</w:t>
      </w:r>
      <w:r w:rsidR="00124AF1" w:rsidRPr="00124AF1">
        <w:rPr>
          <w:b/>
        </w:rPr>
        <w:t>A</w:t>
      </w:r>
      <w:r>
        <w:t>.  A true multi-roll</w:t>
      </w:r>
      <w:r w:rsidR="003527E4">
        <w:t xml:space="preserve"> 4</w:t>
      </w:r>
      <w:r w:rsidR="003527E4" w:rsidRPr="003527E4">
        <w:rPr>
          <w:vertAlign w:val="superscript"/>
        </w:rPr>
        <w:t>th</w:t>
      </w:r>
      <w:r w:rsidR="003527E4">
        <w:t xml:space="preserve"> generation aircraft able to match NATO air superiority fighters on a near one to one bases, the Fulcrum was very advanced, highly maneuverable, and quite rugged.  Historically </w:t>
      </w:r>
      <w:r w:rsidR="001F4BD7">
        <w:t>Hungary</w:t>
      </w:r>
      <w:r w:rsidR="003527E4">
        <w:t xml:space="preserve"> received </w:t>
      </w:r>
      <w:r w:rsidR="001F4BD7">
        <w:t>2</w:t>
      </w:r>
      <w:r w:rsidR="003527E4">
        <w:t xml:space="preserve">2 Fulcrum A plus </w:t>
      </w:r>
      <w:r w:rsidR="001F4BD7">
        <w:t>6</w:t>
      </w:r>
      <w:r w:rsidR="003527E4">
        <w:t xml:space="preserve"> two seat ‘UB’ trainers, while in Northern Fury and additional </w:t>
      </w:r>
      <w:r w:rsidR="001F4BD7">
        <w:t>2</w:t>
      </w:r>
      <w:r w:rsidR="003527E4">
        <w:t xml:space="preserve"> have been provided</w:t>
      </w:r>
      <w:r w:rsidR="00E33D82">
        <w:t xml:space="preserve"> with at least another 18 planned but not yet delivered</w:t>
      </w:r>
      <w:r w:rsidR="003527E4">
        <w:t xml:space="preserve">. The primary task is to </w:t>
      </w:r>
      <w:r w:rsidR="00E33D82">
        <w:t>introduce modern ground attack capability into the Hungarian air force but they are also able to stand up against American F-16s and Italian Tornados working out of northern Italy</w:t>
      </w:r>
      <w:r w:rsidR="003527E4">
        <w:t>.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985"/>
        <w:gridCol w:w="1417"/>
        <w:gridCol w:w="567"/>
        <w:gridCol w:w="1985"/>
      </w:tblGrid>
      <w:tr w:rsidR="003527E4" w:rsidRPr="004E2516" w:rsidTr="003527E4">
        <w:trPr>
          <w:trHeight w:val="255"/>
        </w:trPr>
        <w:tc>
          <w:tcPr>
            <w:tcW w:w="2093" w:type="dxa"/>
            <w:noWrap/>
          </w:tcPr>
          <w:p w:rsidR="003527E4" w:rsidRDefault="003527E4" w:rsidP="003527E4">
            <w:r>
              <w:t>2/17</w:t>
            </w:r>
            <w:r w:rsidRPr="003527E4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 xml:space="preserve"> Regt</w:t>
            </w:r>
          </w:p>
        </w:tc>
        <w:tc>
          <w:tcPr>
            <w:tcW w:w="1559" w:type="dxa"/>
            <w:noWrap/>
          </w:tcPr>
          <w:p w:rsidR="003527E4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</w:t>
            </w:r>
            <w:r w:rsidRPr="00EE7286">
              <w:rPr>
                <w:rFonts w:ascii="Arial" w:eastAsia="Times New Roman" w:hAnsi="Arial" w:cs="Arial"/>
                <w:sz w:val="20"/>
                <w:szCs w:val="20"/>
                <w:vertAlign w:val="superscript"/>
                <w:lang w:eastAsia="en-CA"/>
              </w:rPr>
              <w:t>nd</w:t>
            </w: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Air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Div</w:t>
            </w:r>
            <w:proofErr w:type="spellEnd"/>
          </w:p>
        </w:tc>
        <w:tc>
          <w:tcPr>
            <w:tcW w:w="1985" w:type="dxa"/>
            <w:noWrap/>
          </w:tcPr>
          <w:p w:rsidR="003527E4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proofErr w:type="spellStart"/>
            <w:r w:rsidRPr="00EE7286"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Ravnets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 xml:space="preserve"> AB</w:t>
            </w:r>
          </w:p>
        </w:tc>
        <w:tc>
          <w:tcPr>
            <w:tcW w:w="1417" w:type="dxa"/>
            <w:noWrap/>
          </w:tcPr>
          <w:p w:rsidR="003527E4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MiG-29A</w:t>
            </w:r>
          </w:p>
        </w:tc>
        <w:tc>
          <w:tcPr>
            <w:tcW w:w="567" w:type="dxa"/>
          </w:tcPr>
          <w:p w:rsidR="003527E4" w:rsidRDefault="00E33D82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24</w:t>
            </w:r>
          </w:p>
        </w:tc>
        <w:tc>
          <w:tcPr>
            <w:tcW w:w="1985" w:type="dxa"/>
            <w:noWrap/>
          </w:tcPr>
          <w:p w:rsidR="003527E4" w:rsidRDefault="003527E4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</w:tr>
      <w:tr w:rsidR="003527E4" w:rsidRPr="004E2516" w:rsidTr="003527E4">
        <w:trPr>
          <w:trHeight w:val="255"/>
        </w:trPr>
        <w:tc>
          <w:tcPr>
            <w:tcW w:w="2093" w:type="dxa"/>
            <w:noWrap/>
          </w:tcPr>
          <w:p w:rsidR="003527E4" w:rsidRDefault="003527E4" w:rsidP="003527E4"/>
        </w:tc>
        <w:tc>
          <w:tcPr>
            <w:tcW w:w="1559" w:type="dxa"/>
            <w:noWrap/>
          </w:tcPr>
          <w:p w:rsidR="003527E4" w:rsidRDefault="003527E4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985" w:type="dxa"/>
            <w:noWrap/>
          </w:tcPr>
          <w:p w:rsidR="003527E4" w:rsidRPr="004E2516" w:rsidRDefault="003527E4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</w:p>
        </w:tc>
        <w:tc>
          <w:tcPr>
            <w:tcW w:w="1417" w:type="dxa"/>
            <w:noWrap/>
          </w:tcPr>
          <w:p w:rsidR="003527E4" w:rsidRPr="004E2516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MiG-29UB</w:t>
            </w:r>
          </w:p>
        </w:tc>
        <w:tc>
          <w:tcPr>
            <w:tcW w:w="567" w:type="dxa"/>
          </w:tcPr>
          <w:p w:rsidR="003527E4" w:rsidRPr="004E2516" w:rsidRDefault="00E33D82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6</w:t>
            </w:r>
          </w:p>
        </w:tc>
        <w:tc>
          <w:tcPr>
            <w:tcW w:w="1985" w:type="dxa"/>
            <w:noWrap/>
          </w:tcPr>
          <w:p w:rsidR="003527E4" w:rsidRPr="004E2516" w:rsidRDefault="00EE7286" w:rsidP="003527E4">
            <w:pPr>
              <w:rPr>
                <w:rFonts w:ascii="Arial" w:eastAsia="Times New Roman" w:hAnsi="Arial" w:cs="Arial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CA"/>
              </w:rPr>
              <w:t>Combat capable</w:t>
            </w:r>
          </w:p>
        </w:tc>
      </w:tr>
    </w:tbl>
    <w:p w:rsidR="00EE7286" w:rsidRDefault="00EE7286" w:rsidP="00FD6A75"/>
    <w:p w:rsidR="00EE7286" w:rsidRDefault="006F6BAF" w:rsidP="00FD6A75">
      <w:r>
        <w:rPr>
          <w:noProof/>
          <w:lang w:eastAsia="en-CA"/>
        </w:rPr>
        <w:lastRenderedPageBreak/>
        <w:drawing>
          <wp:inline distT="0" distB="0" distL="0" distR="0">
            <wp:extent cx="5943600" cy="39693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Mig-2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5C" w:rsidRDefault="00124AF1" w:rsidP="00BE685C">
      <w:pPr>
        <w:rPr>
          <w:b/>
        </w:rPr>
      </w:pPr>
      <w:r>
        <w:rPr>
          <w:b/>
        </w:rPr>
        <w:t>Su-22</w:t>
      </w:r>
    </w:p>
    <w:p w:rsidR="002434A3" w:rsidRPr="002A5F9E" w:rsidRDefault="002159EE" w:rsidP="00BE685C">
      <w:r>
        <w:rPr>
          <w:noProof/>
          <w:lang w:eastAsia="en-CA"/>
        </w:rPr>
        <w:drawing>
          <wp:anchor distT="0" distB="0" distL="114300" distR="114300" simplePos="0" relativeHeight="251662336" behindDoc="0" locked="0" layoutInCell="1" allowOverlap="1" wp14:anchorId="1942693D" wp14:editId="23CC0661">
            <wp:simplePos x="0" y="0"/>
            <wp:positionH relativeFrom="column">
              <wp:posOffset>2695575</wp:posOffset>
            </wp:positionH>
            <wp:positionV relativeFrom="paragraph">
              <wp:posOffset>3175</wp:posOffset>
            </wp:positionV>
            <wp:extent cx="3476625" cy="21590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Su-2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4AF1">
        <w:t xml:space="preserve">A dedicated ground attack aircraft, the </w:t>
      </w:r>
      <w:r w:rsidR="002434A3">
        <w:t xml:space="preserve">variable geometry </w:t>
      </w:r>
      <w:r w:rsidR="00124AF1">
        <w:t xml:space="preserve">Su-22 Fitter </w:t>
      </w:r>
      <w:r w:rsidR="006F6BAF">
        <w:t xml:space="preserve">employed in the Hungarian air force was the slightly outdated </w:t>
      </w:r>
      <w:r w:rsidR="006F6BAF" w:rsidRPr="002434A3">
        <w:rPr>
          <w:b/>
        </w:rPr>
        <w:t>Su-22M-</w:t>
      </w:r>
      <w:r w:rsidR="00D70007">
        <w:rPr>
          <w:b/>
        </w:rPr>
        <w:t>3</w:t>
      </w:r>
      <w:r w:rsidR="006F6BAF" w:rsidRPr="002434A3">
        <w:rPr>
          <w:b/>
        </w:rPr>
        <w:t>K</w:t>
      </w:r>
      <w:r w:rsidR="00124AF1">
        <w:t xml:space="preserve">, arriving in the </w:t>
      </w:r>
      <w:r w:rsidR="00D70007">
        <w:t>early</w:t>
      </w:r>
      <w:r w:rsidR="00124AF1">
        <w:t xml:space="preserve"> ‘80s</w:t>
      </w:r>
      <w:r w:rsidR="00BE685C">
        <w:t>.</w:t>
      </w:r>
      <w:r w:rsidR="00124AF1">
        <w:t xml:space="preserve"> </w:t>
      </w:r>
      <w:r w:rsidR="002434A3">
        <w:t>The 1</w:t>
      </w:r>
      <w:r w:rsidR="00D70007">
        <w:t>5</w:t>
      </w:r>
      <w:r w:rsidR="002434A3">
        <w:t xml:space="preserve"> aircraft in service were employed in the strike/reconnaissance role, having the ability to conduct high speed low altitude reconnaissance as well as bombing tasks.  </w:t>
      </w:r>
      <w:r>
        <w:t xml:space="preserve">They were capable of delivering a decent bomb load, easy to maintain, and able to sustain tremendous abuse and survive.  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093"/>
        <w:gridCol w:w="1985"/>
        <w:gridCol w:w="1417"/>
        <w:gridCol w:w="567"/>
        <w:gridCol w:w="1985"/>
      </w:tblGrid>
      <w:tr w:rsidR="002159EE" w:rsidRPr="004E2516" w:rsidTr="002159EE">
        <w:trPr>
          <w:trHeight w:val="255"/>
        </w:trPr>
        <w:tc>
          <w:tcPr>
            <w:tcW w:w="2093" w:type="dxa"/>
            <w:noWrap/>
          </w:tcPr>
          <w:p w:rsidR="002159EE" w:rsidRDefault="002159EE" w:rsidP="002434A3">
            <w:r>
              <w:t>101</w:t>
            </w:r>
            <w:r w:rsidR="004F639F">
              <w:t>st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>/</w:t>
            </w:r>
            <w:proofErr w:type="spellStart"/>
            <w:r>
              <w:t>Bmbr</w:t>
            </w:r>
            <w:proofErr w:type="spellEnd"/>
            <w:r>
              <w:t xml:space="preserve"> Regt</w:t>
            </w:r>
          </w:p>
        </w:tc>
        <w:tc>
          <w:tcPr>
            <w:tcW w:w="1985" w:type="dxa"/>
            <w:noWrap/>
          </w:tcPr>
          <w:p w:rsidR="002159EE" w:rsidRPr="002159EE" w:rsidRDefault="002159EE" w:rsidP="002434A3">
            <w:proofErr w:type="spellStart"/>
            <w:r w:rsidRPr="002159EE">
              <w:t>Taszár</w:t>
            </w:r>
            <w:proofErr w:type="spellEnd"/>
            <w:r w:rsidRPr="002159EE">
              <w:t xml:space="preserve"> AB</w:t>
            </w:r>
          </w:p>
        </w:tc>
        <w:tc>
          <w:tcPr>
            <w:tcW w:w="1417" w:type="dxa"/>
            <w:noWrap/>
          </w:tcPr>
          <w:p w:rsidR="002159EE" w:rsidRDefault="002159EE" w:rsidP="002159EE">
            <w:r>
              <w:t>Su-22M-3K</w:t>
            </w:r>
          </w:p>
        </w:tc>
        <w:tc>
          <w:tcPr>
            <w:tcW w:w="567" w:type="dxa"/>
          </w:tcPr>
          <w:p w:rsidR="002159EE" w:rsidRPr="002159EE" w:rsidRDefault="002159EE" w:rsidP="00BE685C">
            <w:r w:rsidRPr="002159EE">
              <w:t>15</w:t>
            </w:r>
          </w:p>
        </w:tc>
        <w:tc>
          <w:tcPr>
            <w:tcW w:w="1985" w:type="dxa"/>
            <w:noWrap/>
          </w:tcPr>
          <w:p w:rsidR="002159EE" w:rsidRPr="002159EE" w:rsidRDefault="002159EE" w:rsidP="00BE685C"/>
        </w:tc>
      </w:tr>
    </w:tbl>
    <w:p w:rsidR="002C7522" w:rsidRDefault="002C7522" w:rsidP="00FD6A75"/>
    <w:p w:rsidR="00FD6A75" w:rsidRDefault="00FD6A75" w:rsidP="00FD6A75"/>
    <w:p w:rsidR="00651B51" w:rsidRDefault="002434A3" w:rsidP="00A4678E">
      <w:pPr>
        <w:rPr>
          <w:b/>
        </w:rPr>
      </w:pPr>
      <w:r w:rsidRPr="002434A3">
        <w:rPr>
          <w:b/>
        </w:rPr>
        <w:t>Su-25</w:t>
      </w:r>
    </w:p>
    <w:p w:rsidR="002434A3" w:rsidRDefault="002159EE" w:rsidP="00A4678E">
      <w:r>
        <w:lastRenderedPageBreak/>
        <w:t>S</w:t>
      </w:r>
      <w:r w:rsidR="002C7522">
        <w:t xml:space="preserve">pecializing in close air support is the Su-25 </w:t>
      </w:r>
      <w:proofErr w:type="spellStart"/>
      <w:r w:rsidR="002C7522">
        <w:t>Frogfoot</w:t>
      </w:r>
      <w:proofErr w:type="spellEnd"/>
      <w:r w:rsidR="002C7522">
        <w:t xml:space="preserve">. This highly identifiable airframe is the Soviet answer to the American A-10 Warthog, and it is a very agile, rugged and capable bomber.  Historically </w:t>
      </w:r>
      <w:r>
        <w:t>Hungary’s</w:t>
      </w:r>
      <w:r w:rsidR="002C7522">
        <w:t xml:space="preserve"> </w:t>
      </w:r>
      <w:r>
        <w:t>order for 40</w:t>
      </w:r>
      <w:r w:rsidR="002C7522">
        <w:t xml:space="preserve"> </w:t>
      </w:r>
      <w:r w:rsidR="002C7522" w:rsidRPr="002C7522">
        <w:rPr>
          <w:b/>
        </w:rPr>
        <w:t>Su-25K</w:t>
      </w:r>
      <w:r w:rsidR="002C7522">
        <w:t xml:space="preserve"> plus 4 </w:t>
      </w:r>
      <w:r w:rsidR="002C7522" w:rsidRPr="002C7522">
        <w:rPr>
          <w:b/>
        </w:rPr>
        <w:t>Su-25UBK</w:t>
      </w:r>
      <w:r w:rsidR="002C7522">
        <w:t xml:space="preserve"> training variants</w:t>
      </w:r>
      <w:r>
        <w:t xml:space="preserve"> was canceled in the early ‘90s but in Northern Fury the request was filled and they arrived by 1993.</w:t>
      </w:r>
    </w:p>
    <w:tbl>
      <w:tblPr>
        <w:tblStyle w:val="TableGrid"/>
        <w:tblW w:w="8047" w:type="dxa"/>
        <w:tblLayout w:type="fixed"/>
        <w:tblLook w:val="04A0" w:firstRow="1" w:lastRow="0" w:firstColumn="1" w:lastColumn="0" w:noHBand="0" w:noVBand="1"/>
      </w:tblPr>
      <w:tblGrid>
        <w:gridCol w:w="2235"/>
        <w:gridCol w:w="1843"/>
        <w:gridCol w:w="1417"/>
        <w:gridCol w:w="567"/>
        <w:gridCol w:w="1985"/>
      </w:tblGrid>
      <w:tr w:rsidR="004F639F" w:rsidRPr="004E2516" w:rsidTr="004F639F">
        <w:trPr>
          <w:trHeight w:val="255"/>
        </w:trPr>
        <w:tc>
          <w:tcPr>
            <w:tcW w:w="2235" w:type="dxa"/>
            <w:noWrap/>
          </w:tcPr>
          <w:p w:rsidR="004F639F" w:rsidRDefault="004F639F" w:rsidP="004F639F">
            <w:r>
              <w:t>10</w:t>
            </w:r>
            <w:r>
              <w:t>2nd</w:t>
            </w:r>
            <w:r>
              <w:t xml:space="preserve"> </w:t>
            </w:r>
            <w:proofErr w:type="spellStart"/>
            <w:r>
              <w:t>Ftr</w:t>
            </w:r>
            <w:proofErr w:type="spellEnd"/>
            <w:r>
              <w:t>/</w:t>
            </w:r>
            <w:proofErr w:type="spellStart"/>
            <w:r>
              <w:t>Bmbr</w:t>
            </w:r>
            <w:proofErr w:type="spellEnd"/>
            <w:r>
              <w:t xml:space="preserve"> Regt</w:t>
            </w:r>
          </w:p>
        </w:tc>
        <w:tc>
          <w:tcPr>
            <w:tcW w:w="1843" w:type="dxa"/>
            <w:noWrap/>
          </w:tcPr>
          <w:p w:rsidR="004F639F" w:rsidRPr="002159EE" w:rsidRDefault="004F639F" w:rsidP="006C2DA0">
            <w:r>
              <w:t>Buda West</w:t>
            </w:r>
            <w:r w:rsidRPr="002159EE">
              <w:t xml:space="preserve"> AB</w:t>
            </w:r>
          </w:p>
        </w:tc>
        <w:tc>
          <w:tcPr>
            <w:tcW w:w="1417" w:type="dxa"/>
            <w:noWrap/>
          </w:tcPr>
          <w:p w:rsidR="004F639F" w:rsidRDefault="004F639F" w:rsidP="004F639F">
            <w:r>
              <w:t>Su-</w:t>
            </w:r>
            <w:r>
              <w:t>25K</w:t>
            </w:r>
          </w:p>
        </w:tc>
        <w:tc>
          <w:tcPr>
            <w:tcW w:w="567" w:type="dxa"/>
          </w:tcPr>
          <w:p w:rsidR="004F639F" w:rsidRPr="002159EE" w:rsidRDefault="004F639F" w:rsidP="006C2DA0">
            <w:r>
              <w:t>40</w:t>
            </w:r>
          </w:p>
        </w:tc>
        <w:tc>
          <w:tcPr>
            <w:tcW w:w="1985" w:type="dxa"/>
            <w:noWrap/>
          </w:tcPr>
          <w:p w:rsidR="004F639F" w:rsidRPr="002159EE" w:rsidRDefault="004F639F" w:rsidP="006C2DA0"/>
        </w:tc>
      </w:tr>
    </w:tbl>
    <w:p w:rsidR="002C7522" w:rsidRDefault="002C7522" w:rsidP="00A4678E"/>
    <w:p w:rsidR="00892B34" w:rsidRDefault="004F639F" w:rsidP="00A4678E">
      <w:r>
        <w:rPr>
          <w:noProof/>
          <w:lang w:eastAsia="en-CA"/>
        </w:rPr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ungarian Su-2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39F" w:rsidRDefault="004F639F" w:rsidP="00A4678E">
      <w:r>
        <w:t>Some additional locations for more information can be found at these links:</w:t>
      </w:r>
      <w:bookmarkStart w:id="0" w:name="_GoBack"/>
      <w:bookmarkEnd w:id="0"/>
    </w:p>
    <w:p w:rsidR="00892B34" w:rsidRDefault="00892B34" w:rsidP="00A4678E">
      <w:hyperlink r:id="rId12" w:history="1">
        <w:r w:rsidRPr="005E08E8">
          <w:rPr>
            <w:rStyle w:val="Hyperlink"/>
          </w:rPr>
          <w:t>http://archiv.uni-nke.hu/downloads/aarms/docs/Volume7/Issue4/pdf/17mart.pdf</w:t>
        </w:r>
      </w:hyperlink>
    </w:p>
    <w:p w:rsidR="00D70007" w:rsidRDefault="00D70007" w:rsidP="00A4678E">
      <w:hyperlink r:id="rId13" w:history="1">
        <w:r w:rsidRPr="005E08E8">
          <w:rPr>
            <w:rStyle w:val="Hyperlink"/>
          </w:rPr>
          <w:t>http://www.easternorbat.com/html/hungarian_air_force_eng.html</w:t>
        </w:r>
      </w:hyperlink>
    </w:p>
    <w:p w:rsidR="00D70007" w:rsidRDefault="00D70007" w:rsidP="00A4678E"/>
    <w:p w:rsidR="00892B34" w:rsidRPr="002434A3" w:rsidRDefault="00892B34" w:rsidP="00A4678E"/>
    <w:sectPr w:rsidR="00892B34" w:rsidRPr="002434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FF9"/>
    <w:multiLevelType w:val="hybridMultilevel"/>
    <w:tmpl w:val="9AA057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C0"/>
    <w:rsid w:val="000A5467"/>
    <w:rsid w:val="000B5F07"/>
    <w:rsid w:val="00124AF1"/>
    <w:rsid w:val="00187236"/>
    <w:rsid w:val="001C3D2A"/>
    <w:rsid w:val="001F4BD7"/>
    <w:rsid w:val="001F7A27"/>
    <w:rsid w:val="002159EE"/>
    <w:rsid w:val="00221098"/>
    <w:rsid w:val="002434A3"/>
    <w:rsid w:val="00256A3B"/>
    <w:rsid w:val="00281036"/>
    <w:rsid w:val="0028544F"/>
    <w:rsid w:val="00285679"/>
    <w:rsid w:val="002A5F9E"/>
    <w:rsid w:val="002C7522"/>
    <w:rsid w:val="003205E5"/>
    <w:rsid w:val="003527E4"/>
    <w:rsid w:val="003A4822"/>
    <w:rsid w:val="004041FE"/>
    <w:rsid w:val="00445DB2"/>
    <w:rsid w:val="00494B44"/>
    <w:rsid w:val="004C4987"/>
    <w:rsid w:val="004F639F"/>
    <w:rsid w:val="00546835"/>
    <w:rsid w:val="005A2715"/>
    <w:rsid w:val="00651B51"/>
    <w:rsid w:val="00680894"/>
    <w:rsid w:val="00695570"/>
    <w:rsid w:val="006E2696"/>
    <w:rsid w:val="006F6BAF"/>
    <w:rsid w:val="007158F5"/>
    <w:rsid w:val="007E4611"/>
    <w:rsid w:val="00892B34"/>
    <w:rsid w:val="008A2452"/>
    <w:rsid w:val="008D10C0"/>
    <w:rsid w:val="00944576"/>
    <w:rsid w:val="009718C1"/>
    <w:rsid w:val="00993C94"/>
    <w:rsid w:val="009B24B9"/>
    <w:rsid w:val="009C4818"/>
    <w:rsid w:val="009F69D1"/>
    <w:rsid w:val="00A4678E"/>
    <w:rsid w:val="00A53BEB"/>
    <w:rsid w:val="00B84C8B"/>
    <w:rsid w:val="00BE4F07"/>
    <w:rsid w:val="00BE685C"/>
    <w:rsid w:val="00C318ED"/>
    <w:rsid w:val="00C82E3F"/>
    <w:rsid w:val="00D70007"/>
    <w:rsid w:val="00D81472"/>
    <w:rsid w:val="00DE0BFD"/>
    <w:rsid w:val="00E3295F"/>
    <w:rsid w:val="00E33D82"/>
    <w:rsid w:val="00E466F4"/>
    <w:rsid w:val="00E54F1C"/>
    <w:rsid w:val="00ED1CCA"/>
    <w:rsid w:val="00EE2E86"/>
    <w:rsid w:val="00EE7286"/>
    <w:rsid w:val="00F16AF9"/>
    <w:rsid w:val="00F8102E"/>
    <w:rsid w:val="00FD0E40"/>
    <w:rsid w:val="00FD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2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0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6A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23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8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8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80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10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56A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0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://www.easternorbat.com/html/hungarian_air_force_eng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jpg"/><Relationship Id="rId12" Type="http://schemas.openxmlformats.org/officeDocument/2006/relationships/hyperlink" Target="http://archiv.uni-nke.hu/downloads/aarms/docs/Volume7/Issue4/pdf/17mar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.uni-nke.hu/downloads/aarms/docs/Volume7/Issue4/pdf/17mart.pdf" TargetMode="External"/><Relationship Id="rId11" Type="http://schemas.openxmlformats.org/officeDocument/2006/relationships/image" Target="media/image5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4F762E3C.dotm</Template>
  <TotalTime>142</TotalTime>
  <Pages>4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DLSE</Company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Gauvin</dc:creator>
  <cp:lastModifiedBy>Bart Gauvin</cp:lastModifiedBy>
  <cp:revision>6</cp:revision>
  <dcterms:created xsi:type="dcterms:W3CDTF">2018-11-22T15:30:00Z</dcterms:created>
  <dcterms:modified xsi:type="dcterms:W3CDTF">2018-11-22T18:24:00Z</dcterms:modified>
</cp:coreProperties>
</file>