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429" w:rsidRPr="00866165" w:rsidRDefault="00107DD5" w:rsidP="00107DD5">
      <w:pPr>
        <w:rPr>
          <w:b/>
          <w:sz w:val="32"/>
        </w:rPr>
      </w:pPr>
      <w:r w:rsidRPr="00866165">
        <w:rPr>
          <w:b/>
          <w:sz w:val="32"/>
        </w:rPr>
        <w:t xml:space="preserve">Romanian </w:t>
      </w:r>
      <w:r w:rsidR="00866165" w:rsidRPr="00866165">
        <w:rPr>
          <w:b/>
          <w:sz w:val="32"/>
        </w:rPr>
        <w:t xml:space="preserve">People’s </w:t>
      </w:r>
      <w:r w:rsidRPr="00866165">
        <w:rPr>
          <w:b/>
          <w:sz w:val="32"/>
        </w:rPr>
        <w:t>Army</w:t>
      </w:r>
      <w:r w:rsidR="00492694">
        <w:rPr>
          <w:b/>
          <w:sz w:val="32"/>
        </w:rPr>
        <w:t xml:space="preserve"> </w:t>
      </w:r>
      <w:r w:rsidR="00CC6619">
        <w:rPr>
          <w:b/>
          <w:sz w:val="32"/>
        </w:rPr>
        <w:t>(</w:t>
      </w:r>
      <w:r w:rsidR="00492694">
        <w:rPr>
          <w:b/>
          <w:sz w:val="32"/>
        </w:rPr>
        <w:t>R</w:t>
      </w:r>
      <w:r w:rsidR="00430135">
        <w:rPr>
          <w:b/>
          <w:sz w:val="32"/>
        </w:rPr>
        <w:t>PA</w:t>
      </w:r>
      <w:r w:rsidR="00CC6619">
        <w:rPr>
          <w:b/>
          <w:sz w:val="32"/>
        </w:rPr>
        <w:t>)</w:t>
      </w:r>
    </w:p>
    <w:p w:rsidR="00107DD5" w:rsidRDefault="00866165" w:rsidP="00107DD5">
      <w:r>
        <w:t xml:space="preserve">The Romanian Army </w:t>
      </w:r>
      <w:r w:rsidR="00430135">
        <w:t>is</w:t>
      </w:r>
      <w:r>
        <w:t xml:space="preserve"> organized along Soviet lines but was long isolated from the S</w:t>
      </w:r>
      <w:r w:rsidR="001246E1">
        <w:t xml:space="preserve">oviet Army by </w:t>
      </w:r>
      <w:proofErr w:type="spellStart"/>
      <w:r w:rsidR="001246E1">
        <w:t>Nicolae</w:t>
      </w:r>
      <w:proofErr w:type="spellEnd"/>
      <w:r w:rsidR="001246E1">
        <w:t xml:space="preserve"> Ceausescu’s hard line economic policies. Prohibited from importing equipment or even spare parts for existing equipment, Romanian industry created copies of Soviet equipment</w:t>
      </w:r>
      <w:r w:rsidR="00430135">
        <w:t xml:space="preserve"> </w:t>
      </w:r>
      <w:r w:rsidR="00430135">
        <w:t>– almos</w:t>
      </w:r>
      <w:r w:rsidR="00430135">
        <w:t>t all of a very inferior design</w:t>
      </w:r>
      <w:r w:rsidR="001246E1">
        <w:t xml:space="preserve">.  </w:t>
      </w:r>
      <w:r w:rsidR="00CC6619">
        <w:t>The dissolution of Yugoslavia into separate states and drawing NATO forces nearly adjacent to the Romanian border was a major factor in the renewed interest of the Soviet high command in bolstering the RPA. With</w:t>
      </w:r>
      <w:r w:rsidR="001246E1">
        <w:t xml:space="preserve"> the change in </w:t>
      </w:r>
      <w:r w:rsidR="00CC6619">
        <w:t xml:space="preserve">Soviet </w:t>
      </w:r>
      <w:r w:rsidR="001246E1">
        <w:t xml:space="preserve">government in 1991, an agreement was reached where former East German </w:t>
      </w:r>
      <w:r w:rsidR="00430135">
        <w:t xml:space="preserve">(DDR) </w:t>
      </w:r>
      <w:r w:rsidR="001246E1">
        <w:t xml:space="preserve">equipment, which had been temporarily held under Soviet protection, was gifted to </w:t>
      </w:r>
      <w:r w:rsidR="00430135">
        <w:t xml:space="preserve">Romania </w:t>
      </w:r>
      <w:r w:rsidR="001246E1">
        <w:t>in a show of support and comradeship.  Many believe it was the support given to Ceausescu by Soviet agencies in routing out dissident groups which convinced him to change his policy.</w:t>
      </w:r>
    </w:p>
    <w:p w:rsidR="00CC6619" w:rsidRDefault="00CC6619" w:rsidP="00107DD5">
      <w:r>
        <w:t xml:space="preserve">The long-standing plan for the </w:t>
      </w:r>
      <w:r w:rsidR="00492694">
        <w:t>R</w:t>
      </w:r>
      <w:r w:rsidR="00430135">
        <w:t>PA</w:t>
      </w:r>
      <w:r>
        <w:t xml:space="preserve"> was to maintain four Combined Arms Armies (CAA), each roughly Corps strength by NATO standards. Romania would not field a ‘Front’ HQ but dispatch its CAAs to support other areas.  One CAA (probably 1</w:t>
      </w:r>
      <w:r w:rsidRPr="00CC6619">
        <w:rPr>
          <w:vertAlign w:val="superscript"/>
        </w:rPr>
        <w:t>st</w:t>
      </w:r>
      <w:r>
        <w:t>) would be deployed to Bulgaria and reinforce the Balkan Front while the other three would follow the Czech and Hungarian forces into Germany as part of the Western Group of Forces.</w:t>
      </w:r>
      <w:r w:rsidR="00492694">
        <w:t xml:space="preserve"> It is very possible however that this overall deployment plan has changed, and it is </w:t>
      </w:r>
      <w:r w:rsidR="00430135">
        <w:t>possible</w:t>
      </w:r>
      <w:r w:rsidR="00492694">
        <w:t xml:space="preserve"> that </w:t>
      </w:r>
      <w:r w:rsidR="00430135">
        <w:t>Romania</w:t>
      </w:r>
      <w:r w:rsidR="00492694">
        <w:t xml:space="preserve"> will now form a </w:t>
      </w:r>
      <w:r w:rsidR="00430135">
        <w:t xml:space="preserve">FRONT </w:t>
      </w:r>
      <w:r w:rsidR="00492694">
        <w:t>HQ – probably called the Serbian Front. This new organization, reinforced by Soviet and possibly Hungarian forces would move to prevent NATO interference in the former Yugoslavia.</w:t>
      </w:r>
    </w:p>
    <w:p w:rsidR="00107DD5" w:rsidRDefault="004F177C" w:rsidP="00107DD5">
      <w:r>
        <w:rPr>
          <w:noProof/>
          <w:lang w:eastAsia="en-CA"/>
        </w:rPr>
        <w:drawing>
          <wp:inline distT="0" distB="0" distL="0" distR="0" wp14:anchorId="2F1DB238">
            <wp:extent cx="5524500" cy="4148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29248" cy="4151751"/>
                    </a:xfrm>
                    <a:prstGeom prst="rect">
                      <a:avLst/>
                    </a:prstGeom>
                    <a:noFill/>
                  </pic:spPr>
                </pic:pic>
              </a:graphicData>
            </a:graphic>
          </wp:inline>
        </w:drawing>
      </w:r>
    </w:p>
    <w:p w:rsidR="00107DD5" w:rsidRDefault="002E7802" w:rsidP="00107DD5">
      <w:r>
        <w:rPr>
          <w:noProof/>
          <w:lang w:eastAsia="en-CA"/>
        </w:rPr>
        <w:drawing>
          <wp:inline distT="0" distB="0" distL="0" distR="0">
            <wp:extent cx="5534025" cy="38510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77-580_ftview.jpg"/>
                    <pic:cNvPicPr/>
                  </pic:nvPicPr>
                  <pic:blipFill>
                    <a:blip r:embed="rId5">
                      <a:extLst>
                        <a:ext uri="{28A0092B-C50C-407E-A947-70E740481C1C}">
                          <a14:useLocalDpi xmlns:a14="http://schemas.microsoft.com/office/drawing/2010/main" val="0"/>
                        </a:ext>
                      </a:extLst>
                    </a:blip>
                    <a:stretch>
                      <a:fillRect/>
                    </a:stretch>
                  </pic:blipFill>
                  <pic:spPr>
                    <a:xfrm>
                      <a:off x="0" y="0"/>
                      <a:ext cx="5530237" cy="3848438"/>
                    </a:xfrm>
                    <a:prstGeom prst="rect">
                      <a:avLst/>
                    </a:prstGeom>
                  </pic:spPr>
                </pic:pic>
              </a:graphicData>
            </a:graphic>
          </wp:inline>
        </w:drawing>
      </w:r>
    </w:p>
    <w:tbl>
      <w:tblPr>
        <w:tblStyle w:val="TableGrid"/>
        <w:tblW w:w="9889" w:type="dxa"/>
        <w:tblLook w:val="04A0" w:firstRow="1" w:lastRow="0" w:firstColumn="1" w:lastColumn="0" w:noHBand="0" w:noVBand="1"/>
      </w:tblPr>
      <w:tblGrid>
        <w:gridCol w:w="1050"/>
        <w:gridCol w:w="1055"/>
        <w:gridCol w:w="1614"/>
        <w:gridCol w:w="890"/>
        <w:gridCol w:w="5280"/>
      </w:tblGrid>
      <w:tr w:rsidR="00430135" w:rsidTr="00430135">
        <w:tc>
          <w:tcPr>
            <w:tcW w:w="1050" w:type="dxa"/>
          </w:tcPr>
          <w:p w:rsidR="00430135" w:rsidRPr="00430135" w:rsidRDefault="00430135" w:rsidP="00430135">
            <w:pPr>
              <w:jc w:val="center"/>
              <w:rPr>
                <w:b/>
              </w:rPr>
            </w:pPr>
            <w:r w:rsidRPr="00430135">
              <w:rPr>
                <w:b/>
              </w:rPr>
              <w:t>Role</w:t>
            </w:r>
          </w:p>
        </w:tc>
        <w:tc>
          <w:tcPr>
            <w:tcW w:w="1055" w:type="dxa"/>
          </w:tcPr>
          <w:p w:rsidR="00430135" w:rsidRPr="00430135" w:rsidRDefault="00430135" w:rsidP="00430135">
            <w:pPr>
              <w:jc w:val="center"/>
              <w:rPr>
                <w:b/>
              </w:rPr>
            </w:pPr>
            <w:r w:rsidRPr="00430135">
              <w:rPr>
                <w:b/>
              </w:rPr>
              <w:t>Type</w:t>
            </w:r>
          </w:p>
        </w:tc>
        <w:tc>
          <w:tcPr>
            <w:tcW w:w="1614" w:type="dxa"/>
          </w:tcPr>
          <w:p w:rsidR="00430135" w:rsidRPr="00430135" w:rsidRDefault="00430135" w:rsidP="00430135">
            <w:pPr>
              <w:jc w:val="center"/>
              <w:rPr>
                <w:b/>
              </w:rPr>
            </w:pPr>
            <w:r w:rsidRPr="00430135">
              <w:rPr>
                <w:b/>
              </w:rPr>
              <w:t>Version</w:t>
            </w:r>
          </w:p>
        </w:tc>
        <w:tc>
          <w:tcPr>
            <w:tcW w:w="890" w:type="dxa"/>
          </w:tcPr>
          <w:p w:rsidR="00430135" w:rsidRPr="00430135" w:rsidRDefault="00430135" w:rsidP="00430135">
            <w:pPr>
              <w:jc w:val="center"/>
              <w:rPr>
                <w:b/>
              </w:rPr>
            </w:pPr>
            <w:r w:rsidRPr="00430135">
              <w:rPr>
                <w:b/>
              </w:rPr>
              <w:t>No</w:t>
            </w:r>
          </w:p>
        </w:tc>
        <w:tc>
          <w:tcPr>
            <w:tcW w:w="5280" w:type="dxa"/>
          </w:tcPr>
          <w:p w:rsidR="00430135" w:rsidRPr="00430135" w:rsidRDefault="00430135" w:rsidP="00430135">
            <w:pPr>
              <w:jc w:val="center"/>
              <w:rPr>
                <w:b/>
              </w:rPr>
            </w:pPr>
            <w:r w:rsidRPr="00430135">
              <w:rPr>
                <w:b/>
              </w:rPr>
              <w:t>Remarks</w:t>
            </w:r>
          </w:p>
        </w:tc>
      </w:tr>
      <w:tr w:rsidR="00866165" w:rsidTr="00430135">
        <w:tc>
          <w:tcPr>
            <w:tcW w:w="1050" w:type="dxa"/>
          </w:tcPr>
          <w:p w:rsidR="00866165" w:rsidRDefault="00866165" w:rsidP="00107DD5">
            <w:r>
              <w:t>MBT</w:t>
            </w:r>
          </w:p>
        </w:tc>
        <w:tc>
          <w:tcPr>
            <w:tcW w:w="1055" w:type="dxa"/>
          </w:tcPr>
          <w:p w:rsidR="00866165" w:rsidRDefault="00866165" w:rsidP="00107DD5">
            <w:r>
              <w:t>T-72</w:t>
            </w:r>
          </w:p>
        </w:tc>
        <w:tc>
          <w:tcPr>
            <w:tcW w:w="1614" w:type="dxa"/>
          </w:tcPr>
          <w:p w:rsidR="00866165" w:rsidRDefault="00866165" w:rsidP="00107DD5"/>
        </w:tc>
        <w:tc>
          <w:tcPr>
            <w:tcW w:w="890" w:type="dxa"/>
          </w:tcPr>
          <w:p w:rsidR="00866165" w:rsidRDefault="00866165">
            <w:r>
              <w:t>254</w:t>
            </w:r>
          </w:p>
        </w:tc>
        <w:tc>
          <w:tcPr>
            <w:tcW w:w="5280" w:type="dxa"/>
          </w:tcPr>
          <w:p w:rsidR="00866165" w:rsidRDefault="00430135" w:rsidP="00430135">
            <w:r>
              <w:t>Former DDR</w:t>
            </w:r>
          </w:p>
        </w:tc>
      </w:tr>
      <w:tr w:rsidR="00430135" w:rsidTr="00430135">
        <w:tc>
          <w:tcPr>
            <w:tcW w:w="1050" w:type="dxa"/>
          </w:tcPr>
          <w:p w:rsidR="00430135" w:rsidRDefault="00430135" w:rsidP="00430135"/>
        </w:tc>
        <w:tc>
          <w:tcPr>
            <w:tcW w:w="1055" w:type="dxa"/>
          </w:tcPr>
          <w:p w:rsidR="00430135" w:rsidRDefault="00430135" w:rsidP="00430135">
            <w:r>
              <w:t>T-72M</w:t>
            </w:r>
          </w:p>
        </w:tc>
        <w:tc>
          <w:tcPr>
            <w:tcW w:w="1614" w:type="dxa"/>
          </w:tcPr>
          <w:p w:rsidR="00430135" w:rsidRDefault="00430135" w:rsidP="00430135"/>
        </w:tc>
        <w:tc>
          <w:tcPr>
            <w:tcW w:w="890" w:type="dxa"/>
          </w:tcPr>
          <w:p w:rsidR="00430135" w:rsidRDefault="00430135" w:rsidP="00430135">
            <w:r>
              <w:t>193</w:t>
            </w:r>
          </w:p>
        </w:tc>
        <w:tc>
          <w:tcPr>
            <w:tcW w:w="5280" w:type="dxa"/>
          </w:tcPr>
          <w:p w:rsidR="00430135" w:rsidRDefault="00430135" w:rsidP="00430135">
            <w:r w:rsidRPr="00AE22D3">
              <w:t>Former DDR</w:t>
            </w:r>
          </w:p>
        </w:tc>
      </w:tr>
      <w:tr w:rsidR="00430135" w:rsidTr="00430135">
        <w:tc>
          <w:tcPr>
            <w:tcW w:w="1050" w:type="dxa"/>
          </w:tcPr>
          <w:p w:rsidR="00430135" w:rsidRDefault="00430135" w:rsidP="00430135"/>
        </w:tc>
        <w:tc>
          <w:tcPr>
            <w:tcW w:w="1055" w:type="dxa"/>
          </w:tcPr>
          <w:p w:rsidR="00430135" w:rsidRDefault="00430135" w:rsidP="00430135">
            <w:r>
              <w:t>T-72M1</w:t>
            </w:r>
          </w:p>
        </w:tc>
        <w:tc>
          <w:tcPr>
            <w:tcW w:w="1614" w:type="dxa"/>
          </w:tcPr>
          <w:p w:rsidR="00430135" w:rsidRDefault="00430135" w:rsidP="00430135"/>
        </w:tc>
        <w:tc>
          <w:tcPr>
            <w:tcW w:w="890" w:type="dxa"/>
          </w:tcPr>
          <w:p w:rsidR="00430135" w:rsidRDefault="00430135" w:rsidP="00430135">
            <w:r>
              <w:t>136</w:t>
            </w:r>
          </w:p>
        </w:tc>
        <w:tc>
          <w:tcPr>
            <w:tcW w:w="5280" w:type="dxa"/>
          </w:tcPr>
          <w:p w:rsidR="00430135" w:rsidRDefault="00430135" w:rsidP="00430135">
            <w:r w:rsidRPr="00AE22D3">
              <w:t>Former DDR</w:t>
            </w:r>
          </w:p>
        </w:tc>
      </w:tr>
      <w:tr w:rsidR="00866165" w:rsidTr="00430135">
        <w:tc>
          <w:tcPr>
            <w:tcW w:w="1050" w:type="dxa"/>
          </w:tcPr>
          <w:p w:rsidR="00866165" w:rsidRDefault="00866165" w:rsidP="00107DD5"/>
        </w:tc>
        <w:tc>
          <w:tcPr>
            <w:tcW w:w="1055" w:type="dxa"/>
          </w:tcPr>
          <w:p w:rsidR="00866165" w:rsidRDefault="00866165" w:rsidP="00107DD5">
            <w:r>
              <w:t>T-55</w:t>
            </w:r>
          </w:p>
        </w:tc>
        <w:tc>
          <w:tcPr>
            <w:tcW w:w="1614" w:type="dxa"/>
          </w:tcPr>
          <w:p w:rsidR="00866165" w:rsidRDefault="00866165" w:rsidP="00107DD5">
            <w:r>
              <w:t>T-55AM</w:t>
            </w:r>
          </w:p>
        </w:tc>
        <w:tc>
          <w:tcPr>
            <w:tcW w:w="890" w:type="dxa"/>
          </w:tcPr>
          <w:p w:rsidR="00866165" w:rsidRDefault="00866165" w:rsidP="00107DD5">
            <w:r>
              <w:t>850</w:t>
            </w:r>
          </w:p>
        </w:tc>
        <w:tc>
          <w:tcPr>
            <w:tcW w:w="5280" w:type="dxa"/>
          </w:tcPr>
          <w:p w:rsidR="00866165" w:rsidRDefault="00866165" w:rsidP="00107DD5">
            <w:r>
              <w:t>Romanian Conversions</w:t>
            </w:r>
          </w:p>
        </w:tc>
      </w:tr>
      <w:tr w:rsidR="00866165" w:rsidTr="00430135">
        <w:tc>
          <w:tcPr>
            <w:tcW w:w="1050" w:type="dxa"/>
          </w:tcPr>
          <w:p w:rsidR="00866165" w:rsidRDefault="00866165" w:rsidP="00107DD5"/>
        </w:tc>
        <w:tc>
          <w:tcPr>
            <w:tcW w:w="1055" w:type="dxa"/>
          </w:tcPr>
          <w:p w:rsidR="00866165" w:rsidRDefault="00866165" w:rsidP="00107DD5"/>
        </w:tc>
        <w:tc>
          <w:tcPr>
            <w:tcW w:w="1614" w:type="dxa"/>
          </w:tcPr>
          <w:p w:rsidR="00866165" w:rsidRDefault="00866165" w:rsidP="00107DD5">
            <w:r>
              <w:t>TR-580</w:t>
            </w:r>
          </w:p>
        </w:tc>
        <w:tc>
          <w:tcPr>
            <w:tcW w:w="890" w:type="dxa"/>
          </w:tcPr>
          <w:p w:rsidR="00866165" w:rsidRDefault="00866165" w:rsidP="00107DD5">
            <w:r>
              <w:t>400</w:t>
            </w:r>
          </w:p>
        </w:tc>
        <w:tc>
          <w:tcPr>
            <w:tcW w:w="5280" w:type="dxa"/>
          </w:tcPr>
          <w:p w:rsidR="00866165" w:rsidRDefault="00866165" w:rsidP="00107DD5">
            <w:r>
              <w:t>Romanian design</w:t>
            </w:r>
          </w:p>
        </w:tc>
      </w:tr>
      <w:tr w:rsidR="00866165" w:rsidTr="00430135">
        <w:tc>
          <w:tcPr>
            <w:tcW w:w="1050" w:type="dxa"/>
          </w:tcPr>
          <w:p w:rsidR="00866165" w:rsidRDefault="00866165" w:rsidP="00107DD5"/>
        </w:tc>
        <w:tc>
          <w:tcPr>
            <w:tcW w:w="1055" w:type="dxa"/>
          </w:tcPr>
          <w:p w:rsidR="00866165" w:rsidRDefault="00866165" w:rsidP="00107DD5"/>
        </w:tc>
        <w:tc>
          <w:tcPr>
            <w:tcW w:w="1614" w:type="dxa"/>
          </w:tcPr>
          <w:p w:rsidR="00866165" w:rsidRDefault="00866165" w:rsidP="00866165">
            <w:r>
              <w:t>TR-85</w:t>
            </w:r>
          </w:p>
        </w:tc>
        <w:tc>
          <w:tcPr>
            <w:tcW w:w="890" w:type="dxa"/>
          </w:tcPr>
          <w:p w:rsidR="00866165" w:rsidRDefault="00866165" w:rsidP="00866165">
            <w:r>
              <w:t>300</w:t>
            </w:r>
          </w:p>
        </w:tc>
        <w:tc>
          <w:tcPr>
            <w:tcW w:w="5280" w:type="dxa"/>
          </w:tcPr>
          <w:p w:rsidR="00866165" w:rsidRDefault="00866165" w:rsidP="00107DD5">
            <w:r>
              <w:t>Romanian design</w:t>
            </w:r>
          </w:p>
        </w:tc>
      </w:tr>
      <w:tr w:rsidR="00866165" w:rsidTr="00430135">
        <w:tc>
          <w:tcPr>
            <w:tcW w:w="1050" w:type="dxa"/>
          </w:tcPr>
          <w:p w:rsidR="00866165" w:rsidRDefault="00866165" w:rsidP="00107DD5">
            <w:r>
              <w:t>IFV</w:t>
            </w:r>
          </w:p>
        </w:tc>
        <w:tc>
          <w:tcPr>
            <w:tcW w:w="1055" w:type="dxa"/>
          </w:tcPr>
          <w:p w:rsidR="00866165" w:rsidRDefault="00866165" w:rsidP="00107DD5">
            <w:r>
              <w:t>BMP-1</w:t>
            </w:r>
          </w:p>
        </w:tc>
        <w:tc>
          <w:tcPr>
            <w:tcW w:w="1614" w:type="dxa"/>
          </w:tcPr>
          <w:p w:rsidR="00866165" w:rsidRDefault="00866165" w:rsidP="00107DD5"/>
        </w:tc>
        <w:tc>
          <w:tcPr>
            <w:tcW w:w="890" w:type="dxa"/>
          </w:tcPr>
          <w:p w:rsidR="00866165" w:rsidRDefault="00866165" w:rsidP="00107DD5">
            <w:r>
              <w:t>1133</w:t>
            </w:r>
          </w:p>
        </w:tc>
        <w:tc>
          <w:tcPr>
            <w:tcW w:w="5280" w:type="dxa"/>
          </w:tcPr>
          <w:p w:rsidR="00866165" w:rsidRDefault="00430135" w:rsidP="00107DD5">
            <w:r>
              <w:t>Former DDR</w:t>
            </w:r>
          </w:p>
        </w:tc>
      </w:tr>
      <w:tr w:rsidR="00866165" w:rsidTr="00430135">
        <w:tc>
          <w:tcPr>
            <w:tcW w:w="1050" w:type="dxa"/>
          </w:tcPr>
          <w:p w:rsidR="00866165" w:rsidRDefault="00866165" w:rsidP="00107DD5"/>
        </w:tc>
        <w:tc>
          <w:tcPr>
            <w:tcW w:w="1055" w:type="dxa"/>
          </w:tcPr>
          <w:p w:rsidR="00866165" w:rsidRDefault="00866165" w:rsidP="00107DD5">
            <w:r>
              <w:t>MLI-84</w:t>
            </w:r>
          </w:p>
        </w:tc>
        <w:tc>
          <w:tcPr>
            <w:tcW w:w="1614" w:type="dxa"/>
          </w:tcPr>
          <w:p w:rsidR="00866165" w:rsidRDefault="00866165" w:rsidP="00107DD5"/>
        </w:tc>
        <w:tc>
          <w:tcPr>
            <w:tcW w:w="890" w:type="dxa"/>
          </w:tcPr>
          <w:p w:rsidR="00866165" w:rsidRDefault="00866165" w:rsidP="00107DD5">
            <w:r>
              <w:t>156</w:t>
            </w:r>
          </w:p>
        </w:tc>
        <w:tc>
          <w:tcPr>
            <w:tcW w:w="5280" w:type="dxa"/>
          </w:tcPr>
          <w:p w:rsidR="00866165" w:rsidRDefault="00866165" w:rsidP="00107DD5">
            <w:r>
              <w:t>Romanian derivative of BMP-1</w:t>
            </w:r>
          </w:p>
        </w:tc>
      </w:tr>
      <w:tr w:rsidR="00866165" w:rsidTr="00430135">
        <w:tc>
          <w:tcPr>
            <w:tcW w:w="1050" w:type="dxa"/>
          </w:tcPr>
          <w:p w:rsidR="00866165" w:rsidRDefault="00866165" w:rsidP="00107DD5">
            <w:r>
              <w:t>APC</w:t>
            </w:r>
          </w:p>
        </w:tc>
        <w:tc>
          <w:tcPr>
            <w:tcW w:w="1055" w:type="dxa"/>
          </w:tcPr>
          <w:p w:rsidR="00866165" w:rsidRDefault="00866165" w:rsidP="00107DD5">
            <w:r>
              <w:t>MLVM</w:t>
            </w:r>
          </w:p>
        </w:tc>
        <w:tc>
          <w:tcPr>
            <w:tcW w:w="1614" w:type="dxa"/>
          </w:tcPr>
          <w:p w:rsidR="00866165" w:rsidRDefault="00866165" w:rsidP="00107DD5"/>
        </w:tc>
        <w:tc>
          <w:tcPr>
            <w:tcW w:w="890" w:type="dxa"/>
          </w:tcPr>
          <w:p w:rsidR="00866165" w:rsidRDefault="00866165" w:rsidP="00107DD5">
            <w:r>
              <w:t>88</w:t>
            </w:r>
          </w:p>
        </w:tc>
        <w:tc>
          <w:tcPr>
            <w:tcW w:w="5280" w:type="dxa"/>
          </w:tcPr>
          <w:p w:rsidR="00866165" w:rsidRDefault="00866165" w:rsidP="00107DD5">
            <w:r>
              <w:t>Romanian design for mountain troops</w:t>
            </w:r>
          </w:p>
        </w:tc>
      </w:tr>
      <w:tr w:rsidR="00866165" w:rsidTr="00430135">
        <w:tc>
          <w:tcPr>
            <w:tcW w:w="1050" w:type="dxa"/>
          </w:tcPr>
          <w:p w:rsidR="00866165" w:rsidRDefault="00866165" w:rsidP="00107DD5"/>
        </w:tc>
        <w:tc>
          <w:tcPr>
            <w:tcW w:w="1055" w:type="dxa"/>
          </w:tcPr>
          <w:p w:rsidR="00866165" w:rsidRDefault="00866165" w:rsidP="00107DD5">
            <w:r>
              <w:t>TAB-33</w:t>
            </w:r>
          </w:p>
        </w:tc>
        <w:tc>
          <w:tcPr>
            <w:tcW w:w="1614" w:type="dxa"/>
          </w:tcPr>
          <w:p w:rsidR="00866165" w:rsidRDefault="00866165" w:rsidP="00107DD5"/>
        </w:tc>
        <w:tc>
          <w:tcPr>
            <w:tcW w:w="890" w:type="dxa"/>
          </w:tcPr>
          <w:p w:rsidR="00866165" w:rsidRDefault="00866165" w:rsidP="00107DD5">
            <w:r>
              <w:t>69</w:t>
            </w:r>
          </w:p>
        </w:tc>
        <w:tc>
          <w:tcPr>
            <w:tcW w:w="5280" w:type="dxa"/>
          </w:tcPr>
          <w:p w:rsidR="00866165" w:rsidRDefault="00866165" w:rsidP="00107DD5">
            <w:r>
              <w:t>Romanian version of BTR-80</w:t>
            </w:r>
          </w:p>
        </w:tc>
      </w:tr>
      <w:tr w:rsidR="00866165" w:rsidTr="00430135">
        <w:tc>
          <w:tcPr>
            <w:tcW w:w="1050" w:type="dxa"/>
          </w:tcPr>
          <w:p w:rsidR="00866165" w:rsidRDefault="00866165" w:rsidP="00107DD5"/>
        </w:tc>
        <w:tc>
          <w:tcPr>
            <w:tcW w:w="1055" w:type="dxa"/>
          </w:tcPr>
          <w:p w:rsidR="00866165" w:rsidRDefault="00866165" w:rsidP="00107DD5">
            <w:r>
              <w:t>TAB-77</w:t>
            </w:r>
          </w:p>
        </w:tc>
        <w:tc>
          <w:tcPr>
            <w:tcW w:w="1614" w:type="dxa"/>
          </w:tcPr>
          <w:p w:rsidR="00866165" w:rsidRDefault="00866165" w:rsidP="00107DD5"/>
        </w:tc>
        <w:tc>
          <w:tcPr>
            <w:tcW w:w="890" w:type="dxa"/>
          </w:tcPr>
          <w:p w:rsidR="00866165" w:rsidRDefault="00866165" w:rsidP="00107DD5">
            <w:r>
              <w:t>167</w:t>
            </w:r>
          </w:p>
        </w:tc>
        <w:tc>
          <w:tcPr>
            <w:tcW w:w="5280" w:type="dxa"/>
          </w:tcPr>
          <w:p w:rsidR="00866165" w:rsidRDefault="00866165" w:rsidP="00107DD5">
            <w:r>
              <w:t>4x4 Version of the BTR 70 for Recon</w:t>
            </w:r>
          </w:p>
        </w:tc>
      </w:tr>
      <w:tr w:rsidR="00866165" w:rsidTr="00430135">
        <w:tc>
          <w:tcPr>
            <w:tcW w:w="1050" w:type="dxa"/>
          </w:tcPr>
          <w:p w:rsidR="00866165" w:rsidRDefault="00866165" w:rsidP="00107DD5"/>
        </w:tc>
        <w:tc>
          <w:tcPr>
            <w:tcW w:w="1055" w:type="dxa"/>
          </w:tcPr>
          <w:p w:rsidR="00866165" w:rsidRDefault="00866165" w:rsidP="00107DD5">
            <w:r>
              <w:t>TAB-71</w:t>
            </w:r>
          </w:p>
        </w:tc>
        <w:tc>
          <w:tcPr>
            <w:tcW w:w="1614" w:type="dxa"/>
          </w:tcPr>
          <w:p w:rsidR="00866165" w:rsidRDefault="00866165" w:rsidP="00107DD5"/>
        </w:tc>
        <w:tc>
          <w:tcPr>
            <w:tcW w:w="890" w:type="dxa"/>
          </w:tcPr>
          <w:p w:rsidR="00866165" w:rsidRDefault="00866165" w:rsidP="00107DD5">
            <w:r>
              <w:t>1872</w:t>
            </w:r>
          </w:p>
        </w:tc>
        <w:tc>
          <w:tcPr>
            <w:tcW w:w="5280" w:type="dxa"/>
          </w:tcPr>
          <w:p w:rsidR="00866165" w:rsidRDefault="00866165" w:rsidP="008D5296">
            <w:r>
              <w:t>Romanian version of BTR-60</w:t>
            </w:r>
          </w:p>
        </w:tc>
      </w:tr>
      <w:tr w:rsidR="00866165" w:rsidTr="00430135">
        <w:tc>
          <w:tcPr>
            <w:tcW w:w="1050" w:type="dxa"/>
          </w:tcPr>
          <w:p w:rsidR="00866165" w:rsidRDefault="00866165" w:rsidP="00107DD5"/>
        </w:tc>
        <w:tc>
          <w:tcPr>
            <w:tcW w:w="1055" w:type="dxa"/>
          </w:tcPr>
          <w:p w:rsidR="00866165" w:rsidRDefault="00866165" w:rsidP="00107DD5">
            <w:r>
              <w:t>BTR-60</w:t>
            </w:r>
          </w:p>
        </w:tc>
        <w:tc>
          <w:tcPr>
            <w:tcW w:w="1614" w:type="dxa"/>
          </w:tcPr>
          <w:p w:rsidR="00866165" w:rsidRDefault="00866165" w:rsidP="00107DD5"/>
        </w:tc>
        <w:tc>
          <w:tcPr>
            <w:tcW w:w="890" w:type="dxa"/>
          </w:tcPr>
          <w:p w:rsidR="00866165" w:rsidRDefault="001246E1" w:rsidP="00107DD5">
            <w:r>
              <w:t>1</w:t>
            </w:r>
            <w:r w:rsidR="00866165">
              <w:t>387</w:t>
            </w:r>
          </w:p>
        </w:tc>
        <w:tc>
          <w:tcPr>
            <w:tcW w:w="5280" w:type="dxa"/>
          </w:tcPr>
          <w:p w:rsidR="00866165" w:rsidRDefault="00430135" w:rsidP="00430135">
            <w:r>
              <w:t xml:space="preserve">1,000 </w:t>
            </w:r>
            <w:r>
              <w:t>Former DDR</w:t>
            </w:r>
          </w:p>
        </w:tc>
      </w:tr>
      <w:tr w:rsidR="00692126" w:rsidTr="00430135">
        <w:tc>
          <w:tcPr>
            <w:tcW w:w="1050" w:type="dxa"/>
          </w:tcPr>
          <w:p w:rsidR="00692126" w:rsidRDefault="00692126" w:rsidP="00107DD5"/>
        </w:tc>
        <w:tc>
          <w:tcPr>
            <w:tcW w:w="1055" w:type="dxa"/>
          </w:tcPr>
          <w:p w:rsidR="00692126" w:rsidRDefault="00692126" w:rsidP="00107DD5">
            <w:r>
              <w:t>BTR-50</w:t>
            </w:r>
          </w:p>
        </w:tc>
        <w:tc>
          <w:tcPr>
            <w:tcW w:w="1614" w:type="dxa"/>
          </w:tcPr>
          <w:p w:rsidR="00692126" w:rsidRDefault="00692126" w:rsidP="00107DD5"/>
        </w:tc>
        <w:tc>
          <w:tcPr>
            <w:tcW w:w="890" w:type="dxa"/>
          </w:tcPr>
          <w:p w:rsidR="00692126" w:rsidRDefault="00692126" w:rsidP="00107DD5">
            <w:r>
              <w:t>1000</w:t>
            </w:r>
          </w:p>
        </w:tc>
        <w:tc>
          <w:tcPr>
            <w:tcW w:w="5280" w:type="dxa"/>
          </w:tcPr>
          <w:p w:rsidR="00692126" w:rsidRDefault="00692126" w:rsidP="00107DD5">
            <w:r>
              <w:t>Mostly in storage</w:t>
            </w:r>
          </w:p>
        </w:tc>
      </w:tr>
      <w:tr w:rsidR="00866165" w:rsidTr="00430135">
        <w:tc>
          <w:tcPr>
            <w:tcW w:w="1050" w:type="dxa"/>
          </w:tcPr>
          <w:p w:rsidR="00866165" w:rsidRDefault="00866165" w:rsidP="00107DD5">
            <w:r>
              <w:t>Recon</w:t>
            </w:r>
          </w:p>
        </w:tc>
        <w:tc>
          <w:tcPr>
            <w:tcW w:w="1055" w:type="dxa"/>
          </w:tcPr>
          <w:p w:rsidR="00866165" w:rsidRDefault="00866165" w:rsidP="00107DD5">
            <w:r>
              <w:t>BRDM-2</w:t>
            </w:r>
          </w:p>
        </w:tc>
        <w:tc>
          <w:tcPr>
            <w:tcW w:w="1614" w:type="dxa"/>
          </w:tcPr>
          <w:p w:rsidR="00866165" w:rsidRDefault="00866165" w:rsidP="00107DD5"/>
        </w:tc>
        <w:tc>
          <w:tcPr>
            <w:tcW w:w="890" w:type="dxa"/>
          </w:tcPr>
          <w:p w:rsidR="00866165" w:rsidRDefault="002E7802" w:rsidP="00107DD5">
            <w:r>
              <w:t>6</w:t>
            </w:r>
            <w:r w:rsidR="00866165">
              <w:t>21</w:t>
            </w:r>
          </w:p>
        </w:tc>
        <w:tc>
          <w:tcPr>
            <w:tcW w:w="5280" w:type="dxa"/>
          </w:tcPr>
          <w:p w:rsidR="00866165" w:rsidRDefault="002E7802" w:rsidP="00107DD5">
            <w:r>
              <w:t xml:space="preserve">500 </w:t>
            </w:r>
            <w:r w:rsidR="00430135">
              <w:t>Former DDR</w:t>
            </w:r>
            <w:bookmarkStart w:id="0" w:name="_GoBack"/>
            <w:bookmarkEnd w:id="0"/>
          </w:p>
        </w:tc>
      </w:tr>
      <w:tr w:rsidR="00866165" w:rsidTr="00430135">
        <w:tc>
          <w:tcPr>
            <w:tcW w:w="1050" w:type="dxa"/>
          </w:tcPr>
          <w:p w:rsidR="00866165" w:rsidRDefault="00866165" w:rsidP="00107DD5"/>
        </w:tc>
        <w:tc>
          <w:tcPr>
            <w:tcW w:w="1055" w:type="dxa"/>
          </w:tcPr>
          <w:p w:rsidR="00866165" w:rsidRDefault="00866165" w:rsidP="00866165">
            <w:r>
              <w:t>TABC-79</w:t>
            </w:r>
          </w:p>
        </w:tc>
        <w:tc>
          <w:tcPr>
            <w:tcW w:w="1614" w:type="dxa"/>
          </w:tcPr>
          <w:p w:rsidR="00866165" w:rsidRDefault="00866165" w:rsidP="00866165"/>
        </w:tc>
        <w:tc>
          <w:tcPr>
            <w:tcW w:w="890" w:type="dxa"/>
          </w:tcPr>
          <w:p w:rsidR="00866165" w:rsidRDefault="00866165" w:rsidP="00866165">
            <w:r>
              <w:t>430</w:t>
            </w:r>
          </w:p>
        </w:tc>
        <w:tc>
          <w:tcPr>
            <w:tcW w:w="5280" w:type="dxa"/>
          </w:tcPr>
          <w:p w:rsidR="00866165" w:rsidRDefault="00866165" w:rsidP="00866165">
            <w:r>
              <w:t>Romanian version of BTR-70</w:t>
            </w:r>
          </w:p>
        </w:tc>
      </w:tr>
      <w:tr w:rsidR="00866165" w:rsidTr="00430135">
        <w:tc>
          <w:tcPr>
            <w:tcW w:w="1050" w:type="dxa"/>
          </w:tcPr>
          <w:p w:rsidR="00866165" w:rsidRDefault="00866165" w:rsidP="00107DD5">
            <w:r>
              <w:t>Arty</w:t>
            </w:r>
          </w:p>
        </w:tc>
        <w:tc>
          <w:tcPr>
            <w:tcW w:w="1055" w:type="dxa"/>
          </w:tcPr>
          <w:p w:rsidR="00866165" w:rsidRDefault="00866165" w:rsidP="00107DD5">
            <w:r>
              <w:t>76mm</w:t>
            </w:r>
          </w:p>
        </w:tc>
        <w:tc>
          <w:tcPr>
            <w:tcW w:w="1614" w:type="dxa"/>
          </w:tcPr>
          <w:p w:rsidR="00866165" w:rsidRDefault="00866165" w:rsidP="00107DD5">
            <w:r>
              <w:t>M82</w:t>
            </w:r>
          </w:p>
        </w:tc>
        <w:tc>
          <w:tcPr>
            <w:tcW w:w="890" w:type="dxa"/>
          </w:tcPr>
          <w:p w:rsidR="00866165" w:rsidRDefault="00866165" w:rsidP="00107DD5">
            <w:r>
              <w:t>?</w:t>
            </w:r>
          </w:p>
        </w:tc>
        <w:tc>
          <w:tcPr>
            <w:tcW w:w="5280" w:type="dxa"/>
          </w:tcPr>
          <w:p w:rsidR="00866165" w:rsidRDefault="00866165" w:rsidP="00107DD5"/>
        </w:tc>
      </w:tr>
      <w:tr w:rsidR="00866165" w:rsidTr="00430135">
        <w:tc>
          <w:tcPr>
            <w:tcW w:w="1050" w:type="dxa"/>
          </w:tcPr>
          <w:p w:rsidR="00866165" w:rsidRDefault="00866165" w:rsidP="00107DD5"/>
        </w:tc>
        <w:tc>
          <w:tcPr>
            <w:tcW w:w="1055" w:type="dxa"/>
          </w:tcPr>
          <w:p w:rsidR="00866165" w:rsidRDefault="00866165" w:rsidP="00107DD5">
            <w:r>
              <w:t>120mm</w:t>
            </w:r>
          </w:p>
        </w:tc>
        <w:tc>
          <w:tcPr>
            <w:tcW w:w="1614" w:type="dxa"/>
          </w:tcPr>
          <w:p w:rsidR="00866165" w:rsidRDefault="00866165" w:rsidP="00107DD5">
            <w:r>
              <w:t>M1982</w:t>
            </w:r>
          </w:p>
        </w:tc>
        <w:tc>
          <w:tcPr>
            <w:tcW w:w="890" w:type="dxa"/>
          </w:tcPr>
          <w:p w:rsidR="00866165" w:rsidRDefault="00866165" w:rsidP="00107DD5">
            <w:r>
              <w:t>314</w:t>
            </w:r>
          </w:p>
        </w:tc>
        <w:tc>
          <w:tcPr>
            <w:tcW w:w="5280" w:type="dxa"/>
          </w:tcPr>
          <w:p w:rsidR="00866165" w:rsidRDefault="00866165" w:rsidP="00107DD5">
            <w:r>
              <w:t>Mortar</w:t>
            </w:r>
          </w:p>
        </w:tc>
      </w:tr>
      <w:tr w:rsidR="00866165" w:rsidTr="00430135">
        <w:tc>
          <w:tcPr>
            <w:tcW w:w="1050" w:type="dxa"/>
          </w:tcPr>
          <w:p w:rsidR="00866165" w:rsidRDefault="00866165" w:rsidP="00107DD5"/>
        </w:tc>
        <w:tc>
          <w:tcPr>
            <w:tcW w:w="1055" w:type="dxa"/>
          </w:tcPr>
          <w:p w:rsidR="00866165" w:rsidRDefault="00866165" w:rsidP="00107DD5">
            <w:r>
              <w:t>122mm</w:t>
            </w:r>
          </w:p>
        </w:tc>
        <w:tc>
          <w:tcPr>
            <w:tcW w:w="1614" w:type="dxa"/>
          </w:tcPr>
          <w:p w:rsidR="00866165" w:rsidRDefault="00866165" w:rsidP="00107DD5">
            <w:r>
              <w:t>M30</w:t>
            </w:r>
          </w:p>
        </w:tc>
        <w:tc>
          <w:tcPr>
            <w:tcW w:w="890" w:type="dxa"/>
          </w:tcPr>
          <w:p w:rsidR="00866165" w:rsidRDefault="00866165" w:rsidP="00107DD5">
            <w:r>
              <w:t>204</w:t>
            </w:r>
          </w:p>
        </w:tc>
        <w:tc>
          <w:tcPr>
            <w:tcW w:w="5280" w:type="dxa"/>
          </w:tcPr>
          <w:p w:rsidR="00866165" w:rsidRDefault="00866165" w:rsidP="00107DD5"/>
        </w:tc>
      </w:tr>
      <w:tr w:rsidR="00866165" w:rsidTr="00430135">
        <w:tc>
          <w:tcPr>
            <w:tcW w:w="1050" w:type="dxa"/>
          </w:tcPr>
          <w:p w:rsidR="00866165" w:rsidRDefault="00866165" w:rsidP="00107DD5"/>
        </w:tc>
        <w:tc>
          <w:tcPr>
            <w:tcW w:w="1055" w:type="dxa"/>
          </w:tcPr>
          <w:p w:rsidR="00866165" w:rsidRDefault="00866165" w:rsidP="00107DD5"/>
        </w:tc>
        <w:tc>
          <w:tcPr>
            <w:tcW w:w="1614" w:type="dxa"/>
          </w:tcPr>
          <w:p w:rsidR="00866165" w:rsidRDefault="00866165" w:rsidP="00107DD5">
            <w:r>
              <w:t>2S1</w:t>
            </w:r>
          </w:p>
        </w:tc>
        <w:tc>
          <w:tcPr>
            <w:tcW w:w="890" w:type="dxa"/>
          </w:tcPr>
          <w:p w:rsidR="00866165" w:rsidRDefault="00866165" w:rsidP="00107DD5">
            <w:r>
              <w:t>6</w:t>
            </w:r>
          </w:p>
        </w:tc>
        <w:tc>
          <w:tcPr>
            <w:tcW w:w="5280" w:type="dxa"/>
          </w:tcPr>
          <w:p w:rsidR="00866165" w:rsidRDefault="00866165" w:rsidP="00107DD5"/>
        </w:tc>
      </w:tr>
      <w:tr w:rsidR="00866165" w:rsidTr="00430135">
        <w:tc>
          <w:tcPr>
            <w:tcW w:w="1050" w:type="dxa"/>
          </w:tcPr>
          <w:p w:rsidR="00866165" w:rsidRDefault="00866165" w:rsidP="00107DD5"/>
        </w:tc>
        <w:tc>
          <w:tcPr>
            <w:tcW w:w="1055" w:type="dxa"/>
          </w:tcPr>
          <w:p w:rsidR="00866165" w:rsidRDefault="00866165" w:rsidP="00107DD5"/>
        </w:tc>
        <w:tc>
          <w:tcPr>
            <w:tcW w:w="1614" w:type="dxa"/>
          </w:tcPr>
          <w:p w:rsidR="00866165" w:rsidRDefault="00866165" w:rsidP="00107DD5">
            <w:r>
              <w:t>M1989</w:t>
            </w:r>
          </w:p>
        </w:tc>
        <w:tc>
          <w:tcPr>
            <w:tcW w:w="890" w:type="dxa"/>
          </w:tcPr>
          <w:p w:rsidR="00866165" w:rsidRDefault="00866165" w:rsidP="00107DD5">
            <w:r>
              <w:t>42</w:t>
            </w:r>
          </w:p>
        </w:tc>
        <w:tc>
          <w:tcPr>
            <w:tcW w:w="5280" w:type="dxa"/>
          </w:tcPr>
          <w:p w:rsidR="00866165" w:rsidRDefault="00866165" w:rsidP="00107DD5">
            <w:r>
              <w:t>Romanian version of a 2S1</w:t>
            </w:r>
          </w:p>
        </w:tc>
      </w:tr>
      <w:tr w:rsidR="00866165" w:rsidTr="00430135">
        <w:tc>
          <w:tcPr>
            <w:tcW w:w="1050" w:type="dxa"/>
          </w:tcPr>
          <w:p w:rsidR="00866165" w:rsidRDefault="00866165" w:rsidP="00107DD5"/>
        </w:tc>
        <w:tc>
          <w:tcPr>
            <w:tcW w:w="1055" w:type="dxa"/>
          </w:tcPr>
          <w:p w:rsidR="00866165" w:rsidRDefault="00866165" w:rsidP="00107DD5">
            <w:r>
              <w:t>130mm</w:t>
            </w:r>
          </w:p>
        </w:tc>
        <w:tc>
          <w:tcPr>
            <w:tcW w:w="1614" w:type="dxa"/>
          </w:tcPr>
          <w:p w:rsidR="00866165" w:rsidRDefault="00866165" w:rsidP="00107DD5">
            <w:r>
              <w:t>M-46</w:t>
            </w:r>
          </w:p>
        </w:tc>
        <w:tc>
          <w:tcPr>
            <w:tcW w:w="890" w:type="dxa"/>
          </w:tcPr>
          <w:p w:rsidR="00866165" w:rsidRDefault="00866165" w:rsidP="00107DD5">
            <w:r>
              <w:t>75</w:t>
            </w:r>
          </w:p>
        </w:tc>
        <w:tc>
          <w:tcPr>
            <w:tcW w:w="5280" w:type="dxa"/>
          </w:tcPr>
          <w:p w:rsidR="00866165" w:rsidRDefault="00866165" w:rsidP="00107DD5"/>
        </w:tc>
      </w:tr>
      <w:tr w:rsidR="00866165" w:rsidTr="00430135">
        <w:tc>
          <w:tcPr>
            <w:tcW w:w="1050" w:type="dxa"/>
          </w:tcPr>
          <w:p w:rsidR="00866165" w:rsidRDefault="00866165" w:rsidP="00107DD5"/>
        </w:tc>
        <w:tc>
          <w:tcPr>
            <w:tcW w:w="1055" w:type="dxa"/>
          </w:tcPr>
          <w:p w:rsidR="00866165" w:rsidRDefault="00866165" w:rsidP="00107DD5">
            <w:r>
              <w:t>152</w:t>
            </w:r>
          </w:p>
        </w:tc>
        <w:tc>
          <w:tcPr>
            <w:tcW w:w="1614" w:type="dxa"/>
          </w:tcPr>
          <w:p w:rsidR="00866165" w:rsidRDefault="00866165" w:rsidP="00107DD5">
            <w:r>
              <w:t>M81</w:t>
            </w:r>
          </w:p>
        </w:tc>
        <w:tc>
          <w:tcPr>
            <w:tcW w:w="890" w:type="dxa"/>
          </w:tcPr>
          <w:p w:rsidR="00866165" w:rsidRDefault="00866165" w:rsidP="00107DD5">
            <w:r>
              <w:t>329</w:t>
            </w:r>
          </w:p>
        </w:tc>
        <w:tc>
          <w:tcPr>
            <w:tcW w:w="5280" w:type="dxa"/>
          </w:tcPr>
          <w:p w:rsidR="00866165" w:rsidRDefault="00866165" w:rsidP="00107DD5">
            <w:r>
              <w:t>Romanian copy of D-20</w:t>
            </w:r>
          </w:p>
        </w:tc>
      </w:tr>
      <w:tr w:rsidR="00866165" w:rsidTr="00430135">
        <w:tc>
          <w:tcPr>
            <w:tcW w:w="1050" w:type="dxa"/>
          </w:tcPr>
          <w:p w:rsidR="00866165" w:rsidRDefault="00866165" w:rsidP="00107DD5"/>
        </w:tc>
        <w:tc>
          <w:tcPr>
            <w:tcW w:w="1055" w:type="dxa"/>
          </w:tcPr>
          <w:p w:rsidR="00866165" w:rsidRDefault="00866165" w:rsidP="00107DD5"/>
        </w:tc>
        <w:tc>
          <w:tcPr>
            <w:tcW w:w="1614" w:type="dxa"/>
          </w:tcPr>
          <w:p w:rsidR="00866165" w:rsidRDefault="00866165" w:rsidP="00107DD5">
            <w:r>
              <w:t>M85</w:t>
            </w:r>
          </w:p>
        </w:tc>
        <w:tc>
          <w:tcPr>
            <w:tcW w:w="890" w:type="dxa"/>
          </w:tcPr>
          <w:p w:rsidR="00866165" w:rsidRDefault="00866165" w:rsidP="00107DD5">
            <w:r>
              <w:t>111</w:t>
            </w:r>
          </w:p>
        </w:tc>
        <w:tc>
          <w:tcPr>
            <w:tcW w:w="5280" w:type="dxa"/>
          </w:tcPr>
          <w:p w:rsidR="00866165" w:rsidRDefault="00866165" w:rsidP="00107DD5">
            <w:r>
              <w:t>Gun/Howitzer variant</w:t>
            </w:r>
          </w:p>
        </w:tc>
      </w:tr>
      <w:tr w:rsidR="00866165" w:rsidTr="00430135">
        <w:tc>
          <w:tcPr>
            <w:tcW w:w="1050" w:type="dxa"/>
          </w:tcPr>
          <w:p w:rsidR="00866165" w:rsidRDefault="00866165" w:rsidP="00107DD5">
            <w:r>
              <w:t>MRL</w:t>
            </w:r>
          </w:p>
        </w:tc>
        <w:tc>
          <w:tcPr>
            <w:tcW w:w="1055" w:type="dxa"/>
          </w:tcPr>
          <w:p w:rsidR="00866165" w:rsidRDefault="00866165" w:rsidP="00107DD5"/>
        </w:tc>
        <w:tc>
          <w:tcPr>
            <w:tcW w:w="1614" w:type="dxa"/>
          </w:tcPr>
          <w:p w:rsidR="00866165" w:rsidRDefault="00866165" w:rsidP="00107DD5">
            <w:r>
              <w:t>APR-40</w:t>
            </w:r>
          </w:p>
        </w:tc>
        <w:tc>
          <w:tcPr>
            <w:tcW w:w="890" w:type="dxa"/>
          </w:tcPr>
          <w:p w:rsidR="00866165" w:rsidRDefault="00866165" w:rsidP="00107DD5">
            <w:r>
              <w:t>352</w:t>
            </w:r>
          </w:p>
        </w:tc>
        <w:tc>
          <w:tcPr>
            <w:tcW w:w="5280" w:type="dxa"/>
          </w:tcPr>
          <w:p w:rsidR="00866165" w:rsidRDefault="00866165" w:rsidP="00107DD5">
            <w:r>
              <w:t>Romanian version of a BM-21</w:t>
            </w:r>
          </w:p>
        </w:tc>
      </w:tr>
      <w:tr w:rsidR="00692126" w:rsidTr="00430135">
        <w:tc>
          <w:tcPr>
            <w:tcW w:w="1050" w:type="dxa"/>
          </w:tcPr>
          <w:p w:rsidR="00692126" w:rsidRDefault="00692126" w:rsidP="00107DD5"/>
        </w:tc>
        <w:tc>
          <w:tcPr>
            <w:tcW w:w="1055" w:type="dxa"/>
          </w:tcPr>
          <w:p w:rsidR="00692126" w:rsidRDefault="00692126" w:rsidP="00107DD5"/>
        </w:tc>
        <w:tc>
          <w:tcPr>
            <w:tcW w:w="1614" w:type="dxa"/>
          </w:tcPr>
          <w:p w:rsidR="00692126" w:rsidRDefault="00692126" w:rsidP="00107DD5">
            <w:r>
              <w:t>BM-21</w:t>
            </w:r>
          </w:p>
        </w:tc>
        <w:tc>
          <w:tcPr>
            <w:tcW w:w="890" w:type="dxa"/>
          </w:tcPr>
          <w:p w:rsidR="00692126" w:rsidRDefault="00692126" w:rsidP="00107DD5">
            <w:r>
              <w:t>100?</w:t>
            </w:r>
          </w:p>
        </w:tc>
        <w:tc>
          <w:tcPr>
            <w:tcW w:w="5280" w:type="dxa"/>
          </w:tcPr>
          <w:p w:rsidR="00692126" w:rsidRDefault="00692126" w:rsidP="00107DD5"/>
        </w:tc>
      </w:tr>
      <w:tr w:rsidR="00692126" w:rsidTr="00430135">
        <w:tc>
          <w:tcPr>
            <w:tcW w:w="1050" w:type="dxa"/>
          </w:tcPr>
          <w:p w:rsidR="00692126" w:rsidRDefault="00692126" w:rsidP="00107DD5"/>
        </w:tc>
        <w:tc>
          <w:tcPr>
            <w:tcW w:w="1055" w:type="dxa"/>
          </w:tcPr>
          <w:p w:rsidR="00692126" w:rsidRDefault="00692126" w:rsidP="00107DD5"/>
        </w:tc>
        <w:tc>
          <w:tcPr>
            <w:tcW w:w="1614" w:type="dxa"/>
          </w:tcPr>
          <w:p w:rsidR="00692126" w:rsidRDefault="00692126" w:rsidP="00107DD5">
            <w:r>
              <w:t>M-51</w:t>
            </w:r>
          </w:p>
        </w:tc>
        <w:tc>
          <w:tcPr>
            <w:tcW w:w="890" w:type="dxa"/>
          </w:tcPr>
          <w:p w:rsidR="00692126" w:rsidRDefault="00692126" w:rsidP="00107DD5">
            <w:r>
              <w:t>50?</w:t>
            </w:r>
          </w:p>
        </w:tc>
        <w:tc>
          <w:tcPr>
            <w:tcW w:w="5280" w:type="dxa"/>
          </w:tcPr>
          <w:p w:rsidR="00692126" w:rsidRDefault="00692126" w:rsidP="00107DD5"/>
        </w:tc>
      </w:tr>
      <w:tr w:rsidR="00866165" w:rsidTr="00430135">
        <w:tc>
          <w:tcPr>
            <w:tcW w:w="1050" w:type="dxa"/>
          </w:tcPr>
          <w:p w:rsidR="00866165" w:rsidRDefault="00866165" w:rsidP="00107DD5">
            <w:r>
              <w:t>AT</w:t>
            </w:r>
          </w:p>
        </w:tc>
        <w:tc>
          <w:tcPr>
            <w:tcW w:w="1055" w:type="dxa"/>
          </w:tcPr>
          <w:p w:rsidR="00866165" w:rsidRDefault="00866165" w:rsidP="00107DD5">
            <w:r>
              <w:t>100mm</w:t>
            </w:r>
          </w:p>
        </w:tc>
        <w:tc>
          <w:tcPr>
            <w:tcW w:w="1614" w:type="dxa"/>
          </w:tcPr>
          <w:p w:rsidR="00866165" w:rsidRDefault="00866165" w:rsidP="00107DD5">
            <w:r>
              <w:t>M1977</w:t>
            </w:r>
          </w:p>
        </w:tc>
        <w:tc>
          <w:tcPr>
            <w:tcW w:w="890" w:type="dxa"/>
          </w:tcPr>
          <w:p w:rsidR="00866165" w:rsidRDefault="00866165" w:rsidP="00107DD5">
            <w:r>
              <w:t>208</w:t>
            </w:r>
          </w:p>
        </w:tc>
        <w:tc>
          <w:tcPr>
            <w:tcW w:w="5280" w:type="dxa"/>
          </w:tcPr>
          <w:p w:rsidR="00866165" w:rsidRDefault="00866165" w:rsidP="00107DD5">
            <w:r>
              <w:t>Romanian version of a T-12</w:t>
            </w:r>
          </w:p>
        </w:tc>
      </w:tr>
      <w:tr w:rsidR="00692126" w:rsidTr="00430135">
        <w:tc>
          <w:tcPr>
            <w:tcW w:w="1050" w:type="dxa"/>
          </w:tcPr>
          <w:p w:rsidR="00692126" w:rsidRDefault="00692126" w:rsidP="00107DD5"/>
        </w:tc>
        <w:tc>
          <w:tcPr>
            <w:tcW w:w="1055" w:type="dxa"/>
          </w:tcPr>
          <w:p w:rsidR="00692126" w:rsidRDefault="00692126" w:rsidP="00107DD5"/>
        </w:tc>
        <w:tc>
          <w:tcPr>
            <w:tcW w:w="1614" w:type="dxa"/>
          </w:tcPr>
          <w:p w:rsidR="00692126" w:rsidRDefault="00692126" w:rsidP="00107DD5">
            <w:r>
              <w:t>SU-100</w:t>
            </w:r>
          </w:p>
        </w:tc>
        <w:tc>
          <w:tcPr>
            <w:tcW w:w="890" w:type="dxa"/>
          </w:tcPr>
          <w:p w:rsidR="00692126" w:rsidRDefault="00692126" w:rsidP="00107DD5">
            <w:r>
              <w:t>175</w:t>
            </w:r>
          </w:p>
        </w:tc>
        <w:tc>
          <w:tcPr>
            <w:tcW w:w="5280" w:type="dxa"/>
          </w:tcPr>
          <w:p w:rsidR="00692126" w:rsidRDefault="00692126" w:rsidP="00107DD5">
            <w:r>
              <w:t>Assault guns</w:t>
            </w:r>
          </w:p>
        </w:tc>
      </w:tr>
      <w:tr w:rsidR="00866165" w:rsidTr="00430135">
        <w:tc>
          <w:tcPr>
            <w:tcW w:w="1050" w:type="dxa"/>
          </w:tcPr>
          <w:p w:rsidR="00866165" w:rsidRDefault="00866165" w:rsidP="00107DD5"/>
        </w:tc>
        <w:tc>
          <w:tcPr>
            <w:tcW w:w="1055" w:type="dxa"/>
          </w:tcPr>
          <w:p w:rsidR="00866165" w:rsidRDefault="00866165" w:rsidP="00107DD5">
            <w:proofErr w:type="spellStart"/>
            <w:r>
              <w:t>Malyutka</w:t>
            </w:r>
            <w:proofErr w:type="spellEnd"/>
          </w:p>
        </w:tc>
        <w:tc>
          <w:tcPr>
            <w:tcW w:w="1614" w:type="dxa"/>
          </w:tcPr>
          <w:p w:rsidR="00866165" w:rsidRDefault="00866165" w:rsidP="00107DD5">
            <w:r>
              <w:t>9P122</w:t>
            </w:r>
          </w:p>
        </w:tc>
        <w:tc>
          <w:tcPr>
            <w:tcW w:w="890" w:type="dxa"/>
          </w:tcPr>
          <w:p w:rsidR="00866165" w:rsidRDefault="00866165" w:rsidP="00107DD5">
            <w:r>
              <w:t>12</w:t>
            </w:r>
          </w:p>
        </w:tc>
        <w:tc>
          <w:tcPr>
            <w:tcW w:w="5280" w:type="dxa"/>
          </w:tcPr>
          <w:p w:rsidR="00866165" w:rsidRDefault="00866165" w:rsidP="00107DD5">
            <w:r>
              <w:t xml:space="preserve">AT-3 </w:t>
            </w:r>
            <w:proofErr w:type="spellStart"/>
            <w:r>
              <w:t>Sagger</w:t>
            </w:r>
            <w:proofErr w:type="spellEnd"/>
            <w:r>
              <w:t xml:space="preserve"> B on BRDM-2</w:t>
            </w:r>
          </w:p>
        </w:tc>
      </w:tr>
      <w:tr w:rsidR="00866165" w:rsidTr="00430135">
        <w:tc>
          <w:tcPr>
            <w:tcW w:w="1050" w:type="dxa"/>
          </w:tcPr>
          <w:p w:rsidR="00866165" w:rsidRDefault="00866165" w:rsidP="00107DD5"/>
        </w:tc>
        <w:tc>
          <w:tcPr>
            <w:tcW w:w="1055" w:type="dxa"/>
          </w:tcPr>
          <w:p w:rsidR="00866165" w:rsidRDefault="00866165" w:rsidP="00107DD5"/>
        </w:tc>
        <w:tc>
          <w:tcPr>
            <w:tcW w:w="1614" w:type="dxa"/>
          </w:tcPr>
          <w:p w:rsidR="00866165" w:rsidRDefault="00866165" w:rsidP="00107DD5">
            <w:r>
              <w:t>9P133</w:t>
            </w:r>
          </w:p>
        </w:tc>
        <w:tc>
          <w:tcPr>
            <w:tcW w:w="890" w:type="dxa"/>
          </w:tcPr>
          <w:p w:rsidR="00866165" w:rsidRDefault="00866165" w:rsidP="00107DD5">
            <w:r>
              <w:t>78</w:t>
            </w:r>
          </w:p>
        </w:tc>
        <w:tc>
          <w:tcPr>
            <w:tcW w:w="5280" w:type="dxa"/>
          </w:tcPr>
          <w:p w:rsidR="00866165" w:rsidRDefault="00866165" w:rsidP="00107DD5">
            <w:r>
              <w:t xml:space="preserve">AT-3 </w:t>
            </w:r>
            <w:proofErr w:type="spellStart"/>
            <w:r>
              <w:t>Sagger</w:t>
            </w:r>
            <w:proofErr w:type="spellEnd"/>
            <w:r>
              <w:t xml:space="preserve"> C on BRDM-2</w:t>
            </w:r>
          </w:p>
        </w:tc>
      </w:tr>
      <w:tr w:rsidR="00866165" w:rsidTr="00430135">
        <w:tc>
          <w:tcPr>
            <w:tcW w:w="1050" w:type="dxa"/>
          </w:tcPr>
          <w:p w:rsidR="00866165" w:rsidRDefault="00866165" w:rsidP="00107DD5"/>
        </w:tc>
        <w:tc>
          <w:tcPr>
            <w:tcW w:w="1055" w:type="dxa"/>
          </w:tcPr>
          <w:p w:rsidR="00866165" w:rsidRDefault="00866165" w:rsidP="00107DD5"/>
        </w:tc>
        <w:tc>
          <w:tcPr>
            <w:tcW w:w="1614" w:type="dxa"/>
          </w:tcPr>
          <w:p w:rsidR="00866165" w:rsidRDefault="00866165" w:rsidP="00107DD5">
            <w:r>
              <w:t>9P148</w:t>
            </w:r>
          </w:p>
        </w:tc>
        <w:tc>
          <w:tcPr>
            <w:tcW w:w="890" w:type="dxa"/>
          </w:tcPr>
          <w:p w:rsidR="00866165" w:rsidRDefault="00866165" w:rsidP="00107DD5">
            <w:r>
              <w:t>48</w:t>
            </w:r>
          </w:p>
        </w:tc>
        <w:tc>
          <w:tcPr>
            <w:tcW w:w="5280" w:type="dxa"/>
          </w:tcPr>
          <w:p w:rsidR="00866165" w:rsidRDefault="00866165" w:rsidP="00265528">
            <w:r>
              <w:t>AT-4 Spigot on BRDM-2</w:t>
            </w:r>
          </w:p>
        </w:tc>
      </w:tr>
      <w:tr w:rsidR="00866165" w:rsidTr="00430135">
        <w:tc>
          <w:tcPr>
            <w:tcW w:w="1050" w:type="dxa"/>
          </w:tcPr>
          <w:p w:rsidR="00866165" w:rsidRDefault="00866165" w:rsidP="00107DD5"/>
        </w:tc>
        <w:tc>
          <w:tcPr>
            <w:tcW w:w="1055" w:type="dxa"/>
          </w:tcPr>
          <w:p w:rsidR="00866165" w:rsidRDefault="00866165" w:rsidP="00107DD5">
            <w:r>
              <w:t>AT-4</w:t>
            </w:r>
          </w:p>
        </w:tc>
        <w:tc>
          <w:tcPr>
            <w:tcW w:w="1614" w:type="dxa"/>
          </w:tcPr>
          <w:p w:rsidR="00866165" w:rsidRDefault="00866165" w:rsidP="00107DD5"/>
        </w:tc>
        <w:tc>
          <w:tcPr>
            <w:tcW w:w="890" w:type="dxa"/>
          </w:tcPr>
          <w:p w:rsidR="00866165" w:rsidRDefault="00866165" w:rsidP="00107DD5">
            <w:r>
              <w:t>?</w:t>
            </w:r>
          </w:p>
        </w:tc>
        <w:tc>
          <w:tcPr>
            <w:tcW w:w="5280" w:type="dxa"/>
          </w:tcPr>
          <w:p w:rsidR="00866165" w:rsidRDefault="00866165" w:rsidP="00107DD5"/>
        </w:tc>
      </w:tr>
      <w:tr w:rsidR="00866165" w:rsidTr="00430135">
        <w:tc>
          <w:tcPr>
            <w:tcW w:w="1050" w:type="dxa"/>
          </w:tcPr>
          <w:p w:rsidR="00866165" w:rsidRDefault="00866165" w:rsidP="00107DD5"/>
        </w:tc>
        <w:tc>
          <w:tcPr>
            <w:tcW w:w="1055" w:type="dxa"/>
          </w:tcPr>
          <w:p w:rsidR="00866165" w:rsidRDefault="00866165" w:rsidP="00107DD5">
            <w:r>
              <w:t>AG-9</w:t>
            </w:r>
          </w:p>
        </w:tc>
        <w:tc>
          <w:tcPr>
            <w:tcW w:w="1614" w:type="dxa"/>
          </w:tcPr>
          <w:p w:rsidR="00866165" w:rsidRDefault="00866165" w:rsidP="00107DD5"/>
        </w:tc>
        <w:tc>
          <w:tcPr>
            <w:tcW w:w="890" w:type="dxa"/>
          </w:tcPr>
          <w:p w:rsidR="00866165" w:rsidRDefault="00866165" w:rsidP="00107DD5">
            <w:r>
              <w:t>?</w:t>
            </w:r>
          </w:p>
        </w:tc>
        <w:tc>
          <w:tcPr>
            <w:tcW w:w="5280" w:type="dxa"/>
          </w:tcPr>
          <w:p w:rsidR="00866165" w:rsidRDefault="00866165" w:rsidP="00107DD5">
            <w:r>
              <w:t>73mm Recoilless Rifle on wheeled vehicle</w:t>
            </w:r>
          </w:p>
        </w:tc>
      </w:tr>
      <w:tr w:rsidR="00866165" w:rsidTr="00430135">
        <w:tc>
          <w:tcPr>
            <w:tcW w:w="1050" w:type="dxa"/>
          </w:tcPr>
          <w:p w:rsidR="00866165" w:rsidRDefault="00866165" w:rsidP="00107DD5">
            <w:r>
              <w:t>AAA</w:t>
            </w:r>
          </w:p>
        </w:tc>
        <w:tc>
          <w:tcPr>
            <w:tcW w:w="1055" w:type="dxa"/>
          </w:tcPr>
          <w:p w:rsidR="00866165" w:rsidRDefault="00866165" w:rsidP="00265528">
            <w:r>
              <w:t xml:space="preserve">14.5mm </w:t>
            </w:r>
          </w:p>
        </w:tc>
        <w:tc>
          <w:tcPr>
            <w:tcW w:w="1614" w:type="dxa"/>
          </w:tcPr>
          <w:p w:rsidR="00866165" w:rsidRDefault="00866165" w:rsidP="00265528">
            <w:r>
              <w:t>ZU-2</w:t>
            </w:r>
          </w:p>
        </w:tc>
        <w:tc>
          <w:tcPr>
            <w:tcW w:w="890" w:type="dxa"/>
          </w:tcPr>
          <w:p w:rsidR="00866165" w:rsidRDefault="00866165" w:rsidP="00107DD5">
            <w:r>
              <w:t>?</w:t>
            </w:r>
          </w:p>
        </w:tc>
        <w:tc>
          <w:tcPr>
            <w:tcW w:w="5280" w:type="dxa"/>
          </w:tcPr>
          <w:p w:rsidR="00866165" w:rsidRDefault="00866165" w:rsidP="00107DD5">
            <w:r>
              <w:t>Twin AAMG, Romanian manufactured, several other variants</w:t>
            </w:r>
          </w:p>
        </w:tc>
      </w:tr>
      <w:tr w:rsidR="00866165" w:rsidTr="00430135">
        <w:tc>
          <w:tcPr>
            <w:tcW w:w="1050" w:type="dxa"/>
          </w:tcPr>
          <w:p w:rsidR="00866165" w:rsidRDefault="00866165" w:rsidP="00107DD5"/>
        </w:tc>
        <w:tc>
          <w:tcPr>
            <w:tcW w:w="1055" w:type="dxa"/>
          </w:tcPr>
          <w:p w:rsidR="00866165" w:rsidRDefault="00866165" w:rsidP="00107DD5">
            <w:r>
              <w:t>23mm</w:t>
            </w:r>
          </w:p>
        </w:tc>
        <w:tc>
          <w:tcPr>
            <w:tcW w:w="1614" w:type="dxa"/>
          </w:tcPr>
          <w:p w:rsidR="00866165" w:rsidRDefault="00866165" w:rsidP="00107DD5">
            <w:r>
              <w:t>ZSU-24-4</w:t>
            </w:r>
          </w:p>
        </w:tc>
        <w:tc>
          <w:tcPr>
            <w:tcW w:w="890" w:type="dxa"/>
          </w:tcPr>
          <w:p w:rsidR="00866165" w:rsidRDefault="00866165" w:rsidP="00107DD5"/>
        </w:tc>
        <w:tc>
          <w:tcPr>
            <w:tcW w:w="5280" w:type="dxa"/>
          </w:tcPr>
          <w:p w:rsidR="00866165" w:rsidRDefault="00866165" w:rsidP="00107DD5"/>
        </w:tc>
      </w:tr>
      <w:tr w:rsidR="00866165" w:rsidTr="00430135">
        <w:tc>
          <w:tcPr>
            <w:tcW w:w="1050" w:type="dxa"/>
          </w:tcPr>
          <w:p w:rsidR="00866165" w:rsidRDefault="00866165" w:rsidP="00107DD5"/>
        </w:tc>
        <w:tc>
          <w:tcPr>
            <w:tcW w:w="1055" w:type="dxa"/>
          </w:tcPr>
          <w:p w:rsidR="00866165" w:rsidRDefault="00866165" w:rsidP="00107DD5">
            <w:r>
              <w:t>30mm</w:t>
            </w:r>
          </w:p>
        </w:tc>
        <w:tc>
          <w:tcPr>
            <w:tcW w:w="1614" w:type="dxa"/>
          </w:tcPr>
          <w:p w:rsidR="00866165" w:rsidRDefault="00866165" w:rsidP="00107DD5">
            <w:r>
              <w:t>M1980/88</w:t>
            </w:r>
          </w:p>
        </w:tc>
        <w:tc>
          <w:tcPr>
            <w:tcW w:w="890" w:type="dxa"/>
          </w:tcPr>
          <w:p w:rsidR="00866165" w:rsidRDefault="00866165" w:rsidP="00107DD5">
            <w:r>
              <w:t>300</w:t>
            </w:r>
          </w:p>
        </w:tc>
        <w:tc>
          <w:tcPr>
            <w:tcW w:w="5280" w:type="dxa"/>
          </w:tcPr>
          <w:p w:rsidR="00866165" w:rsidRDefault="00866165" w:rsidP="00107DD5">
            <w:r>
              <w:t>Twin AAA</w:t>
            </w:r>
          </w:p>
        </w:tc>
      </w:tr>
      <w:tr w:rsidR="00866165" w:rsidTr="00430135">
        <w:tc>
          <w:tcPr>
            <w:tcW w:w="1050" w:type="dxa"/>
          </w:tcPr>
          <w:p w:rsidR="00866165" w:rsidRDefault="00866165" w:rsidP="00107DD5"/>
        </w:tc>
        <w:tc>
          <w:tcPr>
            <w:tcW w:w="1055" w:type="dxa"/>
          </w:tcPr>
          <w:p w:rsidR="00866165" w:rsidRDefault="00866165" w:rsidP="00107DD5">
            <w:r>
              <w:t>100mm</w:t>
            </w:r>
          </w:p>
        </w:tc>
        <w:tc>
          <w:tcPr>
            <w:tcW w:w="1614" w:type="dxa"/>
          </w:tcPr>
          <w:p w:rsidR="00866165" w:rsidRDefault="00866165" w:rsidP="00107DD5">
            <w:r>
              <w:t>KS-19</w:t>
            </w:r>
          </w:p>
        </w:tc>
        <w:tc>
          <w:tcPr>
            <w:tcW w:w="890" w:type="dxa"/>
          </w:tcPr>
          <w:p w:rsidR="00866165" w:rsidRDefault="00866165" w:rsidP="00107DD5">
            <w:r>
              <w:t>180</w:t>
            </w:r>
          </w:p>
        </w:tc>
        <w:tc>
          <w:tcPr>
            <w:tcW w:w="5280" w:type="dxa"/>
          </w:tcPr>
          <w:p w:rsidR="00866165" w:rsidRDefault="00866165" w:rsidP="00107DD5">
            <w:r>
              <w:t>30 Batteries</w:t>
            </w:r>
          </w:p>
        </w:tc>
      </w:tr>
      <w:tr w:rsidR="00866165" w:rsidTr="00430135">
        <w:tc>
          <w:tcPr>
            <w:tcW w:w="1050" w:type="dxa"/>
          </w:tcPr>
          <w:p w:rsidR="00866165" w:rsidRDefault="00866165" w:rsidP="00107DD5">
            <w:r>
              <w:t>SAM</w:t>
            </w:r>
          </w:p>
        </w:tc>
        <w:tc>
          <w:tcPr>
            <w:tcW w:w="1055" w:type="dxa"/>
          </w:tcPr>
          <w:p w:rsidR="00866165" w:rsidRDefault="00866165" w:rsidP="00107DD5">
            <w:r>
              <w:t>SA-2</w:t>
            </w:r>
          </w:p>
        </w:tc>
        <w:tc>
          <w:tcPr>
            <w:tcW w:w="1614" w:type="dxa"/>
          </w:tcPr>
          <w:p w:rsidR="00866165" w:rsidRDefault="00866165" w:rsidP="00107DD5">
            <w:r>
              <w:t>S-75</w:t>
            </w:r>
          </w:p>
        </w:tc>
        <w:tc>
          <w:tcPr>
            <w:tcW w:w="890" w:type="dxa"/>
          </w:tcPr>
          <w:p w:rsidR="00866165" w:rsidRDefault="00866165" w:rsidP="00107DD5">
            <w:r>
              <w:t>98</w:t>
            </w:r>
          </w:p>
        </w:tc>
        <w:tc>
          <w:tcPr>
            <w:tcW w:w="5280" w:type="dxa"/>
          </w:tcPr>
          <w:p w:rsidR="00866165" w:rsidRDefault="00866165" w:rsidP="00107DD5">
            <w:r>
              <w:t>18 Batteries</w:t>
            </w:r>
          </w:p>
        </w:tc>
      </w:tr>
      <w:tr w:rsidR="00866165" w:rsidTr="00430135">
        <w:tc>
          <w:tcPr>
            <w:tcW w:w="1050" w:type="dxa"/>
          </w:tcPr>
          <w:p w:rsidR="00866165" w:rsidRDefault="00866165" w:rsidP="00107DD5"/>
        </w:tc>
        <w:tc>
          <w:tcPr>
            <w:tcW w:w="1055" w:type="dxa"/>
          </w:tcPr>
          <w:p w:rsidR="00866165" w:rsidRDefault="00866165" w:rsidP="00107DD5">
            <w:r>
              <w:t>SA-3</w:t>
            </w:r>
          </w:p>
        </w:tc>
        <w:tc>
          <w:tcPr>
            <w:tcW w:w="1614" w:type="dxa"/>
          </w:tcPr>
          <w:p w:rsidR="00866165" w:rsidRDefault="00866165" w:rsidP="00107DD5">
            <w:r>
              <w:t>S-125</w:t>
            </w:r>
          </w:p>
        </w:tc>
        <w:tc>
          <w:tcPr>
            <w:tcW w:w="890" w:type="dxa"/>
          </w:tcPr>
          <w:p w:rsidR="00866165" w:rsidRDefault="00866165" w:rsidP="00107DD5"/>
        </w:tc>
        <w:tc>
          <w:tcPr>
            <w:tcW w:w="5280" w:type="dxa"/>
          </w:tcPr>
          <w:p w:rsidR="00866165" w:rsidRDefault="00866165" w:rsidP="00107DD5"/>
        </w:tc>
      </w:tr>
      <w:tr w:rsidR="00866165" w:rsidTr="00430135">
        <w:tc>
          <w:tcPr>
            <w:tcW w:w="1050" w:type="dxa"/>
          </w:tcPr>
          <w:p w:rsidR="00866165" w:rsidRDefault="00866165" w:rsidP="00107DD5"/>
        </w:tc>
        <w:tc>
          <w:tcPr>
            <w:tcW w:w="1055" w:type="dxa"/>
          </w:tcPr>
          <w:p w:rsidR="00866165" w:rsidRDefault="00866165" w:rsidP="00107DD5">
            <w:r>
              <w:t>SA-5</w:t>
            </w:r>
          </w:p>
        </w:tc>
        <w:tc>
          <w:tcPr>
            <w:tcW w:w="1614" w:type="dxa"/>
          </w:tcPr>
          <w:p w:rsidR="00866165" w:rsidRDefault="00866165" w:rsidP="00107DD5">
            <w:r>
              <w:t>S-200</w:t>
            </w:r>
          </w:p>
        </w:tc>
        <w:tc>
          <w:tcPr>
            <w:tcW w:w="890" w:type="dxa"/>
          </w:tcPr>
          <w:p w:rsidR="00866165" w:rsidRDefault="00866165" w:rsidP="00107DD5"/>
        </w:tc>
        <w:tc>
          <w:tcPr>
            <w:tcW w:w="5280" w:type="dxa"/>
          </w:tcPr>
          <w:p w:rsidR="00866165" w:rsidRDefault="00866165" w:rsidP="00107DD5"/>
        </w:tc>
      </w:tr>
      <w:tr w:rsidR="00866165" w:rsidTr="00430135">
        <w:tc>
          <w:tcPr>
            <w:tcW w:w="1050" w:type="dxa"/>
          </w:tcPr>
          <w:p w:rsidR="00866165" w:rsidRDefault="00866165" w:rsidP="00107DD5"/>
        </w:tc>
        <w:tc>
          <w:tcPr>
            <w:tcW w:w="1055" w:type="dxa"/>
          </w:tcPr>
          <w:p w:rsidR="00866165" w:rsidRDefault="00866165" w:rsidP="00107DD5">
            <w:r>
              <w:t>SA-6</w:t>
            </w:r>
          </w:p>
        </w:tc>
        <w:tc>
          <w:tcPr>
            <w:tcW w:w="1614" w:type="dxa"/>
          </w:tcPr>
          <w:p w:rsidR="00866165" w:rsidRDefault="00866165" w:rsidP="00107DD5">
            <w:r>
              <w:t>2K12</w:t>
            </w:r>
          </w:p>
        </w:tc>
        <w:tc>
          <w:tcPr>
            <w:tcW w:w="890" w:type="dxa"/>
          </w:tcPr>
          <w:p w:rsidR="00866165" w:rsidRDefault="00866165" w:rsidP="00107DD5">
            <w:r>
              <w:t>40</w:t>
            </w:r>
          </w:p>
        </w:tc>
        <w:tc>
          <w:tcPr>
            <w:tcW w:w="5280" w:type="dxa"/>
          </w:tcPr>
          <w:p w:rsidR="00866165" w:rsidRDefault="00866165" w:rsidP="00107DD5">
            <w:r>
              <w:t>8 Batteries</w:t>
            </w:r>
          </w:p>
        </w:tc>
      </w:tr>
      <w:tr w:rsidR="00866165" w:rsidTr="00430135">
        <w:tc>
          <w:tcPr>
            <w:tcW w:w="1050" w:type="dxa"/>
          </w:tcPr>
          <w:p w:rsidR="00866165" w:rsidRDefault="00866165" w:rsidP="00107DD5"/>
        </w:tc>
        <w:tc>
          <w:tcPr>
            <w:tcW w:w="1055" w:type="dxa"/>
          </w:tcPr>
          <w:p w:rsidR="00866165" w:rsidRDefault="00866165" w:rsidP="00107DD5">
            <w:r>
              <w:t>SA-8</w:t>
            </w:r>
          </w:p>
        </w:tc>
        <w:tc>
          <w:tcPr>
            <w:tcW w:w="1614" w:type="dxa"/>
          </w:tcPr>
          <w:p w:rsidR="00866165" w:rsidRDefault="00866165" w:rsidP="00107DD5">
            <w:r>
              <w:t>9K33</w:t>
            </w:r>
          </w:p>
        </w:tc>
        <w:tc>
          <w:tcPr>
            <w:tcW w:w="890" w:type="dxa"/>
          </w:tcPr>
          <w:p w:rsidR="00866165" w:rsidRDefault="00866165" w:rsidP="00107DD5">
            <w:r>
              <w:t>24</w:t>
            </w:r>
          </w:p>
        </w:tc>
        <w:tc>
          <w:tcPr>
            <w:tcW w:w="5280" w:type="dxa"/>
          </w:tcPr>
          <w:p w:rsidR="00866165" w:rsidRDefault="00866165" w:rsidP="00107DD5">
            <w:r>
              <w:t>4 Batteries</w:t>
            </w:r>
          </w:p>
        </w:tc>
      </w:tr>
      <w:tr w:rsidR="00866165" w:rsidTr="00430135">
        <w:tc>
          <w:tcPr>
            <w:tcW w:w="1050" w:type="dxa"/>
          </w:tcPr>
          <w:p w:rsidR="00866165" w:rsidRDefault="00866165" w:rsidP="00107DD5"/>
        </w:tc>
        <w:tc>
          <w:tcPr>
            <w:tcW w:w="1055" w:type="dxa"/>
          </w:tcPr>
          <w:p w:rsidR="00866165" w:rsidRDefault="00866165" w:rsidP="00107DD5">
            <w:r>
              <w:t>SA-9</w:t>
            </w:r>
          </w:p>
        </w:tc>
        <w:tc>
          <w:tcPr>
            <w:tcW w:w="1614" w:type="dxa"/>
          </w:tcPr>
          <w:p w:rsidR="00866165" w:rsidRDefault="00866165" w:rsidP="00107DD5">
            <w:r>
              <w:t>CA-95</w:t>
            </w:r>
          </w:p>
        </w:tc>
        <w:tc>
          <w:tcPr>
            <w:tcW w:w="890" w:type="dxa"/>
          </w:tcPr>
          <w:p w:rsidR="00866165" w:rsidRDefault="00866165" w:rsidP="00107DD5">
            <w:r>
              <w:t>48</w:t>
            </w:r>
          </w:p>
        </w:tc>
        <w:tc>
          <w:tcPr>
            <w:tcW w:w="5280" w:type="dxa"/>
          </w:tcPr>
          <w:p w:rsidR="00866165" w:rsidRDefault="00866165" w:rsidP="00107DD5">
            <w:r>
              <w:t xml:space="preserve">Romanian version </w:t>
            </w:r>
          </w:p>
        </w:tc>
      </w:tr>
      <w:tr w:rsidR="00866165" w:rsidTr="00430135">
        <w:tc>
          <w:tcPr>
            <w:tcW w:w="1050" w:type="dxa"/>
          </w:tcPr>
          <w:p w:rsidR="00866165" w:rsidRDefault="00866165" w:rsidP="00107DD5">
            <w:r>
              <w:t>MANPAD</w:t>
            </w:r>
          </w:p>
        </w:tc>
        <w:tc>
          <w:tcPr>
            <w:tcW w:w="1055" w:type="dxa"/>
          </w:tcPr>
          <w:p w:rsidR="00866165" w:rsidRDefault="00866165" w:rsidP="00107DD5">
            <w:r>
              <w:t>SA-7</w:t>
            </w:r>
          </w:p>
        </w:tc>
        <w:tc>
          <w:tcPr>
            <w:tcW w:w="1614" w:type="dxa"/>
          </w:tcPr>
          <w:p w:rsidR="00866165" w:rsidRDefault="00866165" w:rsidP="00107DD5">
            <w:r>
              <w:t>CA-94</w:t>
            </w:r>
          </w:p>
        </w:tc>
        <w:tc>
          <w:tcPr>
            <w:tcW w:w="890" w:type="dxa"/>
          </w:tcPr>
          <w:p w:rsidR="00866165" w:rsidRDefault="00866165" w:rsidP="00107DD5">
            <w:r>
              <w:t>297</w:t>
            </w:r>
          </w:p>
        </w:tc>
        <w:tc>
          <w:tcPr>
            <w:tcW w:w="5280" w:type="dxa"/>
          </w:tcPr>
          <w:p w:rsidR="00866165" w:rsidRDefault="00866165" w:rsidP="00107DD5"/>
        </w:tc>
      </w:tr>
      <w:tr w:rsidR="00866165" w:rsidTr="00430135">
        <w:tc>
          <w:tcPr>
            <w:tcW w:w="1050" w:type="dxa"/>
          </w:tcPr>
          <w:p w:rsidR="00866165" w:rsidRDefault="00866165" w:rsidP="00107DD5">
            <w:r>
              <w:t>SSMs</w:t>
            </w:r>
          </w:p>
        </w:tc>
        <w:tc>
          <w:tcPr>
            <w:tcW w:w="1055" w:type="dxa"/>
          </w:tcPr>
          <w:p w:rsidR="00866165" w:rsidRDefault="00866165" w:rsidP="00107DD5">
            <w:r>
              <w:t>SCUD-B</w:t>
            </w:r>
          </w:p>
        </w:tc>
        <w:tc>
          <w:tcPr>
            <w:tcW w:w="1614" w:type="dxa"/>
          </w:tcPr>
          <w:p w:rsidR="00866165" w:rsidRDefault="00866165" w:rsidP="00107DD5"/>
        </w:tc>
        <w:tc>
          <w:tcPr>
            <w:tcW w:w="890" w:type="dxa"/>
          </w:tcPr>
          <w:p w:rsidR="00866165" w:rsidRDefault="00866165" w:rsidP="00107DD5">
            <w:r>
              <w:t>18</w:t>
            </w:r>
          </w:p>
        </w:tc>
        <w:tc>
          <w:tcPr>
            <w:tcW w:w="5280" w:type="dxa"/>
          </w:tcPr>
          <w:p w:rsidR="00866165" w:rsidRDefault="00866165" w:rsidP="00107DD5"/>
        </w:tc>
      </w:tr>
      <w:tr w:rsidR="00866165" w:rsidTr="00430135">
        <w:tc>
          <w:tcPr>
            <w:tcW w:w="1050" w:type="dxa"/>
          </w:tcPr>
          <w:p w:rsidR="00866165" w:rsidRDefault="00866165" w:rsidP="00107DD5"/>
        </w:tc>
        <w:tc>
          <w:tcPr>
            <w:tcW w:w="1055" w:type="dxa"/>
          </w:tcPr>
          <w:p w:rsidR="00866165" w:rsidRDefault="00866165" w:rsidP="00107DD5">
            <w:r>
              <w:t>FROG-7</w:t>
            </w:r>
          </w:p>
        </w:tc>
        <w:tc>
          <w:tcPr>
            <w:tcW w:w="1614" w:type="dxa"/>
          </w:tcPr>
          <w:p w:rsidR="00866165" w:rsidRDefault="00866165" w:rsidP="00107DD5"/>
        </w:tc>
        <w:tc>
          <w:tcPr>
            <w:tcW w:w="890" w:type="dxa"/>
          </w:tcPr>
          <w:p w:rsidR="00866165" w:rsidRDefault="00692126" w:rsidP="00107DD5">
            <w:r>
              <w:t>30</w:t>
            </w:r>
          </w:p>
        </w:tc>
        <w:tc>
          <w:tcPr>
            <w:tcW w:w="5280" w:type="dxa"/>
          </w:tcPr>
          <w:p w:rsidR="00866165" w:rsidRDefault="00866165" w:rsidP="00107DD5"/>
        </w:tc>
      </w:tr>
    </w:tbl>
    <w:p w:rsidR="002E7802" w:rsidRDefault="002E7802" w:rsidP="00107DD5"/>
    <w:p w:rsidR="00107DD5" w:rsidRPr="00107DD5" w:rsidRDefault="002E7802" w:rsidP="00107DD5">
      <w:r>
        <w:rPr>
          <w:noProof/>
          <w:lang w:eastAsia="en-CA"/>
        </w:rPr>
        <w:drawing>
          <wp:inline distT="0" distB="0" distL="0" distR="0">
            <wp:extent cx="5943600" cy="354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77.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546475"/>
                    </a:xfrm>
                    <a:prstGeom prst="rect">
                      <a:avLst/>
                    </a:prstGeom>
                  </pic:spPr>
                </pic:pic>
              </a:graphicData>
            </a:graphic>
          </wp:inline>
        </w:drawing>
      </w:r>
    </w:p>
    <w:sectPr w:rsidR="00107DD5" w:rsidRPr="00107DD5" w:rsidSect="00492694">
      <w:pgSz w:w="12240" w:h="15840"/>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0F5"/>
    <w:rsid w:val="000500F5"/>
    <w:rsid w:val="0008717B"/>
    <w:rsid w:val="00107DD5"/>
    <w:rsid w:val="001246E1"/>
    <w:rsid w:val="00247B0C"/>
    <w:rsid w:val="00265528"/>
    <w:rsid w:val="002E7802"/>
    <w:rsid w:val="003B19F0"/>
    <w:rsid w:val="00430135"/>
    <w:rsid w:val="00492694"/>
    <w:rsid w:val="004B36B0"/>
    <w:rsid w:val="004B7B2E"/>
    <w:rsid w:val="004E0E27"/>
    <w:rsid w:val="004F177C"/>
    <w:rsid w:val="00692126"/>
    <w:rsid w:val="006E715D"/>
    <w:rsid w:val="007B7D65"/>
    <w:rsid w:val="00866165"/>
    <w:rsid w:val="008D5296"/>
    <w:rsid w:val="008F7429"/>
    <w:rsid w:val="00CC6619"/>
    <w:rsid w:val="00EE0A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210B3"/>
  <w15:docId w15:val="{B3AA92DA-1887-437B-B54D-E335C7151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0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0500F5"/>
    <w:rPr>
      <w:color w:val="0000FF"/>
      <w:u w:val="single"/>
    </w:rPr>
  </w:style>
  <w:style w:type="character" w:customStyle="1" w:styleId="ilad">
    <w:name w:val="il_ad"/>
    <w:basedOn w:val="DefaultParagraphFont"/>
    <w:rsid w:val="008F7429"/>
  </w:style>
  <w:style w:type="table" w:styleId="TableGrid">
    <w:name w:val="Table Grid"/>
    <w:basedOn w:val="TableNormal"/>
    <w:uiPriority w:val="59"/>
    <w:rsid w:val="0010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1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7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818970">
      <w:bodyDiv w:val="1"/>
      <w:marLeft w:val="0"/>
      <w:marRight w:val="0"/>
      <w:marTop w:val="0"/>
      <w:marBottom w:val="0"/>
      <w:divBdr>
        <w:top w:val="none" w:sz="0" w:space="0" w:color="auto"/>
        <w:left w:val="none" w:sz="0" w:space="0" w:color="auto"/>
        <w:bottom w:val="none" w:sz="0" w:space="0" w:color="auto"/>
        <w:right w:val="none" w:sz="0" w:space="0" w:color="auto"/>
      </w:divBdr>
    </w:div>
    <w:div w:id="197035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5</cp:revision>
  <dcterms:created xsi:type="dcterms:W3CDTF">2018-09-07T13:52:00Z</dcterms:created>
  <dcterms:modified xsi:type="dcterms:W3CDTF">2019-08-31T15:39:00Z</dcterms:modified>
</cp:coreProperties>
</file>