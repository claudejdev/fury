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089" w:rsidRDefault="0054434F">
      <w:pPr>
        <w:rPr>
          <w:b/>
          <w:sz w:val="28"/>
        </w:rPr>
      </w:pPr>
      <w:r w:rsidRPr="0054434F">
        <w:rPr>
          <w:b/>
          <w:sz w:val="28"/>
        </w:rPr>
        <w:t>Ground forces of Serbia and Montenegro (VSCG)</w:t>
      </w:r>
    </w:p>
    <w:p w:rsidR="003B38A2" w:rsidRDefault="003B38A2">
      <w:r w:rsidRPr="003B38A2">
        <w:t>The s</w:t>
      </w:r>
      <w:r>
        <w:t xml:space="preserve">plintering of the ‘Former Republic of Yugoslavia’ (FRY) during the ‘Yugoslav Wars’ which are ongoing in Bosnia and Croatia also tore the Yugoslav National Army (formerly JNA) to pieces.  The bulk of the organized force remains under Serbian control and has been structured into the VSCG. This </w:t>
      </w:r>
      <w:hyperlink r:id="rId6" w:history="1">
        <w:r w:rsidRPr="003B38A2">
          <w:rPr>
            <w:rStyle w:val="Hyperlink"/>
          </w:rPr>
          <w:t>link</w:t>
        </w:r>
      </w:hyperlink>
      <w:r>
        <w:t xml:space="preserve"> provides a moderately redacted summary of the military situation as it stood in July 93. </w:t>
      </w:r>
    </w:p>
    <w:p w:rsidR="001379D0" w:rsidRDefault="003B38A2">
      <w:r>
        <w:t xml:space="preserve">The </w:t>
      </w:r>
      <w:r w:rsidR="00435B59">
        <w:t>key</w:t>
      </w:r>
      <w:r>
        <w:t xml:space="preserve"> divergence from the historical occurring in the Northern Fury world is that the influence and pressure from Mosc</w:t>
      </w:r>
      <w:r w:rsidR="003842CF">
        <w:t>ow is even stronger than it was.</w:t>
      </w:r>
      <w:r>
        <w:t xml:space="preserve"> Belgrade </w:t>
      </w:r>
      <w:r w:rsidR="00435B59">
        <w:t xml:space="preserve">was actively courted </w:t>
      </w:r>
      <w:r>
        <w:t>to re-join the Warsaw Pact</w:t>
      </w:r>
      <w:r w:rsidR="00435B59">
        <w:t>, which it did in the latter half of ‘93</w:t>
      </w:r>
      <w:r>
        <w:t>.</w:t>
      </w:r>
      <w:r w:rsidR="00435B59">
        <w:t xml:space="preserve"> </w:t>
      </w:r>
      <w:r>
        <w:t xml:space="preserve"> NATO, very aware and concerned over this possibility </w:t>
      </w:r>
      <w:r w:rsidR="00435B59">
        <w:t>was</w:t>
      </w:r>
      <w:r>
        <w:t xml:space="preserve"> somewhat more circumspect in its support of the independent Slovenian and Croatian</w:t>
      </w:r>
      <w:r w:rsidR="003842CF">
        <w:t xml:space="preserve"> governments</w:t>
      </w:r>
      <w:r w:rsidR="00435B59">
        <w:t xml:space="preserve"> and is now cautiously avoiding confrontation</w:t>
      </w:r>
      <w:r w:rsidR="003842CF">
        <w:t xml:space="preserve">.  UN, NATO and EU monitoring and peacekeeping forces remain in place in both Bosnia and Croatia, but the Soviet veto in the UN Security </w:t>
      </w:r>
      <w:bookmarkStart w:id="0" w:name="_GoBack"/>
      <w:bookmarkEnd w:id="0"/>
      <w:r w:rsidR="003842CF">
        <w:t xml:space="preserve">council has blunted the teeth of their mandates, hence there is a much less aggressive NATO stance and reduced forces. </w:t>
      </w:r>
    </w:p>
    <w:p w:rsidR="00E273CD" w:rsidRDefault="00E273CD" w:rsidP="00E273CD">
      <w:pPr>
        <w:ind w:left="-851"/>
      </w:pPr>
      <w:r>
        <w:rPr>
          <w:noProof/>
          <w:lang w:eastAsia="en-CA"/>
        </w:rPr>
        <w:drawing>
          <wp:inline distT="0" distB="0" distL="0" distR="0" wp14:anchorId="2473050E">
            <wp:extent cx="7251985" cy="5095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2867" cy="5096495"/>
                    </a:xfrm>
                    <a:prstGeom prst="rect">
                      <a:avLst/>
                    </a:prstGeom>
                    <a:noFill/>
                  </pic:spPr>
                </pic:pic>
              </a:graphicData>
            </a:graphic>
          </wp:inline>
        </w:drawing>
      </w:r>
    </w:p>
    <w:p w:rsidR="00A8405E" w:rsidRDefault="00A8405E" w:rsidP="00A8405E">
      <w:r>
        <w:t>The armies of the VSCG are arrayed as depicted in the map obtained at the CIA link above:</w:t>
      </w:r>
    </w:p>
    <w:p w:rsidR="00A8405E" w:rsidRDefault="00A8405E" w:rsidP="00A8405E">
      <w:pPr>
        <w:spacing w:before="240"/>
        <w:ind w:left="-851"/>
      </w:pPr>
      <w:r>
        <w:rPr>
          <w:noProof/>
          <w:lang w:eastAsia="en-CA"/>
        </w:rPr>
        <w:lastRenderedPageBreak/>
        <w:drawing>
          <wp:inline distT="0" distB="0" distL="0" distR="0" wp14:anchorId="2AAF2518" wp14:editId="4B309566">
            <wp:extent cx="5895975" cy="661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95975" cy="6619875"/>
                    </a:xfrm>
                    <a:prstGeom prst="rect">
                      <a:avLst/>
                    </a:prstGeom>
                  </pic:spPr>
                </pic:pic>
              </a:graphicData>
            </a:graphic>
          </wp:inline>
        </w:drawing>
      </w:r>
    </w:p>
    <w:p w:rsidR="002E765C" w:rsidRDefault="002E765C" w:rsidP="002E765C">
      <w:pPr>
        <w:spacing w:before="240"/>
        <w:ind w:left="-851"/>
        <w:jc w:val="center"/>
      </w:pPr>
      <w:r>
        <w:rPr>
          <w:noProof/>
          <w:lang w:eastAsia="en-CA"/>
        </w:rPr>
        <w:lastRenderedPageBreak/>
        <w:drawing>
          <wp:inline distT="0" distB="0" distL="0" distR="0">
            <wp:extent cx="5943600" cy="3347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8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tbl>
      <w:tblPr>
        <w:tblStyle w:val="TableGrid"/>
        <w:tblW w:w="9889" w:type="dxa"/>
        <w:tblLook w:val="04A0" w:firstRow="1" w:lastRow="0" w:firstColumn="1" w:lastColumn="0" w:noHBand="0" w:noVBand="1"/>
      </w:tblPr>
      <w:tblGrid>
        <w:gridCol w:w="1050"/>
        <w:gridCol w:w="1055"/>
        <w:gridCol w:w="1831"/>
        <w:gridCol w:w="992"/>
        <w:gridCol w:w="4961"/>
      </w:tblGrid>
      <w:tr w:rsidR="00A8405E" w:rsidTr="00AE1B77">
        <w:tc>
          <w:tcPr>
            <w:tcW w:w="1050" w:type="dxa"/>
          </w:tcPr>
          <w:p w:rsidR="00A8405E" w:rsidRDefault="00A8405E" w:rsidP="00A8405E">
            <w:r>
              <w:t>MBT</w:t>
            </w:r>
          </w:p>
        </w:tc>
        <w:tc>
          <w:tcPr>
            <w:tcW w:w="1055" w:type="dxa"/>
          </w:tcPr>
          <w:p w:rsidR="00A8405E" w:rsidRDefault="00A8405E" w:rsidP="00A8405E">
            <w:r>
              <w:t>T-72</w:t>
            </w:r>
          </w:p>
        </w:tc>
        <w:tc>
          <w:tcPr>
            <w:tcW w:w="1831" w:type="dxa"/>
          </w:tcPr>
          <w:p w:rsidR="00A8405E" w:rsidRDefault="00DB5752" w:rsidP="00A8405E">
            <w:r>
              <w:t>M-84</w:t>
            </w:r>
          </w:p>
        </w:tc>
        <w:tc>
          <w:tcPr>
            <w:tcW w:w="992" w:type="dxa"/>
          </w:tcPr>
          <w:p w:rsidR="00A8405E" w:rsidRDefault="00A8405E" w:rsidP="00DB5752">
            <w:r>
              <w:t>2</w:t>
            </w:r>
            <w:r w:rsidR="00DB5752">
              <w:t>7</w:t>
            </w:r>
          </w:p>
        </w:tc>
        <w:tc>
          <w:tcPr>
            <w:tcW w:w="4961" w:type="dxa"/>
          </w:tcPr>
          <w:p w:rsidR="00A8405E" w:rsidRDefault="00A8405E" w:rsidP="00A8405E"/>
        </w:tc>
      </w:tr>
      <w:tr w:rsidR="00A8405E" w:rsidTr="00AE1B77">
        <w:tc>
          <w:tcPr>
            <w:tcW w:w="1050" w:type="dxa"/>
          </w:tcPr>
          <w:p w:rsidR="00A8405E" w:rsidRDefault="00A8405E" w:rsidP="00A8405E"/>
        </w:tc>
        <w:tc>
          <w:tcPr>
            <w:tcW w:w="1055" w:type="dxa"/>
          </w:tcPr>
          <w:p w:rsidR="00A8405E" w:rsidRDefault="00A8405E" w:rsidP="00A8405E"/>
        </w:tc>
        <w:tc>
          <w:tcPr>
            <w:tcW w:w="1831" w:type="dxa"/>
          </w:tcPr>
          <w:p w:rsidR="00A8405E" w:rsidRDefault="00DB5752" w:rsidP="00A8405E">
            <w:r>
              <w:t>M-84A</w:t>
            </w:r>
          </w:p>
        </w:tc>
        <w:tc>
          <w:tcPr>
            <w:tcW w:w="992" w:type="dxa"/>
          </w:tcPr>
          <w:p w:rsidR="00A8405E" w:rsidRDefault="00DB5752" w:rsidP="00A8405E">
            <w:r>
              <w:t>212</w:t>
            </w:r>
          </w:p>
        </w:tc>
        <w:tc>
          <w:tcPr>
            <w:tcW w:w="4961" w:type="dxa"/>
          </w:tcPr>
          <w:p w:rsidR="00A8405E" w:rsidRDefault="00A8405E" w:rsidP="00A8405E"/>
        </w:tc>
      </w:tr>
      <w:tr w:rsidR="00A8405E" w:rsidTr="00AE1B77">
        <w:tc>
          <w:tcPr>
            <w:tcW w:w="1050" w:type="dxa"/>
          </w:tcPr>
          <w:p w:rsidR="00A8405E" w:rsidRDefault="00A8405E" w:rsidP="00A8405E"/>
        </w:tc>
        <w:tc>
          <w:tcPr>
            <w:tcW w:w="1055" w:type="dxa"/>
          </w:tcPr>
          <w:p w:rsidR="00A8405E" w:rsidRDefault="00A8405E" w:rsidP="00A8405E">
            <w:r>
              <w:t>T-72M1</w:t>
            </w:r>
          </w:p>
        </w:tc>
        <w:tc>
          <w:tcPr>
            <w:tcW w:w="1831" w:type="dxa"/>
          </w:tcPr>
          <w:p w:rsidR="00A8405E" w:rsidRDefault="00A8405E" w:rsidP="00A8405E">
            <w:r>
              <w:t>T-72M</w:t>
            </w:r>
          </w:p>
        </w:tc>
        <w:tc>
          <w:tcPr>
            <w:tcW w:w="992" w:type="dxa"/>
          </w:tcPr>
          <w:p w:rsidR="00A8405E" w:rsidRDefault="00DB5752" w:rsidP="00A8405E">
            <w:r>
              <w:t>60</w:t>
            </w:r>
          </w:p>
        </w:tc>
        <w:tc>
          <w:tcPr>
            <w:tcW w:w="4961" w:type="dxa"/>
          </w:tcPr>
          <w:p w:rsidR="00A8405E" w:rsidRDefault="00A8405E" w:rsidP="00A8405E"/>
        </w:tc>
      </w:tr>
      <w:tr w:rsidR="00A8405E" w:rsidTr="00AE1B77">
        <w:tc>
          <w:tcPr>
            <w:tcW w:w="1050" w:type="dxa"/>
          </w:tcPr>
          <w:p w:rsidR="00A8405E" w:rsidRDefault="00A8405E" w:rsidP="00A8405E"/>
        </w:tc>
        <w:tc>
          <w:tcPr>
            <w:tcW w:w="1055" w:type="dxa"/>
          </w:tcPr>
          <w:p w:rsidR="00A8405E" w:rsidRDefault="00A8405E" w:rsidP="00A8405E">
            <w:r>
              <w:t>T-55</w:t>
            </w:r>
          </w:p>
        </w:tc>
        <w:tc>
          <w:tcPr>
            <w:tcW w:w="1831" w:type="dxa"/>
          </w:tcPr>
          <w:p w:rsidR="00A8405E" w:rsidRDefault="00A8405E" w:rsidP="00A8405E">
            <w:r>
              <w:t>T-55AM</w:t>
            </w:r>
          </w:p>
        </w:tc>
        <w:tc>
          <w:tcPr>
            <w:tcW w:w="992" w:type="dxa"/>
          </w:tcPr>
          <w:p w:rsidR="00A8405E" w:rsidRDefault="00DB5752" w:rsidP="00DB5752">
            <w:r>
              <w:t>1200</w:t>
            </w:r>
          </w:p>
        </w:tc>
        <w:tc>
          <w:tcPr>
            <w:tcW w:w="4961" w:type="dxa"/>
          </w:tcPr>
          <w:p w:rsidR="00A8405E" w:rsidRDefault="00A8405E" w:rsidP="00A8405E"/>
        </w:tc>
      </w:tr>
      <w:tr w:rsidR="00A8405E" w:rsidTr="00AE1B77">
        <w:tc>
          <w:tcPr>
            <w:tcW w:w="1050" w:type="dxa"/>
          </w:tcPr>
          <w:p w:rsidR="00A8405E" w:rsidRDefault="00A8405E" w:rsidP="00A8405E"/>
        </w:tc>
        <w:tc>
          <w:tcPr>
            <w:tcW w:w="1055" w:type="dxa"/>
          </w:tcPr>
          <w:p w:rsidR="00A8405E" w:rsidRDefault="00A8405E" w:rsidP="00A8405E"/>
        </w:tc>
        <w:tc>
          <w:tcPr>
            <w:tcW w:w="1831" w:type="dxa"/>
          </w:tcPr>
          <w:p w:rsidR="00A8405E" w:rsidRDefault="00DB5752" w:rsidP="00A8405E">
            <w:r>
              <w:t>T-55H</w:t>
            </w:r>
          </w:p>
        </w:tc>
        <w:tc>
          <w:tcPr>
            <w:tcW w:w="992" w:type="dxa"/>
          </w:tcPr>
          <w:p w:rsidR="00A8405E" w:rsidRDefault="00DB5752" w:rsidP="00A8405E">
            <w:r>
              <w:t>282</w:t>
            </w:r>
          </w:p>
        </w:tc>
        <w:tc>
          <w:tcPr>
            <w:tcW w:w="4961" w:type="dxa"/>
          </w:tcPr>
          <w:p w:rsidR="00A8405E" w:rsidRDefault="00A8405E" w:rsidP="00A8405E"/>
        </w:tc>
      </w:tr>
      <w:tr w:rsidR="00A8405E" w:rsidTr="00AE1B77">
        <w:tc>
          <w:tcPr>
            <w:tcW w:w="1050" w:type="dxa"/>
          </w:tcPr>
          <w:p w:rsidR="00A8405E" w:rsidRDefault="00A8405E" w:rsidP="00A8405E"/>
        </w:tc>
        <w:tc>
          <w:tcPr>
            <w:tcW w:w="1055" w:type="dxa"/>
          </w:tcPr>
          <w:p w:rsidR="00A8405E" w:rsidRDefault="00A8405E" w:rsidP="00A8405E"/>
        </w:tc>
        <w:tc>
          <w:tcPr>
            <w:tcW w:w="1831" w:type="dxa"/>
          </w:tcPr>
          <w:p w:rsidR="00A8405E" w:rsidRDefault="00DB5752" w:rsidP="00A8405E">
            <w:r>
              <w:t>T-34</w:t>
            </w:r>
          </w:p>
        </w:tc>
        <w:tc>
          <w:tcPr>
            <w:tcW w:w="992" w:type="dxa"/>
          </w:tcPr>
          <w:p w:rsidR="00A8405E" w:rsidRDefault="00DB5752" w:rsidP="00A8405E">
            <w:r>
              <w:t>Many</w:t>
            </w:r>
          </w:p>
        </w:tc>
        <w:tc>
          <w:tcPr>
            <w:tcW w:w="4961" w:type="dxa"/>
          </w:tcPr>
          <w:p w:rsidR="00A8405E" w:rsidRDefault="00DB5752" w:rsidP="00A8405E">
            <w:r>
              <w:t>In reserve</w:t>
            </w:r>
          </w:p>
        </w:tc>
      </w:tr>
      <w:tr w:rsidR="00AE1B77" w:rsidTr="00AE1B77">
        <w:tc>
          <w:tcPr>
            <w:tcW w:w="1050" w:type="dxa"/>
          </w:tcPr>
          <w:p w:rsidR="00AE1B77" w:rsidRDefault="00AE1B77" w:rsidP="00A8405E">
            <w:r>
              <w:t>IFV</w:t>
            </w:r>
          </w:p>
        </w:tc>
        <w:tc>
          <w:tcPr>
            <w:tcW w:w="1055" w:type="dxa"/>
          </w:tcPr>
          <w:p w:rsidR="00AE1B77" w:rsidRDefault="00AE1B77" w:rsidP="00A8405E">
            <w:r>
              <w:t>BMP-1</w:t>
            </w:r>
          </w:p>
        </w:tc>
        <w:tc>
          <w:tcPr>
            <w:tcW w:w="1831" w:type="dxa"/>
          </w:tcPr>
          <w:p w:rsidR="00AE1B77" w:rsidRPr="002C20DF" w:rsidRDefault="00AE1B77" w:rsidP="00F91CD2">
            <w:r>
              <w:t>M80A</w:t>
            </w:r>
          </w:p>
        </w:tc>
        <w:tc>
          <w:tcPr>
            <w:tcW w:w="992" w:type="dxa"/>
          </w:tcPr>
          <w:p w:rsidR="00AE1B77" w:rsidRPr="002C20DF" w:rsidRDefault="00AE1B77" w:rsidP="00F91CD2">
            <w:r w:rsidRPr="002C20DF">
              <w:t>995</w:t>
            </w:r>
          </w:p>
        </w:tc>
        <w:tc>
          <w:tcPr>
            <w:tcW w:w="4961" w:type="dxa"/>
          </w:tcPr>
          <w:p w:rsidR="00AE1B77" w:rsidRDefault="00AE1B77" w:rsidP="00A8405E"/>
        </w:tc>
      </w:tr>
      <w:tr w:rsidR="00AE1B77" w:rsidTr="00AE1B77">
        <w:tc>
          <w:tcPr>
            <w:tcW w:w="1050" w:type="dxa"/>
          </w:tcPr>
          <w:p w:rsidR="00AE1B77" w:rsidRDefault="00AE1B77" w:rsidP="00A8405E">
            <w:r>
              <w:t>APC</w:t>
            </w:r>
          </w:p>
        </w:tc>
        <w:tc>
          <w:tcPr>
            <w:tcW w:w="1055" w:type="dxa"/>
          </w:tcPr>
          <w:p w:rsidR="00AE1B77" w:rsidRPr="002C20DF" w:rsidRDefault="00AE1B77" w:rsidP="00F91CD2"/>
        </w:tc>
        <w:tc>
          <w:tcPr>
            <w:tcW w:w="1831" w:type="dxa"/>
          </w:tcPr>
          <w:p w:rsidR="00AE1B77" w:rsidRPr="002C20DF" w:rsidRDefault="00AE1B77" w:rsidP="00F91CD2">
            <w:r>
              <w:t>MTLB</w:t>
            </w:r>
          </w:p>
        </w:tc>
        <w:tc>
          <w:tcPr>
            <w:tcW w:w="992" w:type="dxa"/>
          </w:tcPr>
          <w:p w:rsidR="00AE1B77" w:rsidRPr="002C20DF" w:rsidRDefault="00AE1B77" w:rsidP="00F91CD2">
            <w:r w:rsidRPr="002C20DF">
              <w:t>200</w:t>
            </w:r>
          </w:p>
        </w:tc>
        <w:tc>
          <w:tcPr>
            <w:tcW w:w="4961" w:type="dxa"/>
          </w:tcPr>
          <w:p w:rsidR="00AE1B77" w:rsidRDefault="00AE1B77" w:rsidP="00A8405E"/>
        </w:tc>
      </w:tr>
      <w:tr w:rsidR="00AE1B77" w:rsidTr="00AE1B77">
        <w:tc>
          <w:tcPr>
            <w:tcW w:w="1050" w:type="dxa"/>
          </w:tcPr>
          <w:p w:rsidR="00AE1B77" w:rsidRDefault="00AE1B77" w:rsidP="00A8405E"/>
        </w:tc>
        <w:tc>
          <w:tcPr>
            <w:tcW w:w="1055" w:type="dxa"/>
          </w:tcPr>
          <w:p w:rsidR="00AE1B77" w:rsidRPr="002C20DF" w:rsidRDefault="00AE1B77" w:rsidP="00AE1B77"/>
        </w:tc>
        <w:tc>
          <w:tcPr>
            <w:tcW w:w="1831" w:type="dxa"/>
          </w:tcPr>
          <w:p w:rsidR="00AE1B77" w:rsidRPr="002C20DF" w:rsidRDefault="00AE1B77" w:rsidP="00F91CD2">
            <w:r w:rsidRPr="002C20DF">
              <w:t>OT M-60</w:t>
            </w:r>
          </w:p>
        </w:tc>
        <w:tc>
          <w:tcPr>
            <w:tcW w:w="992" w:type="dxa"/>
          </w:tcPr>
          <w:p w:rsidR="00AE1B77" w:rsidRPr="002C20DF" w:rsidRDefault="00AE1B77" w:rsidP="00F91CD2">
            <w:r w:rsidRPr="002C20DF">
              <w:t>551</w:t>
            </w:r>
          </w:p>
        </w:tc>
        <w:tc>
          <w:tcPr>
            <w:tcW w:w="4961" w:type="dxa"/>
          </w:tcPr>
          <w:p w:rsidR="00AE1B77" w:rsidRDefault="00AE1B77" w:rsidP="00A8405E"/>
        </w:tc>
      </w:tr>
      <w:tr w:rsidR="00AE1B77" w:rsidTr="00AE1B77">
        <w:tc>
          <w:tcPr>
            <w:tcW w:w="1050" w:type="dxa"/>
          </w:tcPr>
          <w:p w:rsidR="00AE1B77" w:rsidRDefault="00AE1B77" w:rsidP="00A8405E"/>
        </w:tc>
        <w:tc>
          <w:tcPr>
            <w:tcW w:w="1055" w:type="dxa"/>
          </w:tcPr>
          <w:p w:rsidR="00AE1B77" w:rsidRPr="002C20DF" w:rsidRDefault="00AE1B77" w:rsidP="00AE1B77"/>
        </w:tc>
        <w:tc>
          <w:tcPr>
            <w:tcW w:w="1831" w:type="dxa"/>
          </w:tcPr>
          <w:p w:rsidR="00AE1B77" w:rsidRPr="002C20DF" w:rsidRDefault="00AE1B77" w:rsidP="00F91CD2">
            <w:r>
              <w:t>BTR-50</w:t>
            </w:r>
          </w:p>
        </w:tc>
        <w:tc>
          <w:tcPr>
            <w:tcW w:w="992" w:type="dxa"/>
          </w:tcPr>
          <w:p w:rsidR="00AE1B77" w:rsidRPr="002C20DF" w:rsidRDefault="00AE1B77" w:rsidP="00F91CD2">
            <w:r w:rsidRPr="002C20DF">
              <w:t>120</w:t>
            </w:r>
          </w:p>
        </w:tc>
        <w:tc>
          <w:tcPr>
            <w:tcW w:w="4961" w:type="dxa"/>
          </w:tcPr>
          <w:p w:rsidR="00AE1B77" w:rsidRDefault="00AE1B77" w:rsidP="00A8405E"/>
        </w:tc>
      </w:tr>
      <w:tr w:rsidR="00AE1B77" w:rsidTr="00AE1B77">
        <w:tc>
          <w:tcPr>
            <w:tcW w:w="1050" w:type="dxa"/>
          </w:tcPr>
          <w:p w:rsidR="00AE1B77" w:rsidRDefault="00AE1B77" w:rsidP="00A8405E"/>
        </w:tc>
        <w:tc>
          <w:tcPr>
            <w:tcW w:w="1055" w:type="dxa"/>
          </w:tcPr>
          <w:p w:rsidR="00AE1B77" w:rsidRPr="002C20DF" w:rsidRDefault="00AE1B77" w:rsidP="00AE1B77"/>
        </w:tc>
        <w:tc>
          <w:tcPr>
            <w:tcW w:w="1831" w:type="dxa"/>
          </w:tcPr>
          <w:p w:rsidR="00AE1B77" w:rsidRPr="002C20DF" w:rsidRDefault="00AE1B77" w:rsidP="00F91CD2">
            <w:r w:rsidRPr="002C20DF">
              <w:t>BTR-60</w:t>
            </w:r>
          </w:p>
        </w:tc>
        <w:tc>
          <w:tcPr>
            <w:tcW w:w="992" w:type="dxa"/>
          </w:tcPr>
          <w:p w:rsidR="00AE1B77" w:rsidRPr="002C20DF" w:rsidRDefault="00AE1B77" w:rsidP="00F91CD2">
            <w:r w:rsidRPr="002C20DF">
              <w:t>80</w:t>
            </w:r>
          </w:p>
        </w:tc>
        <w:tc>
          <w:tcPr>
            <w:tcW w:w="4961" w:type="dxa"/>
          </w:tcPr>
          <w:p w:rsidR="00AE1B77" w:rsidRDefault="00AE1B77" w:rsidP="00A8405E"/>
        </w:tc>
      </w:tr>
      <w:tr w:rsidR="00AE1B77" w:rsidTr="00AE1B77">
        <w:tc>
          <w:tcPr>
            <w:tcW w:w="1050" w:type="dxa"/>
          </w:tcPr>
          <w:p w:rsidR="00AE1B77" w:rsidRDefault="00AE1B77" w:rsidP="00A8405E"/>
        </w:tc>
        <w:tc>
          <w:tcPr>
            <w:tcW w:w="1055" w:type="dxa"/>
          </w:tcPr>
          <w:p w:rsidR="00AE1B77" w:rsidRPr="002C20DF" w:rsidRDefault="00AE1B77" w:rsidP="00AE1B77"/>
        </w:tc>
        <w:tc>
          <w:tcPr>
            <w:tcW w:w="1831" w:type="dxa"/>
          </w:tcPr>
          <w:p w:rsidR="00AE1B77" w:rsidRPr="002C20DF" w:rsidRDefault="00AE1B77" w:rsidP="00F91CD2">
            <w:r>
              <w:t>TAB-72</w:t>
            </w:r>
          </w:p>
        </w:tc>
        <w:tc>
          <w:tcPr>
            <w:tcW w:w="992" w:type="dxa"/>
          </w:tcPr>
          <w:p w:rsidR="00AE1B77" w:rsidRPr="002C20DF" w:rsidRDefault="00AE1B77" w:rsidP="00F91CD2">
            <w:r w:rsidRPr="002C20DF">
              <w:t>40</w:t>
            </w:r>
          </w:p>
        </w:tc>
        <w:tc>
          <w:tcPr>
            <w:tcW w:w="4961" w:type="dxa"/>
          </w:tcPr>
          <w:p w:rsidR="00AE1B77" w:rsidRDefault="00AE1B77" w:rsidP="00A8405E"/>
        </w:tc>
      </w:tr>
      <w:tr w:rsidR="00AE1B77" w:rsidTr="00AE1B77">
        <w:tc>
          <w:tcPr>
            <w:tcW w:w="1050" w:type="dxa"/>
          </w:tcPr>
          <w:p w:rsidR="00AE1B77" w:rsidRDefault="00AE1B77" w:rsidP="00A8405E">
            <w:r>
              <w:t>Recon</w:t>
            </w:r>
          </w:p>
        </w:tc>
        <w:tc>
          <w:tcPr>
            <w:tcW w:w="1055" w:type="dxa"/>
          </w:tcPr>
          <w:p w:rsidR="00AE1B77" w:rsidRDefault="00AE1B77" w:rsidP="00A8405E"/>
        </w:tc>
        <w:tc>
          <w:tcPr>
            <w:tcW w:w="1831" w:type="dxa"/>
          </w:tcPr>
          <w:p w:rsidR="00AE1B77" w:rsidRDefault="00AE1B77" w:rsidP="00A8405E">
            <w:r>
              <w:t>BRDM-2</w:t>
            </w:r>
          </w:p>
        </w:tc>
        <w:tc>
          <w:tcPr>
            <w:tcW w:w="992" w:type="dxa"/>
          </w:tcPr>
          <w:p w:rsidR="00AE1B77" w:rsidRDefault="00AE1B77" w:rsidP="00A8405E">
            <w:r>
              <w:t>50</w:t>
            </w:r>
          </w:p>
        </w:tc>
        <w:tc>
          <w:tcPr>
            <w:tcW w:w="4961" w:type="dxa"/>
          </w:tcPr>
          <w:p w:rsidR="00AE1B77" w:rsidRDefault="00AE1B77" w:rsidP="00A8405E"/>
        </w:tc>
      </w:tr>
      <w:tr w:rsidR="00AE1B77" w:rsidTr="00AE1B77">
        <w:tc>
          <w:tcPr>
            <w:tcW w:w="1050" w:type="dxa"/>
          </w:tcPr>
          <w:p w:rsidR="00AE1B77" w:rsidRDefault="00AE1B77" w:rsidP="00A8405E"/>
        </w:tc>
        <w:tc>
          <w:tcPr>
            <w:tcW w:w="1055" w:type="dxa"/>
          </w:tcPr>
          <w:p w:rsidR="00AE1B77" w:rsidRDefault="00AE1B77" w:rsidP="00A8405E"/>
        </w:tc>
        <w:tc>
          <w:tcPr>
            <w:tcW w:w="1831" w:type="dxa"/>
          </w:tcPr>
          <w:p w:rsidR="00AE1B77" w:rsidRDefault="00AE1B77" w:rsidP="00A8405E">
            <w:r>
              <w:t>BOV</w:t>
            </w:r>
          </w:p>
        </w:tc>
        <w:tc>
          <w:tcPr>
            <w:tcW w:w="992" w:type="dxa"/>
          </w:tcPr>
          <w:p w:rsidR="00AE1B77" w:rsidRDefault="00AE1B77" w:rsidP="00A8405E">
            <w:r>
              <w:t>317</w:t>
            </w:r>
          </w:p>
        </w:tc>
        <w:tc>
          <w:tcPr>
            <w:tcW w:w="4961" w:type="dxa"/>
          </w:tcPr>
          <w:p w:rsidR="00AE1B77" w:rsidRDefault="00AE1B77" w:rsidP="00A8405E"/>
        </w:tc>
      </w:tr>
      <w:tr w:rsidR="000A6667" w:rsidTr="00AE1B77">
        <w:tc>
          <w:tcPr>
            <w:tcW w:w="1050" w:type="dxa"/>
          </w:tcPr>
          <w:p w:rsidR="000A6667" w:rsidRDefault="000A6667" w:rsidP="00A8405E">
            <w:r>
              <w:t>Arty</w:t>
            </w:r>
          </w:p>
        </w:tc>
        <w:tc>
          <w:tcPr>
            <w:tcW w:w="1055" w:type="dxa"/>
          </w:tcPr>
          <w:p w:rsidR="000A6667" w:rsidRDefault="000A6667" w:rsidP="00A8405E">
            <w:r>
              <w:t>105mm</w:t>
            </w:r>
          </w:p>
        </w:tc>
        <w:tc>
          <w:tcPr>
            <w:tcW w:w="1831" w:type="dxa"/>
          </w:tcPr>
          <w:p w:rsidR="000A6667" w:rsidRDefault="000A6667" w:rsidP="00A8405E">
            <w:r>
              <w:t>M-1</w:t>
            </w:r>
          </w:p>
        </w:tc>
        <w:tc>
          <w:tcPr>
            <w:tcW w:w="992" w:type="dxa"/>
          </w:tcPr>
          <w:p w:rsidR="000A6667" w:rsidRDefault="000A6667" w:rsidP="00A8405E">
            <w:r>
              <w:t>some</w:t>
            </w:r>
          </w:p>
        </w:tc>
        <w:tc>
          <w:tcPr>
            <w:tcW w:w="4961" w:type="dxa"/>
            <w:vMerge w:val="restart"/>
          </w:tcPr>
          <w:p w:rsidR="000A6667" w:rsidRDefault="000A6667" w:rsidP="00A8405E">
            <w:r>
              <w:t>Note that between 1200 and 2000 guns and MLR systems are in service in Serbia</w:t>
            </w:r>
          </w:p>
        </w:tc>
      </w:tr>
      <w:tr w:rsidR="000A6667" w:rsidTr="00AE1B77">
        <w:tc>
          <w:tcPr>
            <w:tcW w:w="1050" w:type="dxa"/>
          </w:tcPr>
          <w:p w:rsidR="000A6667" w:rsidRDefault="000A6667" w:rsidP="00A8405E"/>
        </w:tc>
        <w:tc>
          <w:tcPr>
            <w:tcW w:w="1055" w:type="dxa"/>
          </w:tcPr>
          <w:p w:rsidR="000A6667" w:rsidRDefault="000A6667" w:rsidP="00A8405E"/>
        </w:tc>
        <w:tc>
          <w:tcPr>
            <w:tcW w:w="1831" w:type="dxa"/>
          </w:tcPr>
          <w:p w:rsidR="000A6667" w:rsidRDefault="000A6667" w:rsidP="00A8405E">
            <w:r>
              <w:t>M-56</w:t>
            </w:r>
          </w:p>
        </w:tc>
        <w:tc>
          <w:tcPr>
            <w:tcW w:w="992" w:type="dxa"/>
          </w:tcPr>
          <w:p w:rsidR="000A6667" w:rsidRDefault="000A6667" w:rsidP="00A8405E">
            <w:r>
              <w:t>many</w:t>
            </w:r>
          </w:p>
        </w:tc>
        <w:tc>
          <w:tcPr>
            <w:tcW w:w="4961" w:type="dxa"/>
            <w:vMerge/>
          </w:tcPr>
          <w:p w:rsidR="000A6667" w:rsidRDefault="000A6667" w:rsidP="00A8405E"/>
        </w:tc>
      </w:tr>
      <w:tr w:rsidR="00AE1B77" w:rsidTr="00AE1B77">
        <w:tc>
          <w:tcPr>
            <w:tcW w:w="1050" w:type="dxa"/>
          </w:tcPr>
          <w:p w:rsidR="00AE1B77" w:rsidRDefault="00AE1B77" w:rsidP="00A8405E"/>
        </w:tc>
        <w:tc>
          <w:tcPr>
            <w:tcW w:w="1055" w:type="dxa"/>
          </w:tcPr>
          <w:p w:rsidR="00AE1B77" w:rsidRDefault="00AE1B77" w:rsidP="00A8405E">
            <w:r>
              <w:t>122mm</w:t>
            </w:r>
          </w:p>
        </w:tc>
        <w:tc>
          <w:tcPr>
            <w:tcW w:w="1831" w:type="dxa"/>
          </w:tcPr>
          <w:p w:rsidR="00AE1B77" w:rsidRDefault="002A6ADA" w:rsidP="00A8405E">
            <w:r>
              <w:t>D-</w:t>
            </w:r>
            <w:r w:rsidR="00AE1B77">
              <w:t>30</w:t>
            </w:r>
          </w:p>
        </w:tc>
        <w:tc>
          <w:tcPr>
            <w:tcW w:w="992" w:type="dxa"/>
          </w:tcPr>
          <w:p w:rsidR="00AE1B77" w:rsidRDefault="00E66D64" w:rsidP="00A8405E">
            <w:r>
              <w:t>78</w:t>
            </w:r>
          </w:p>
        </w:tc>
        <w:tc>
          <w:tcPr>
            <w:tcW w:w="4961" w:type="dxa"/>
          </w:tcPr>
          <w:p w:rsidR="00AE1B77" w:rsidRDefault="00AE1B77" w:rsidP="00A8405E"/>
        </w:tc>
      </w:tr>
      <w:tr w:rsidR="002A6ADA" w:rsidTr="00AE1B77">
        <w:tc>
          <w:tcPr>
            <w:tcW w:w="1050" w:type="dxa"/>
          </w:tcPr>
          <w:p w:rsidR="002A6ADA" w:rsidRDefault="002A6ADA" w:rsidP="00A8405E"/>
        </w:tc>
        <w:tc>
          <w:tcPr>
            <w:tcW w:w="1055" w:type="dxa"/>
          </w:tcPr>
          <w:p w:rsidR="002A6ADA" w:rsidRDefault="002A6ADA" w:rsidP="00A8405E"/>
        </w:tc>
        <w:tc>
          <w:tcPr>
            <w:tcW w:w="1831" w:type="dxa"/>
          </w:tcPr>
          <w:p w:rsidR="002A6ADA" w:rsidRDefault="002A6ADA" w:rsidP="00A8405E">
            <w:r>
              <w:t>M-1938</w:t>
            </w:r>
          </w:p>
        </w:tc>
        <w:tc>
          <w:tcPr>
            <w:tcW w:w="992" w:type="dxa"/>
          </w:tcPr>
          <w:p w:rsidR="002A6ADA" w:rsidRDefault="00E66D64" w:rsidP="00A8405E">
            <w:r>
              <w:t>72</w:t>
            </w:r>
          </w:p>
        </w:tc>
        <w:tc>
          <w:tcPr>
            <w:tcW w:w="4961" w:type="dxa"/>
          </w:tcPr>
          <w:p w:rsidR="002A6ADA" w:rsidRDefault="002A6ADA" w:rsidP="00A8405E"/>
        </w:tc>
      </w:tr>
      <w:tr w:rsidR="002A6ADA" w:rsidTr="00AE1B77">
        <w:tc>
          <w:tcPr>
            <w:tcW w:w="1050" w:type="dxa"/>
          </w:tcPr>
          <w:p w:rsidR="002A6ADA" w:rsidRDefault="002A6ADA" w:rsidP="00A8405E"/>
        </w:tc>
        <w:tc>
          <w:tcPr>
            <w:tcW w:w="1055" w:type="dxa"/>
          </w:tcPr>
          <w:p w:rsidR="002A6ADA" w:rsidRDefault="002A6ADA" w:rsidP="00A8405E"/>
        </w:tc>
        <w:tc>
          <w:tcPr>
            <w:tcW w:w="1831" w:type="dxa"/>
          </w:tcPr>
          <w:p w:rsidR="002A6ADA" w:rsidRDefault="002A6ADA" w:rsidP="00A8405E">
            <w:r>
              <w:t>A-19</w:t>
            </w:r>
          </w:p>
        </w:tc>
        <w:tc>
          <w:tcPr>
            <w:tcW w:w="992" w:type="dxa"/>
          </w:tcPr>
          <w:p w:rsidR="002A6ADA" w:rsidRDefault="00E66D64" w:rsidP="00A8405E">
            <w:r>
              <w:t>some</w:t>
            </w:r>
          </w:p>
        </w:tc>
        <w:tc>
          <w:tcPr>
            <w:tcW w:w="4961" w:type="dxa"/>
          </w:tcPr>
          <w:p w:rsidR="002A6ADA" w:rsidRDefault="002A6ADA" w:rsidP="00A8405E"/>
        </w:tc>
      </w:tr>
      <w:tr w:rsidR="002A6ADA" w:rsidTr="00AE1B77">
        <w:tc>
          <w:tcPr>
            <w:tcW w:w="1050" w:type="dxa"/>
          </w:tcPr>
          <w:p w:rsidR="002A6ADA" w:rsidRDefault="002A6ADA" w:rsidP="00A8405E"/>
        </w:tc>
        <w:tc>
          <w:tcPr>
            <w:tcW w:w="1055" w:type="dxa"/>
          </w:tcPr>
          <w:p w:rsidR="002A6ADA" w:rsidRDefault="002A6ADA" w:rsidP="00A8405E"/>
        </w:tc>
        <w:tc>
          <w:tcPr>
            <w:tcW w:w="1831" w:type="dxa"/>
          </w:tcPr>
          <w:p w:rsidR="002A6ADA" w:rsidRDefault="002A6ADA" w:rsidP="00A8405E">
            <w:r>
              <w:t>2S1</w:t>
            </w:r>
          </w:p>
        </w:tc>
        <w:tc>
          <w:tcPr>
            <w:tcW w:w="992" w:type="dxa"/>
          </w:tcPr>
          <w:p w:rsidR="002A6ADA" w:rsidRDefault="00E66D64" w:rsidP="00A8405E">
            <w:r>
              <w:t>72</w:t>
            </w:r>
          </w:p>
        </w:tc>
        <w:tc>
          <w:tcPr>
            <w:tcW w:w="4961" w:type="dxa"/>
          </w:tcPr>
          <w:p w:rsidR="002A6ADA" w:rsidRDefault="002A6ADA" w:rsidP="00A8405E"/>
        </w:tc>
      </w:tr>
      <w:tr w:rsidR="00AE1B77" w:rsidTr="00AE1B77">
        <w:tc>
          <w:tcPr>
            <w:tcW w:w="1050" w:type="dxa"/>
          </w:tcPr>
          <w:p w:rsidR="00AE1B77" w:rsidRDefault="00AE1B77" w:rsidP="00A8405E"/>
        </w:tc>
        <w:tc>
          <w:tcPr>
            <w:tcW w:w="1055" w:type="dxa"/>
          </w:tcPr>
          <w:p w:rsidR="00AE1B77" w:rsidRDefault="00AE1B77" w:rsidP="00A8405E">
            <w:r>
              <w:t>130mm</w:t>
            </w:r>
          </w:p>
        </w:tc>
        <w:tc>
          <w:tcPr>
            <w:tcW w:w="1831" w:type="dxa"/>
          </w:tcPr>
          <w:p w:rsidR="00AE1B77" w:rsidRDefault="00AE1B77" w:rsidP="00A8405E">
            <w:r>
              <w:t>M-46</w:t>
            </w:r>
          </w:p>
        </w:tc>
        <w:tc>
          <w:tcPr>
            <w:tcW w:w="992" w:type="dxa"/>
          </w:tcPr>
          <w:p w:rsidR="00AE1B77" w:rsidRDefault="00E66D64" w:rsidP="00A8405E">
            <w:r>
              <w:t>112</w:t>
            </w:r>
          </w:p>
        </w:tc>
        <w:tc>
          <w:tcPr>
            <w:tcW w:w="4961" w:type="dxa"/>
          </w:tcPr>
          <w:p w:rsidR="00AE1B77" w:rsidRDefault="00AE1B77" w:rsidP="00A8405E"/>
        </w:tc>
      </w:tr>
      <w:tr w:rsidR="00AE1B77" w:rsidTr="00AE1B77">
        <w:tc>
          <w:tcPr>
            <w:tcW w:w="1050" w:type="dxa"/>
          </w:tcPr>
          <w:p w:rsidR="00AE1B77" w:rsidRDefault="00AE1B77" w:rsidP="00A8405E"/>
        </w:tc>
        <w:tc>
          <w:tcPr>
            <w:tcW w:w="1055" w:type="dxa"/>
          </w:tcPr>
          <w:p w:rsidR="00AE1B77" w:rsidRDefault="00AE1B77" w:rsidP="00A8405E">
            <w:r>
              <w:t>152</w:t>
            </w:r>
            <w:r w:rsidR="00F91CD2">
              <w:t>mm</w:t>
            </w:r>
          </w:p>
        </w:tc>
        <w:tc>
          <w:tcPr>
            <w:tcW w:w="1831" w:type="dxa"/>
          </w:tcPr>
          <w:p w:rsidR="00AE1B77" w:rsidRDefault="002A6ADA" w:rsidP="00A8405E">
            <w:r>
              <w:t>D-20</w:t>
            </w:r>
          </w:p>
        </w:tc>
        <w:tc>
          <w:tcPr>
            <w:tcW w:w="992" w:type="dxa"/>
          </w:tcPr>
          <w:p w:rsidR="00AE1B77" w:rsidRDefault="00E66D64" w:rsidP="00A8405E">
            <w:r>
              <w:t>20</w:t>
            </w:r>
          </w:p>
        </w:tc>
        <w:tc>
          <w:tcPr>
            <w:tcW w:w="4961" w:type="dxa"/>
          </w:tcPr>
          <w:p w:rsidR="00AE1B77" w:rsidRDefault="00AE1B77" w:rsidP="00A8405E"/>
        </w:tc>
      </w:tr>
      <w:tr w:rsidR="002A6ADA" w:rsidTr="00AE1B77">
        <w:tc>
          <w:tcPr>
            <w:tcW w:w="1050" w:type="dxa"/>
          </w:tcPr>
          <w:p w:rsidR="002A6ADA" w:rsidRDefault="002A6ADA" w:rsidP="00A8405E"/>
        </w:tc>
        <w:tc>
          <w:tcPr>
            <w:tcW w:w="1055" w:type="dxa"/>
          </w:tcPr>
          <w:p w:rsidR="002A6ADA" w:rsidRDefault="002A6ADA" w:rsidP="00A8405E"/>
        </w:tc>
        <w:tc>
          <w:tcPr>
            <w:tcW w:w="1831" w:type="dxa"/>
          </w:tcPr>
          <w:p w:rsidR="002A6ADA" w:rsidRDefault="002A6ADA" w:rsidP="00A8405E">
            <w:r>
              <w:t>M-84</w:t>
            </w:r>
          </w:p>
        </w:tc>
        <w:tc>
          <w:tcPr>
            <w:tcW w:w="992" w:type="dxa"/>
          </w:tcPr>
          <w:p w:rsidR="002A6ADA" w:rsidRDefault="00E66D64" w:rsidP="00A8405E">
            <w:r>
              <w:t>52</w:t>
            </w:r>
          </w:p>
        </w:tc>
        <w:tc>
          <w:tcPr>
            <w:tcW w:w="4961" w:type="dxa"/>
          </w:tcPr>
          <w:p w:rsidR="002A6ADA" w:rsidRDefault="002A6ADA" w:rsidP="00A8405E"/>
        </w:tc>
      </w:tr>
      <w:tr w:rsidR="00AE1B77" w:rsidTr="00AE1B77">
        <w:tc>
          <w:tcPr>
            <w:tcW w:w="1050" w:type="dxa"/>
          </w:tcPr>
          <w:p w:rsidR="00AE1B77" w:rsidRDefault="00AE1B77" w:rsidP="00A8405E"/>
        </w:tc>
        <w:tc>
          <w:tcPr>
            <w:tcW w:w="1055" w:type="dxa"/>
          </w:tcPr>
          <w:p w:rsidR="00AE1B77" w:rsidRDefault="00AE1B77" w:rsidP="00A8405E"/>
        </w:tc>
        <w:tc>
          <w:tcPr>
            <w:tcW w:w="1831" w:type="dxa"/>
          </w:tcPr>
          <w:p w:rsidR="00AE1B77" w:rsidRDefault="002A6ADA" w:rsidP="00A8405E">
            <w:r>
              <w:t>ML-20</w:t>
            </w:r>
          </w:p>
        </w:tc>
        <w:tc>
          <w:tcPr>
            <w:tcW w:w="992" w:type="dxa"/>
          </w:tcPr>
          <w:p w:rsidR="00AE1B77" w:rsidRDefault="00E66D64" w:rsidP="00A8405E">
            <w:r>
              <w:t>18?</w:t>
            </w:r>
          </w:p>
        </w:tc>
        <w:tc>
          <w:tcPr>
            <w:tcW w:w="4961" w:type="dxa"/>
          </w:tcPr>
          <w:p w:rsidR="00AE1B77" w:rsidRDefault="00AE1B77" w:rsidP="00A8405E"/>
        </w:tc>
      </w:tr>
      <w:tr w:rsidR="002A6ADA" w:rsidTr="00AE1B77">
        <w:tc>
          <w:tcPr>
            <w:tcW w:w="1050" w:type="dxa"/>
          </w:tcPr>
          <w:p w:rsidR="002A6ADA" w:rsidRDefault="002A6ADA" w:rsidP="00A8405E"/>
        </w:tc>
        <w:tc>
          <w:tcPr>
            <w:tcW w:w="1055" w:type="dxa"/>
          </w:tcPr>
          <w:p w:rsidR="002A6ADA" w:rsidRDefault="002A6ADA" w:rsidP="00A8405E"/>
        </w:tc>
        <w:tc>
          <w:tcPr>
            <w:tcW w:w="1831" w:type="dxa"/>
          </w:tcPr>
          <w:p w:rsidR="002A6ADA" w:rsidRDefault="002A6ADA" w:rsidP="00A8405E">
            <w:r>
              <w:t>M-1943</w:t>
            </w:r>
          </w:p>
        </w:tc>
        <w:tc>
          <w:tcPr>
            <w:tcW w:w="992" w:type="dxa"/>
          </w:tcPr>
          <w:p w:rsidR="002A6ADA" w:rsidRDefault="00E66D64" w:rsidP="00A8405E">
            <w:r>
              <w:t>36?</w:t>
            </w:r>
          </w:p>
        </w:tc>
        <w:tc>
          <w:tcPr>
            <w:tcW w:w="4961" w:type="dxa"/>
          </w:tcPr>
          <w:p w:rsidR="002A6ADA" w:rsidRDefault="00E66D64" w:rsidP="00A8405E">
            <w:r>
              <w:t>In reserve</w:t>
            </w:r>
          </w:p>
        </w:tc>
      </w:tr>
      <w:tr w:rsidR="00F91CD2" w:rsidTr="00AE1B77">
        <w:tc>
          <w:tcPr>
            <w:tcW w:w="1050" w:type="dxa"/>
          </w:tcPr>
          <w:p w:rsidR="00F91CD2" w:rsidRDefault="00F91CD2" w:rsidP="00A8405E"/>
        </w:tc>
        <w:tc>
          <w:tcPr>
            <w:tcW w:w="1055" w:type="dxa"/>
          </w:tcPr>
          <w:p w:rsidR="00F91CD2" w:rsidRDefault="00F91CD2" w:rsidP="00A8405E">
            <w:r>
              <w:t>155mm</w:t>
            </w:r>
          </w:p>
        </w:tc>
        <w:tc>
          <w:tcPr>
            <w:tcW w:w="1831" w:type="dxa"/>
          </w:tcPr>
          <w:p w:rsidR="00F91CD2" w:rsidRDefault="002A6ADA" w:rsidP="00A8405E">
            <w:r>
              <w:t>M-2</w:t>
            </w:r>
          </w:p>
        </w:tc>
        <w:tc>
          <w:tcPr>
            <w:tcW w:w="992" w:type="dxa"/>
          </w:tcPr>
          <w:p w:rsidR="00F91CD2" w:rsidRDefault="00E66D64" w:rsidP="00A8405E">
            <w:r>
              <w:t>Some</w:t>
            </w:r>
          </w:p>
        </w:tc>
        <w:tc>
          <w:tcPr>
            <w:tcW w:w="4961" w:type="dxa"/>
          </w:tcPr>
          <w:p w:rsidR="00F91CD2" w:rsidRDefault="00E66D64" w:rsidP="00A8405E">
            <w:r>
              <w:t>In reserve</w:t>
            </w:r>
          </w:p>
        </w:tc>
      </w:tr>
      <w:tr w:rsidR="00AE1B77" w:rsidTr="00AE1B77">
        <w:tc>
          <w:tcPr>
            <w:tcW w:w="1050" w:type="dxa"/>
          </w:tcPr>
          <w:p w:rsidR="00AE1B77" w:rsidRDefault="00AE1B77" w:rsidP="00A8405E">
            <w:r>
              <w:lastRenderedPageBreak/>
              <w:t>MRL</w:t>
            </w:r>
          </w:p>
        </w:tc>
        <w:tc>
          <w:tcPr>
            <w:tcW w:w="1055" w:type="dxa"/>
          </w:tcPr>
          <w:p w:rsidR="00AE1B77" w:rsidRDefault="002A6ADA" w:rsidP="00E66D64">
            <w:r>
              <w:t>12</w:t>
            </w:r>
            <w:r w:rsidR="00E66D64">
              <w:t>2</w:t>
            </w:r>
            <w:r>
              <w:t>mm</w:t>
            </w:r>
          </w:p>
        </w:tc>
        <w:tc>
          <w:tcPr>
            <w:tcW w:w="1831" w:type="dxa"/>
          </w:tcPr>
          <w:p w:rsidR="00AE1B77" w:rsidRDefault="00E66D64" w:rsidP="00A8405E">
            <w:r>
              <w:t>BM-21</w:t>
            </w:r>
          </w:p>
        </w:tc>
        <w:tc>
          <w:tcPr>
            <w:tcW w:w="992" w:type="dxa"/>
          </w:tcPr>
          <w:p w:rsidR="00AE1B77" w:rsidRDefault="00E66D64" w:rsidP="00A8405E">
            <w:r>
              <w:t>348</w:t>
            </w:r>
          </w:p>
        </w:tc>
        <w:tc>
          <w:tcPr>
            <w:tcW w:w="4961" w:type="dxa"/>
          </w:tcPr>
          <w:p w:rsidR="00AE1B77" w:rsidRDefault="00AE1B77" w:rsidP="00A8405E"/>
        </w:tc>
      </w:tr>
      <w:tr w:rsidR="00227CC6" w:rsidTr="00AE1B77">
        <w:tc>
          <w:tcPr>
            <w:tcW w:w="1050" w:type="dxa"/>
          </w:tcPr>
          <w:p w:rsidR="00227CC6" w:rsidRDefault="00227CC6" w:rsidP="00A8405E"/>
        </w:tc>
        <w:tc>
          <w:tcPr>
            <w:tcW w:w="1055" w:type="dxa"/>
          </w:tcPr>
          <w:p w:rsidR="00227CC6" w:rsidRDefault="00227CC6" w:rsidP="00A8405E">
            <w:r>
              <w:t>128mm</w:t>
            </w:r>
          </w:p>
        </w:tc>
        <w:tc>
          <w:tcPr>
            <w:tcW w:w="1831" w:type="dxa"/>
          </w:tcPr>
          <w:p w:rsidR="00227CC6" w:rsidRDefault="00227CC6" w:rsidP="00227CC6">
            <w:r>
              <w:t xml:space="preserve">M-63 </w:t>
            </w:r>
            <w:proofErr w:type="spellStart"/>
            <w:r>
              <w:t>Plamen</w:t>
            </w:r>
            <w:proofErr w:type="spellEnd"/>
          </w:p>
        </w:tc>
        <w:tc>
          <w:tcPr>
            <w:tcW w:w="992" w:type="dxa"/>
          </w:tcPr>
          <w:p w:rsidR="00227CC6" w:rsidRDefault="00227CC6" w:rsidP="00A8405E">
            <w:r>
              <w:t>38</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tc>
        <w:tc>
          <w:tcPr>
            <w:tcW w:w="1831" w:type="dxa"/>
          </w:tcPr>
          <w:p w:rsidR="00227CC6" w:rsidRDefault="00227CC6" w:rsidP="00227CC6">
            <w:r>
              <w:t>M-63 Towed</w:t>
            </w:r>
          </w:p>
        </w:tc>
        <w:tc>
          <w:tcPr>
            <w:tcW w:w="992" w:type="dxa"/>
          </w:tcPr>
          <w:p w:rsidR="00227CC6" w:rsidRDefault="00227CC6" w:rsidP="00227CC6">
            <w:r>
              <w:t>300</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tc>
        <w:tc>
          <w:tcPr>
            <w:tcW w:w="1831" w:type="dxa"/>
          </w:tcPr>
          <w:p w:rsidR="00227CC6" w:rsidRDefault="00227CC6" w:rsidP="00227CC6">
            <w:r>
              <w:t xml:space="preserve">M-77 </w:t>
            </w:r>
            <w:proofErr w:type="spellStart"/>
            <w:r>
              <w:t>Oganj</w:t>
            </w:r>
            <w:proofErr w:type="spellEnd"/>
          </w:p>
        </w:tc>
        <w:tc>
          <w:tcPr>
            <w:tcW w:w="992" w:type="dxa"/>
          </w:tcPr>
          <w:p w:rsidR="00227CC6" w:rsidRDefault="00227CC6" w:rsidP="00227CC6">
            <w:r>
              <w:t>130</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r>
              <w:t>262mm</w:t>
            </w:r>
          </w:p>
        </w:tc>
        <w:tc>
          <w:tcPr>
            <w:tcW w:w="1831" w:type="dxa"/>
          </w:tcPr>
          <w:p w:rsidR="00227CC6" w:rsidRDefault="00227CC6" w:rsidP="00A8405E">
            <w:r>
              <w:t xml:space="preserve">M-87 </w:t>
            </w:r>
            <w:proofErr w:type="spellStart"/>
            <w:r>
              <w:t>Orkan</w:t>
            </w:r>
            <w:proofErr w:type="spellEnd"/>
            <w:r w:rsidR="0043352C">
              <w:t xml:space="preserve"> II</w:t>
            </w:r>
          </w:p>
        </w:tc>
        <w:tc>
          <w:tcPr>
            <w:tcW w:w="992" w:type="dxa"/>
          </w:tcPr>
          <w:p w:rsidR="00227CC6" w:rsidRDefault="0043352C" w:rsidP="0043352C">
            <w:r>
              <w:t>16</w:t>
            </w:r>
          </w:p>
        </w:tc>
        <w:tc>
          <w:tcPr>
            <w:tcW w:w="4961" w:type="dxa"/>
          </w:tcPr>
          <w:p w:rsidR="00227CC6" w:rsidRDefault="0043352C" w:rsidP="00A8405E">
            <w:r>
              <w:t>Production continued beyond original 9</w:t>
            </w:r>
          </w:p>
        </w:tc>
      </w:tr>
      <w:tr w:rsidR="00534771" w:rsidTr="00AE1B77">
        <w:tc>
          <w:tcPr>
            <w:tcW w:w="1050" w:type="dxa"/>
          </w:tcPr>
          <w:p w:rsidR="00534771" w:rsidRDefault="00534771" w:rsidP="00A8405E"/>
        </w:tc>
        <w:tc>
          <w:tcPr>
            <w:tcW w:w="1055" w:type="dxa"/>
          </w:tcPr>
          <w:p w:rsidR="00534771" w:rsidRDefault="00534771" w:rsidP="00A8405E"/>
        </w:tc>
        <w:tc>
          <w:tcPr>
            <w:tcW w:w="1831" w:type="dxa"/>
          </w:tcPr>
          <w:p w:rsidR="00534771" w:rsidRDefault="00534771" w:rsidP="00A8405E">
            <w:r>
              <w:t xml:space="preserve">M-87 </w:t>
            </w:r>
            <w:proofErr w:type="spellStart"/>
            <w:r>
              <w:t>Orkan</w:t>
            </w:r>
            <w:proofErr w:type="spellEnd"/>
          </w:p>
        </w:tc>
        <w:tc>
          <w:tcPr>
            <w:tcW w:w="992" w:type="dxa"/>
          </w:tcPr>
          <w:p w:rsidR="00534771" w:rsidRDefault="00534771" w:rsidP="00A8405E">
            <w:r>
              <w:t>50</w:t>
            </w:r>
          </w:p>
        </w:tc>
        <w:tc>
          <w:tcPr>
            <w:tcW w:w="4961" w:type="dxa"/>
          </w:tcPr>
          <w:p w:rsidR="00534771" w:rsidRDefault="00534771" w:rsidP="00A8405E"/>
        </w:tc>
      </w:tr>
      <w:tr w:rsidR="00227CC6" w:rsidTr="00AE1B77">
        <w:tc>
          <w:tcPr>
            <w:tcW w:w="1050" w:type="dxa"/>
          </w:tcPr>
          <w:p w:rsidR="00227CC6" w:rsidRDefault="00227CC6" w:rsidP="00A8405E">
            <w:r>
              <w:t>AT</w:t>
            </w:r>
          </w:p>
        </w:tc>
        <w:tc>
          <w:tcPr>
            <w:tcW w:w="1055" w:type="dxa"/>
          </w:tcPr>
          <w:p w:rsidR="00227CC6" w:rsidRDefault="00227CC6" w:rsidP="00A8405E">
            <w:r>
              <w:t>100mm</w:t>
            </w:r>
          </w:p>
        </w:tc>
        <w:tc>
          <w:tcPr>
            <w:tcW w:w="1831" w:type="dxa"/>
          </w:tcPr>
          <w:p w:rsidR="00227CC6" w:rsidRDefault="00227CC6" w:rsidP="00A8405E">
            <w:r>
              <w:t>T-12</w:t>
            </w:r>
          </w:p>
        </w:tc>
        <w:tc>
          <w:tcPr>
            <w:tcW w:w="992" w:type="dxa"/>
          </w:tcPr>
          <w:p w:rsidR="00227CC6" w:rsidRDefault="00227CC6" w:rsidP="00A8405E">
            <w:r>
              <w:t>300?</w:t>
            </w:r>
          </w:p>
        </w:tc>
        <w:tc>
          <w:tcPr>
            <w:tcW w:w="4961" w:type="dxa"/>
          </w:tcPr>
          <w:p w:rsidR="00227CC6" w:rsidRDefault="00227CC6" w:rsidP="00A8405E">
            <w:r>
              <w:t>Approximately</w:t>
            </w:r>
          </w:p>
        </w:tc>
      </w:tr>
      <w:tr w:rsidR="00227CC6" w:rsidTr="00AE1B77">
        <w:tc>
          <w:tcPr>
            <w:tcW w:w="1050" w:type="dxa"/>
          </w:tcPr>
          <w:p w:rsidR="00227CC6" w:rsidRDefault="00227CC6" w:rsidP="00A8405E"/>
        </w:tc>
        <w:tc>
          <w:tcPr>
            <w:tcW w:w="1055" w:type="dxa"/>
          </w:tcPr>
          <w:p w:rsidR="00227CC6" w:rsidRDefault="00227CC6" w:rsidP="00A8405E"/>
        </w:tc>
        <w:tc>
          <w:tcPr>
            <w:tcW w:w="1831" w:type="dxa"/>
          </w:tcPr>
          <w:p w:rsidR="00227CC6" w:rsidRDefault="00227CC6" w:rsidP="00A8405E">
            <w:r>
              <w:t>SU-100</w:t>
            </w:r>
          </w:p>
        </w:tc>
        <w:tc>
          <w:tcPr>
            <w:tcW w:w="992" w:type="dxa"/>
          </w:tcPr>
          <w:p w:rsidR="00227CC6" w:rsidRDefault="00227CC6" w:rsidP="00A8405E">
            <w:r>
              <w:t>20</w:t>
            </w:r>
          </w:p>
        </w:tc>
        <w:tc>
          <w:tcPr>
            <w:tcW w:w="4961" w:type="dxa"/>
          </w:tcPr>
          <w:p w:rsidR="00227CC6" w:rsidRDefault="00227CC6" w:rsidP="00A8405E"/>
        </w:tc>
      </w:tr>
      <w:tr w:rsidR="00227CC6" w:rsidTr="00AE1B77">
        <w:tc>
          <w:tcPr>
            <w:tcW w:w="1050" w:type="dxa"/>
          </w:tcPr>
          <w:p w:rsidR="00227CC6" w:rsidRDefault="00227CC6" w:rsidP="00A8405E">
            <w:r>
              <w:t>AAA</w:t>
            </w:r>
          </w:p>
        </w:tc>
        <w:tc>
          <w:tcPr>
            <w:tcW w:w="1055" w:type="dxa"/>
          </w:tcPr>
          <w:p w:rsidR="00227CC6" w:rsidRDefault="00227CC6" w:rsidP="00A8405E">
            <w:r>
              <w:t>30mm</w:t>
            </w:r>
          </w:p>
        </w:tc>
        <w:tc>
          <w:tcPr>
            <w:tcW w:w="1831" w:type="dxa"/>
          </w:tcPr>
          <w:p w:rsidR="00227CC6" w:rsidRDefault="00227CC6" w:rsidP="00A8405E">
            <w:r>
              <w:t>BOV-3/30 SPAAG</w:t>
            </w:r>
          </w:p>
        </w:tc>
        <w:tc>
          <w:tcPr>
            <w:tcW w:w="992" w:type="dxa"/>
          </w:tcPr>
          <w:p w:rsidR="00227CC6" w:rsidRDefault="00227CC6" w:rsidP="00A8405E">
            <w:r>
              <w:t>100</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tc>
        <w:tc>
          <w:tcPr>
            <w:tcW w:w="1831" w:type="dxa"/>
          </w:tcPr>
          <w:p w:rsidR="00227CC6" w:rsidRDefault="00227CC6" w:rsidP="00A8405E">
            <w:r w:rsidRPr="00AE1B77">
              <w:t xml:space="preserve">M53/59 </w:t>
            </w:r>
            <w:proofErr w:type="spellStart"/>
            <w:r w:rsidRPr="00AE1B77">
              <w:t>Praga</w:t>
            </w:r>
            <w:proofErr w:type="spellEnd"/>
          </w:p>
        </w:tc>
        <w:tc>
          <w:tcPr>
            <w:tcW w:w="992" w:type="dxa"/>
          </w:tcPr>
          <w:p w:rsidR="00227CC6" w:rsidRDefault="00227CC6" w:rsidP="00A8405E">
            <w:r>
              <w:t>789</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r>
              <w:t>57mm</w:t>
            </w:r>
          </w:p>
        </w:tc>
        <w:tc>
          <w:tcPr>
            <w:tcW w:w="1831" w:type="dxa"/>
          </w:tcPr>
          <w:p w:rsidR="00227CC6" w:rsidRDefault="00227CC6" w:rsidP="00A8405E">
            <w:r>
              <w:t>ZSU-57-2</w:t>
            </w:r>
          </w:p>
        </w:tc>
        <w:tc>
          <w:tcPr>
            <w:tcW w:w="992" w:type="dxa"/>
          </w:tcPr>
          <w:p w:rsidR="00227CC6" w:rsidRDefault="00227CC6" w:rsidP="00A8405E">
            <w:r>
              <w:t>100</w:t>
            </w:r>
          </w:p>
        </w:tc>
        <w:tc>
          <w:tcPr>
            <w:tcW w:w="4961" w:type="dxa"/>
          </w:tcPr>
          <w:p w:rsidR="00227CC6" w:rsidRDefault="00227CC6" w:rsidP="00A8405E"/>
        </w:tc>
      </w:tr>
      <w:tr w:rsidR="00227CC6" w:rsidTr="00AE1B77">
        <w:tc>
          <w:tcPr>
            <w:tcW w:w="1050" w:type="dxa"/>
          </w:tcPr>
          <w:p w:rsidR="00227CC6" w:rsidRDefault="00227CC6" w:rsidP="00A8405E">
            <w:r>
              <w:t>SAM</w:t>
            </w:r>
          </w:p>
        </w:tc>
        <w:tc>
          <w:tcPr>
            <w:tcW w:w="1055" w:type="dxa"/>
          </w:tcPr>
          <w:p w:rsidR="00227CC6" w:rsidRDefault="00227CC6" w:rsidP="00A8405E">
            <w:r>
              <w:t>SA-2</w:t>
            </w:r>
          </w:p>
        </w:tc>
        <w:tc>
          <w:tcPr>
            <w:tcW w:w="1831" w:type="dxa"/>
          </w:tcPr>
          <w:p w:rsidR="00227CC6" w:rsidRDefault="00227CC6" w:rsidP="00A8405E">
            <w:r>
              <w:t>S-75</w:t>
            </w:r>
          </w:p>
        </w:tc>
        <w:tc>
          <w:tcPr>
            <w:tcW w:w="992" w:type="dxa"/>
          </w:tcPr>
          <w:p w:rsidR="00227CC6" w:rsidRDefault="00227CC6" w:rsidP="00A8405E">
            <w:r>
              <w:t>some</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r>
              <w:t>SA-3</w:t>
            </w:r>
          </w:p>
        </w:tc>
        <w:tc>
          <w:tcPr>
            <w:tcW w:w="1831" w:type="dxa"/>
          </w:tcPr>
          <w:p w:rsidR="00227CC6" w:rsidRDefault="00227CC6" w:rsidP="00A8405E">
            <w:r>
              <w:t>S-125</w:t>
            </w:r>
          </w:p>
        </w:tc>
        <w:tc>
          <w:tcPr>
            <w:tcW w:w="992" w:type="dxa"/>
          </w:tcPr>
          <w:p w:rsidR="00227CC6" w:rsidRDefault="00227CC6" w:rsidP="00A8405E">
            <w:r>
              <w:t>60</w:t>
            </w:r>
          </w:p>
        </w:tc>
        <w:tc>
          <w:tcPr>
            <w:tcW w:w="4961" w:type="dxa"/>
          </w:tcPr>
          <w:p w:rsidR="00227CC6" w:rsidRDefault="00227CC6" w:rsidP="00A8405E">
            <w:r>
              <w:t>14 Batteries</w:t>
            </w:r>
          </w:p>
        </w:tc>
      </w:tr>
      <w:tr w:rsidR="00227CC6" w:rsidTr="00AE1B77">
        <w:tc>
          <w:tcPr>
            <w:tcW w:w="1050" w:type="dxa"/>
          </w:tcPr>
          <w:p w:rsidR="00227CC6" w:rsidRDefault="00227CC6" w:rsidP="00A8405E"/>
        </w:tc>
        <w:tc>
          <w:tcPr>
            <w:tcW w:w="1055" w:type="dxa"/>
          </w:tcPr>
          <w:p w:rsidR="00227CC6" w:rsidRDefault="00227CC6" w:rsidP="00A8405E">
            <w:r>
              <w:t>SA-6</w:t>
            </w:r>
          </w:p>
        </w:tc>
        <w:tc>
          <w:tcPr>
            <w:tcW w:w="1831" w:type="dxa"/>
          </w:tcPr>
          <w:p w:rsidR="00227CC6" w:rsidRDefault="00227CC6" w:rsidP="00A8405E">
            <w:r>
              <w:t>2K12</w:t>
            </w:r>
          </w:p>
        </w:tc>
        <w:tc>
          <w:tcPr>
            <w:tcW w:w="992" w:type="dxa"/>
          </w:tcPr>
          <w:p w:rsidR="00227CC6" w:rsidRDefault="00227CC6" w:rsidP="00A8405E"/>
        </w:tc>
        <w:tc>
          <w:tcPr>
            <w:tcW w:w="4961" w:type="dxa"/>
          </w:tcPr>
          <w:p w:rsidR="00227CC6" w:rsidRDefault="00227CC6" w:rsidP="00A8405E">
            <w:r>
              <w:t>12 Batteries</w:t>
            </w:r>
          </w:p>
        </w:tc>
      </w:tr>
      <w:tr w:rsidR="00227CC6" w:rsidTr="00AE1B77">
        <w:tc>
          <w:tcPr>
            <w:tcW w:w="1050" w:type="dxa"/>
          </w:tcPr>
          <w:p w:rsidR="00227CC6" w:rsidRDefault="00227CC6" w:rsidP="00A8405E"/>
        </w:tc>
        <w:tc>
          <w:tcPr>
            <w:tcW w:w="1055" w:type="dxa"/>
          </w:tcPr>
          <w:p w:rsidR="00227CC6" w:rsidRDefault="00227CC6" w:rsidP="00A8405E">
            <w:r>
              <w:t>SA-8</w:t>
            </w:r>
          </w:p>
        </w:tc>
        <w:tc>
          <w:tcPr>
            <w:tcW w:w="1831" w:type="dxa"/>
          </w:tcPr>
          <w:p w:rsidR="00227CC6" w:rsidRDefault="00227CC6" w:rsidP="00A8405E">
            <w:r>
              <w:t>9K33</w:t>
            </w:r>
          </w:p>
        </w:tc>
        <w:tc>
          <w:tcPr>
            <w:tcW w:w="992" w:type="dxa"/>
          </w:tcPr>
          <w:p w:rsidR="00227CC6" w:rsidRDefault="00227CC6" w:rsidP="00A8405E">
            <w:r>
              <w:t>Some</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r>
              <w:t>SA-9</w:t>
            </w:r>
          </w:p>
        </w:tc>
        <w:tc>
          <w:tcPr>
            <w:tcW w:w="1831" w:type="dxa"/>
          </w:tcPr>
          <w:p w:rsidR="00227CC6" w:rsidRDefault="00227CC6" w:rsidP="00A8405E">
            <w:r>
              <w:t>CA-95</w:t>
            </w:r>
          </w:p>
        </w:tc>
        <w:tc>
          <w:tcPr>
            <w:tcW w:w="992" w:type="dxa"/>
          </w:tcPr>
          <w:p w:rsidR="00227CC6" w:rsidRDefault="00227CC6" w:rsidP="00A8405E">
            <w:r>
              <w:t>48</w:t>
            </w:r>
          </w:p>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r>
              <w:t>SA-13</w:t>
            </w:r>
          </w:p>
        </w:tc>
        <w:tc>
          <w:tcPr>
            <w:tcW w:w="1831" w:type="dxa"/>
          </w:tcPr>
          <w:p w:rsidR="00227CC6" w:rsidRDefault="00227CC6" w:rsidP="00A8405E">
            <w:r>
              <w:t>9M37M</w:t>
            </w:r>
          </w:p>
        </w:tc>
        <w:tc>
          <w:tcPr>
            <w:tcW w:w="992" w:type="dxa"/>
          </w:tcPr>
          <w:p w:rsidR="00227CC6" w:rsidRDefault="00227CC6" w:rsidP="00A8405E">
            <w:r>
              <w:t>18</w:t>
            </w:r>
          </w:p>
        </w:tc>
        <w:tc>
          <w:tcPr>
            <w:tcW w:w="4961" w:type="dxa"/>
          </w:tcPr>
          <w:p w:rsidR="00227CC6" w:rsidRDefault="00227CC6" w:rsidP="00A8405E">
            <w:r>
              <w:t>Locally produced &amp; upgraded</w:t>
            </w:r>
          </w:p>
        </w:tc>
      </w:tr>
      <w:tr w:rsidR="00227CC6" w:rsidTr="00AE1B77">
        <w:tc>
          <w:tcPr>
            <w:tcW w:w="1050" w:type="dxa"/>
          </w:tcPr>
          <w:p w:rsidR="00227CC6" w:rsidRDefault="00227CC6" w:rsidP="00A8405E">
            <w:r>
              <w:t>MANPAD</w:t>
            </w:r>
          </w:p>
        </w:tc>
        <w:tc>
          <w:tcPr>
            <w:tcW w:w="1055" w:type="dxa"/>
          </w:tcPr>
          <w:p w:rsidR="00227CC6" w:rsidRDefault="00227CC6" w:rsidP="00A8405E">
            <w:r>
              <w:t>SA-7</w:t>
            </w:r>
          </w:p>
        </w:tc>
        <w:tc>
          <w:tcPr>
            <w:tcW w:w="1831" w:type="dxa"/>
          </w:tcPr>
          <w:p w:rsidR="00227CC6" w:rsidRDefault="00227CC6" w:rsidP="00A8405E">
            <w:r>
              <w:t>CA-94</w:t>
            </w:r>
          </w:p>
        </w:tc>
        <w:tc>
          <w:tcPr>
            <w:tcW w:w="992" w:type="dxa"/>
          </w:tcPr>
          <w:p w:rsidR="00227CC6" w:rsidRDefault="00227CC6" w:rsidP="00A8405E">
            <w:r>
              <w:t>Many</w:t>
            </w:r>
          </w:p>
        </w:tc>
        <w:tc>
          <w:tcPr>
            <w:tcW w:w="4961" w:type="dxa"/>
          </w:tcPr>
          <w:p w:rsidR="00227CC6" w:rsidRDefault="00227CC6" w:rsidP="00A8405E">
            <w:r>
              <w:t>Locally produced</w:t>
            </w:r>
          </w:p>
        </w:tc>
      </w:tr>
      <w:tr w:rsidR="00227CC6" w:rsidTr="00AE1B77">
        <w:tc>
          <w:tcPr>
            <w:tcW w:w="1050" w:type="dxa"/>
          </w:tcPr>
          <w:p w:rsidR="00227CC6" w:rsidRDefault="00227CC6" w:rsidP="00A8405E"/>
        </w:tc>
        <w:tc>
          <w:tcPr>
            <w:tcW w:w="1055" w:type="dxa"/>
          </w:tcPr>
          <w:p w:rsidR="00227CC6" w:rsidRDefault="00227CC6" w:rsidP="00A8405E">
            <w:r>
              <w:t>SA-14</w:t>
            </w:r>
          </w:p>
        </w:tc>
        <w:tc>
          <w:tcPr>
            <w:tcW w:w="1831" w:type="dxa"/>
          </w:tcPr>
          <w:p w:rsidR="00227CC6" w:rsidRDefault="00227CC6" w:rsidP="00A8405E"/>
        </w:tc>
        <w:tc>
          <w:tcPr>
            <w:tcW w:w="992" w:type="dxa"/>
          </w:tcPr>
          <w:p w:rsidR="00227CC6" w:rsidRDefault="00227CC6" w:rsidP="00A8405E"/>
        </w:tc>
        <w:tc>
          <w:tcPr>
            <w:tcW w:w="4961" w:type="dxa"/>
          </w:tcPr>
          <w:p w:rsidR="00227CC6" w:rsidRDefault="00227CC6" w:rsidP="00A8405E"/>
        </w:tc>
      </w:tr>
      <w:tr w:rsidR="00227CC6" w:rsidTr="00AE1B77">
        <w:tc>
          <w:tcPr>
            <w:tcW w:w="1050" w:type="dxa"/>
          </w:tcPr>
          <w:p w:rsidR="00227CC6" w:rsidRDefault="00227CC6" w:rsidP="00A8405E"/>
        </w:tc>
        <w:tc>
          <w:tcPr>
            <w:tcW w:w="1055" w:type="dxa"/>
          </w:tcPr>
          <w:p w:rsidR="00227CC6" w:rsidRDefault="00227CC6" w:rsidP="00A8405E">
            <w:r>
              <w:t>SA-16</w:t>
            </w:r>
          </w:p>
        </w:tc>
        <w:tc>
          <w:tcPr>
            <w:tcW w:w="1831" w:type="dxa"/>
          </w:tcPr>
          <w:p w:rsidR="00227CC6" w:rsidRDefault="00227CC6" w:rsidP="00A8405E">
            <w:r>
              <w:t>9K38</w:t>
            </w:r>
          </w:p>
        </w:tc>
        <w:tc>
          <w:tcPr>
            <w:tcW w:w="992" w:type="dxa"/>
          </w:tcPr>
          <w:p w:rsidR="00227CC6" w:rsidRDefault="00227CC6" w:rsidP="00A8405E">
            <w:r>
              <w:t>226</w:t>
            </w:r>
          </w:p>
        </w:tc>
        <w:tc>
          <w:tcPr>
            <w:tcW w:w="4961" w:type="dxa"/>
          </w:tcPr>
          <w:p w:rsidR="00227CC6" w:rsidRDefault="00227CC6" w:rsidP="00A8405E"/>
        </w:tc>
      </w:tr>
      <w:tr w:rsidR="0043352C" w:rsidTr="00AE1B77">
        <w:tc>
          <w:tcPr>
            <w:tcW w:w="1050" w:type="dxa"/>
          </w:tcPr>
          <w:p w:rsidR="0043352C" w:rsidRDefault="0043352C" w:rsidP="00A8405E">
            <w:r>
              <w:t>SSMs</w:t>
            </w:r>
          </w:p>
        </w:tc>
        <w:tc>
          <w:tcPr>
            <w:tcW w:w="1055" w:type="dxa"/>
          </w:tcPr>
          <w:p w:rsidR="0043352C" w:rsidRDefault="0043352C" w:rsidP="0043352C">
            <w:r>
              <w:t>FROG-7</w:t>
            </w:r>
          </w:p>
        </w:tc>
        <w:tc>
          <w:tcPr>
            <w:tcW w:w="1831" w:type="dxa"/>
          </w:tcPr>
          <w:p w:rsidR="0043352C" w:rsidRDefault="0043352C" w:rsidP="0043352C"/>
        </w:tc>
        <w:tc>
          <w:tcPr>
            <w:tcW w:w="992" w:type="dxa"/>
          </w:tcPr>
          <w:p w:rsidR="0043352C" w:rsidRDefault="0043352C" w:rsidP="0043352C">
            <w:r>
              <w:t>16</w:t>
            </w:r>
          </w:p>
        </w:tc>
        <w:tc>
          <w:tcPr>
            <w:tcW w:w="4961" w:type="dxa"/>
          </w:tcPr>
          <w:p w:rsidR="0043352C" w:rsidRDefault="0043352C" w:rsidP="00A8405E"/>
        </w:tc>
      </w:tr>
    </w:tbl>
    <w:p w:rsidR="00A8405E" w:rsidRPr="001379D0" w:rsidRDefault="00534771" w:rsidP="002E765C">
      <w:pPr>
        <w:spacing w:before="240"/>
        <w:ind w:left="-851"/>
        <w:jc w:val="center"/>
      </w:pPr>
      <w:r>
        <w:rPr>
          <w:noProof/>
          <w:lang w:eastAsia="en-CA"/>
        </w:rPr>
        <w:drawing>
          <wp:inline distT="0" distB="0" distL="0" distR="0">
            <wp:extent cx="5527040" cy="4145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kan.jpg"/>
                    <pic:cNvPicPr/>
                  </pic:nvPicPr>
                  <pic:blipFill>
                    <a:blip r:embed="rId10">
                      <a:extLst>
                        <a:ext uri="{28A0092B-C50C-407E-A947-70E740481C1C}">
                          <a14:useLocalDpi xmlns:a14="http://schemas.microsoft.com/office/drawing/2010/main" val="0"/>
                        </a:ext>
                      </a:extLst>
                    </a:blip>
                    <a:stretch>
                      <a:fillRect/>
                    </a:stretch>
                  </pic:blipFill>
                  <pic:spPr>
                    <a:xfrm>
                      <a:off x="0" y="0"/>
                      <a:ext cx="5527040" cy="4145280"/>
                    </a:xfrm>
                    <a:prstGeom prst="rect">
                      <a:avLst/>
                    </a:prstGeom>
                  </pic:spPr>
                </pic:pic>
              </a:graphicData>
            </a:graphic>
          </wp:inline>
        </w:drawing>
      </w:r>
    </w:p>
    <w:sectPr w:rsidR="00A8405E" w:rsidRPr="001379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02DE"/>
    <w:multiLevelType w:val="multilevel"/>
    <w:tmpl w:val="7D34C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34F"/>
    <w:rsid w:val="000A6667"/>
    <w:rsid w:val="001379D0"/>
    <w:rsid w:val="00227CC6"/>
    <w:rsid w:val="002A6ADA"/>
    <w:rsid w:val="002E765C"/>
    <w:rsid w:val="003842CF"/>
    <w:rsid w:val="003B38A2"/>
    <w:rsid w:val="0043352C"/>
    <w:rsid w:val="00435B59"/>
    <w:rsid w:val="00534771"/>
    <w:rsid w:val="0054434F"/>
    <w:rsid w:val="00A8405E"/>
    <w:rsid w:val="00AE1B77"/>
    <w:rsid w:val="00B326A2"/>
    <w:rsid w:val="00BA3089"/>
    <w:rsid w:val="00DB5752"/>
    <w:rsid w:val="00DC1F65"/>
    <w:rsid w:val="00E273CD"/>
    <w:rsid w:val="00E66D64"/>
    <w:rsid w:val="00F91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9D0"/>
    <w:rPr>
      <w:color w:val="0000FF" w:themeColor="hyperlink"/>
      <w:u w:val="single"/>
    </w:rPr>
  </w:style>
  <w:style w:type="paragraph" w:styleId="BalloonText">
    <w:name w:val="Balloon Text"/>
    <w:basedOn w:val="Normal"/>
    <w:link w:val="BalloonTextChar"/>
    <w:uiPriority w:val="99"/>
    <w:semiHidden/>
    <w:unhideWhenUsed/>
    <w:rsid w:val="00E27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3CD"/>
    <w:rPr>
      <w:rFonts w:ascii="Tahoma" w:hAnsi="Tahoma" w:cs="Tahoma"/>
      <w:sz w:val="16"/>
      <w:szCs w:val="16"/>
    </w:rPr>
  </w:style>
  <w:style w:type="character" w:styleId="FollowedHyperlink">
    <w:name w:val="FollowedHyperlink"/>
    <w:basedOn w:val="DefaultParagraphFont"/>
    <w:uiPriority w:val="99"/>
    <w:semiHidden/>
    <w:unhideWhenUsed/>
    <w:rsid w:val="003B38A2"/>
    <w:rPr>
      <w:color w:val="800080" w:themeColor="followedHyperlink"/>
      <w:u w:val="single"/>
    </w:rPr>
  </w:style>
  <w:style w:type="table" w:styleId="TableGrid">
    <w:name w:val="Table Grid"/>
    <w:basedOn w:val="TableNormal"/>
    <w:uiPriority w:val="59"/>
    <w:rsid w:val="00A84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9D0"/>
    <w:rPr>
      <w:color w:val="0000FF" w:themeColor="hyperlink"/>
      <w:u w:val="single"/>
    </w:rPr>
  </w:style>
  <w:style w:type="paragraph" w:styleId="BalloonText">
    <w:name w:val="Balloon Text"/>
    <w:basedOn w:val="Normal"/>
    <w:link w:val="BalloonTextChar"/>
    <w:uiPriority w:val="99"/>
    <w:semiHidden/>
    <w:unhideWhenUsed/>
    <w:rsid w:val="00E27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3CD"/>
    <w:rPr>
      <w:rFonts w:ascii="Tahoma" w:hAnsi="Tahoma" w:cs="Tahoma"/>
      <w:sz w:val="16"/>
      <w:szCs w:val="16"/>
    </w:rPr>
  </w:style>
  <w:style w:type="character" w:styleId="FollowedHyperlink">
    <w:name w:val="FollowedHyperlink"/>
    <w:basedOn w:val="DefaultParagraphFont"/>
    <w:uiPriority w:val="99"/>
    <w:semiHidden/>
    <w:unhideWhenUsed/>
    <w:rsid w:val="003B38A2"/>
    <w:rPr>
      <w:color w:val="800080" w:themeColor="followedHyperlink"/>
      <w:u w:val="single"/>
    </w:rPr>
  </w:style>
  <w:style w:type="table" w:styleId="TableGrid">
    <w:name w:val="Table Grid"/>
    <w:basedOn w:val="TableNormal"/>
    <w:uiPriority w:val="59"/>
    <w:rsid w:val="00A84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a.gov/library/readingroom/docs/1993-07-01b.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295ADD5F.dotm</Template>
  <TotalTime>493</TotalTime>
  <Pages>4</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2018-09-20T16:46:00Z</dcterms:created>
  <dcterms:modified xsi:type="dcterms:W3CDTF">2018-11-26T14:31:00Z</dcterms:modified>
</cp:coreProperties>
</file>