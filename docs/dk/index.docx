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73" w:rsidRDefault="00883151" w:rsidP="00883151">
      <w:pPr>
        <w:jc w:val="right"/>
        <w:rPr>
          <w:b/>
          <w:sz w:val="28"/>
        </w:rPr>
      </w:pPr>
      <w:r>
        <w:rPr>
          <w:b/>
          <w:sz w:val="28"/>
        </w:rPr>
        <w:t xml:space="preserve">Denmark                                                                                      </w:t>
      </w:r>
      <w:r>
        <w:rPr>
          <w:b/>
          <w:noProof/>
          <w:sz w:val="28"/>
          <w:lang w:eastAsia="en-CA"/>
        </w:rPr>
        <w:drawing>
          <wp:inline distT="0" distB="0" distL="0" distR="0" wp14:anchorId="107BFC43" wp14:editId="7F89488A">
            <wp:extent cx="1771650" cy="117468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mark fl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51" w:rsidRDefault="00883151" w:rsidP="00422EAB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478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mark-ma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51" w:rsidRPr="00883151" w:rsidRDefault="00883151" w:rsidP="00883151">
      <w:r>
        <w:rPr>
          <w:b/>
        </w:rPr>
        <w:t xml:space="preserve">Denmark: </w:t>
      </w:r>
      <w:r w:rsidRPr="00883151">
        <w:t>The </w:t>
      </w:r>
      <w:hyperlink r:id="rId8" w:tgtFrame="_blank" w:history="1">
        <w:r w:rsidRPr="00883151">
          <w:rPr>
            <w:rStyle w:val="Hyperlink"/>
          </w:rPr>
          <w:t xml:space="preserve">Kingdom </w:t>
        </w:r>
        <w:r w:rsidRPr="00883151">
          <w:rPr>
            <w:rStyle w:val="Hyperlink"/>
          </w:rPr>
          <w:t>o</w:t>
        </w:r>
        <w:r w:rsidRPr="00883151">
          <w:rPr>
            <w:rStyle w:val="Hyperlink"/>
          </w:rPr>
          <w:t>f Denmark</w:t>
        </w:r>
      </w:hyperlink>
      <w:r w:rsidRPr="00883151">
        <w:t xml:space="preserve"> is one of the original 12 NATO signatories </w:t>
      </w:r>
      <w:r>
        <w:t xml:space="preserve">and relies heavily on collective defence </w:t>
      </w:r>
      <w:r w:rsidR="00403168">
        <w:t>for its survival in conflict. Geographically small with a population of 5.2 million, Denmark has Trans-Atlantic responsibilities as it administers both</w:t>
      </w:r>
      <w:r w:rsidRPr="00883151">
        <w:t xml:space="preserve"> the </w:t>
      </w:r>
      <w:hyperlink r:id="rId9" w:tgtFrame="_blank" w:history="1">
        <w:r w:rsidRPr="00883151">
          <w:rPr>
            <w:rStyle w:val="Hyperlink"/>
          </w:rPr>
          <w:t>Fa</w:t>
        </w:r>
        <w:r w:rsidRPr="00883151">
          <w:rPr>
            <w:rStyle w:val="Hyperlink"/>
          </w:rPr>
          <w:t>r</w:t>
        </w:r>
        <w:r w:rsidRPr="00883151">
          <w:rPr>
            <w:rStyle w:val="Hyperlink"/>
          </w:rPr>
          <w:t>oe Islands</w:t>
        </w:r>
      </w:hyperlink>
      <w:r w:rsidR="00403168">
        <w:t xml:space="preserve"> </w:t>
      </w:r>
      <w:r w:rsidRPr="00883151">
        <w:t>and </w:t>
      </w:r>
      <w:hyperlink r:id="rId10" w:tgtFrame="_blank" w:history="1">
        <w:r w:rsidRPr="00883151">
          <w:rPr>
            <w:rStyle w:val="Hyperlink"/>
          </w:rPr>
          <w:t>Greenland</w:t>
        </w:r>
      </w:hyperlink>
      <w:r w:rsidRPr="00883151">
        <w:t>.</w:t>
      </w:r>
      <w:r w:rsidR="00403168">
        <w:t xml:space="preserve"> Bornholm Island is strategically critical, much closer to Poland than Copenhagen it was occupied by the Soviets in 1945 and is governed by an agreement with the Soviet Union</w:t>
      </w:r>
      <w:r w:rsidR="0078566E">
        <w:t xml:space="preserve"> which stipulates that no foreign troops will be stationed there.</w:t>
      </w:r>
    </w:p>
    <w:p w:rsidR="00883151" w:rsidRPr="00883151" w:rsidRDefault="00883151" w:rsidP="00883151">
      <w:pPr>
        <w:rPr>
          <w:b/>
        </w:rPr>
      </w:pPr>
      <w:r w:rsidRPr="00883151">
        <w:t>The military forces of Denmark are relatively small but very integrated with the NATO force structure</w:t>
      </w:r>
      <w:r w:rsidRPr="00883151">
        <w:rPr>
          <w:b/>
        </w:rPr>
        <w:t>.</w:t>
      </w:r>
    </w:p>
    <w:p w:rsidR="00422EAB" w:rsidRPr="00A85773" w:rsidRDefault="00422EAB">
      <w:pPr>
        <w:rPr>
          <w:b/>
          <w:sz w:val="28"/>
        </w:rPr>
      </w:pPr>
      <w:bookmarkStart w:id="0" w:name="_GoBack"/>
      <w:bookmarkEnd w:id="0"/>
    </w:p>
    <w:sectPr w:rsidR="00422EAB" w:rsidRPr="00A85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3"/>
    <w:rsid w:val="001F6855"/>
    <w:rsid w:val="00403168"/>
    <w:rsid w:val="00422EAB"/>
    <w:rsid w:val="0078566E"/>
    <w:rsid w:val="00883151"/>
    <w:rsid w:val="00A85773"/>
    <w:rsid w:val="00F450DC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nmar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reenl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roe_Isl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9694B517.dotm</Template>
  <TotalTime>20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2018-11-27T14:59:00Z</dcterms:created>
  <dcterms:modified xsi:type="dcterms:W3CDTF">2018-11-27T15:19:00Z</dcterms:modified>
</cp:coreProperties>
</file>