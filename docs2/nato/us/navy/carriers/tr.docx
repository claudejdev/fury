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549" w:rsidRDefault="00C13256">
      <w:pPr>
        <w:rPr>
          <w:lang w:val="en-CA"/>
        </w:rPr>
      </w:pPr>
      <w:r>
        <w:rPr>
          <w:lang w:val="en-CA"/>
        </w:rPr>
        <w:t>NATO/US Navy/US Navy CVBGs</w:t>
      </w:r>
    </w:p>
    <w:p w:rsidR="00EE0A88" w:rsidRPr="002D3CBE" w:rsidRDefault="00761549">
      <w:pPr>
        <w:rPr>
          <w:b/>
          <w:lang w:val="en-CA"/>
        </w:rPr>
      </w:pPr>
      <w:r w:rsidRPr="002D3CBE">
        <w:rPr>
          <w:b/>
          <w:lang w:val="en-CA"/>
        </w:rPr>
        <w:t xml:space="preserve">CVBG </w:t>
      </w:r>
      <w:r w:rsidR="000C3B43">
        <w:rPr>
          <w:b/>
          <w:lang w:val="en-CA"/>
        </w:rPr>
        <w:t>Theodore Roosevelt</w:t>
      </w:r>
      <w:r w:rsidR="00E23E69">
        <w:rPr>
          <w:b/>
          <w:lang w:val="en-CA"/>
        </w:rPr>
        <w:t xml:space="preserve"> </w:t>
      </w:r>
      <w:r w:rsidR="00E23E69" w:rsidRPr="002D3CBE">
        <w:rPr>
          <w:b/>
          <w:lang w:val="en-CA"/>
        </w:rPr>
        <w:t>(</w:t>
      </w:r>
      <w:r w:rsidR="001E7D5E" w:rsidRPr="002D3CBE">
        <w:rPr>
          <w:b/>
          <w:lang w:val="en-CA"/>
        </w:rPr>
        <w:t>CV</w:t>
      </w:r>
      <w:r w:rsidR="00FD47BF">
        <w:rPr>
          <w:b/>
          <w:lang w:val="en-CA"/>
        </w:rPr>
        <w:t>N</w:t>
      </w:r>
      <w:r w:rsidR="001E7D5E" w:rsidRPr="002D3CBE">
        <w:rPr>
          <w:b/>
          <w:lang w:val="en-CA"/>
        </w:rPr>
        <w:t>-</w:t>
      </w:r>
      <w:r w:rsidR="00B835F6">
        <w:rPr>
          <w:b/>
          <w:lang w:val="en-CA"/>
        </w:rPr>
        <w:t>7</w:t>
      </w:r>
      <w:r w:rsidR="000C3B43">
        <w:rPr>
          <w:b/>
          <w:lang w:val="en-CA"/>
        </w:rPr>
        <w:t>1</w:t>
      </w:r>
      <w:r w:rsidR="001E7D5E" w:rsidRPr="002D3CBE">
        <w:rPr>
          <w:b/>
          <w:lang w:val="en-CA"/>
        </w:rPr>
        <w:t xml:space="preserve">) </w:t>
      </w:r>
    </w:p>
    <w:p w:rsidR="005B51F5" w:rsidRDefault="000C3B43">
      <w:r w:rsidRPr="000C3B43">
        <w:t>The USS Theodore Roosevelt (CVN-71) is finishing up a four month Scheduled ‘Selected Restricted Availability’ (SRA) maintenance period at Norfolk.  She was planning to put to sea again in late February of 94 but hostilities hastened that departure slightly.  She and her Battle Group will move north with the amphibious units during the last week of February.</w:t>
      </w:r>
    </w:p>
    <w:p w:rsidR="000C3B43" w:rsidRDefault="000C3B43">
      <w:pPr>
        <w:rPr>
          <w:lang w:val="en-CA"/>
        </w:rPr>
      </w:pPr>
      <w:r>
        <w:rPr>
          <w:noProof/>
          <w:lang w:val="en-CA"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dore-Roosevelt-768x43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3E69" w:rsidRDefault="003E47A9" w:rsidP="00FD47BF">
      <w:pPr>
        <w:spacing w:after="0"/>
        <w:rPr>
          <w:lang w:val="en-CA"/>
        </w:rPr>
      </w:pPr>
      <w:r>
        <w:rPr>
          <w:lang w:val="en-CA"/>
        </w:rPr>
        <w:t xml:space="preserve">CVBG </w:t>
      </w:r>
      <w:r w:rsidR="000C3B43">
        <w:rPr>
          <w:lang w:val="en-CA"/>
        </w:rPr>
        <w:t>Theodore Roosevelt</w:t>
      </w:r>
    </w:p>
    <w:p w:rsidR="00B835F6" w:rsidRPr="00E23E69" w:rsidRDefault="00B835F6" w:rsidP="00FD47BF">
      <w:pPr>
        <w:spacing w:after="0"/>
        <w:rPr>
          <w:lang w:val="en-CA"/>
        </w:rPr>
      </w:pPr>
    </w:p>
    <w:p w:rsidR="00B835F6" w:rsidRPr="00B835F6" w:rsidRDefault="00B835F6" w:rsidP="00B835F6">
      <w:pPr>
        <w:numPr>
          <w:ilvl w:val="0"/>
          <w:numId w:val="7"/>
        </w:numPr>
        <w:spacing w:after="0"/>
        <w:rPr>
          <w:lang w:val="en-CA"/>
        </w:rPr>
      </w:pPr>
      <w:r w:rsidRPr="00B835F6">
        <w:rPr>
          <w:lang w:val="en-CA"/>
        </w:rPr>
        <w:t>CVN-7</w:t>
      </w:r>
      <w:r w:rsidR="000C3B43">
        <w:rPr>
          <w:lang w:val="en-CA"/>
        </w:rPr>
        <w:t>1</w:t>
      </w:r>
      <w:r w:rsidRPr="00B835F6">
        <w:rPr>
          <w:lang w:val="en-CA"/>
        </w:rPr>
        <w:t xml:space="preserve"> </w:t>
      </w:r>
      <w:r w:rsidR="000C3B43">
        <w:rPr>
          <w:lang w:val="en-CA"/>
        </w:rPr>
        <w:t>Theodore Roosevelt</w:t>
      </w:r>
      <w:r w:rsidR="000C3B43" w:rsidRPr="00B835F6">
        <w:rPr>
          <w:lang w:val="en-CA"/>
        </w:rPr>
        <w:t xml:space="preserve"> </w:t>
      </w:r>
      <w:r w:rsidRPr="00B835F6">
        <w:rPr>
          <w:lang w:val="en-CA"/>
        </w:rPr>
        <w:t>(FLAG)</w:t>
      </w:r>
    </w:p>
    <w:p w:rsidR="000C3B43" w:rsidRPr="000C3B43" w:rsidRDefault="00B835F6" w:rsidP="000C3B43">
      <w:pPr>
        <w:numPr>
          <w:ilvl w:val="0"/>
          <w:numId w:val="7"/>
        </w:numPr>
        <w:spacing w:after="0"/>
        <w:rPr>
          <w:lang w:val="en-CA"/>
        </w:rPr>
      </w:pPr>
      <w:r w:rsidRPr="00B835F6">
        <w:rPr>
          <w:lang w:val="en-CA"/>
        </w:rPr>
        <w:t>        </w:t>
      </w:r>
      <w:r w:rsidR="000C3B43" w:rsidRPr="000C3B43">
        <w:rPr>
          <w:lang w:val="en-CA"/>
        </w:rPr>
        <w:t>CVW 8</w:t>
      </w:r>
    </w:p>
    <w:p w:rsidR="000C3B43" w:rsidRPr="000C3B43" w:rsidRDefault="000C3B43" w:rsidP="000C3B43">
      <w:pPr>
        <w:numPr>
          <w:ilvl w:val="0"/>
          <w:numId w:val="7"/>
        </w:numPr>
        <w:spacing w:after="0"/>
        <w:rPr>
          <w:lang w:val="en-CA"/>
        </w:rPr>
      </w:pPr>
      <w:r w:rsidRPr="000C3B43">
        <w:rPr>
          <w:lang w:val="en-CA"/>
        </w:rPr>
        <w:t>                      VF-41,            Black Aces              (F-14A)</w:t>
      </w:r>
    </w:p>
    <w:p w:rsidR="000C3B43" w:rsidRPr="000C3B43" w:rsidRDefault="000C3B43" w:rsidP="000C3B43">
      <w:pPr>
        <w:numPr>
          <w:ilvl w:val="0"/>
          <w:numId w:val="7"/>
        </w:numPr>
        <w:spacing w:after="0"/>
        <w:rPr>
          <w:lang w:val="en-CA"/>
        </w:rPr>
      </w:pPr>
      <w:r w:rsidRPr="000C3B43">
        <w:rPr>
          <w:lang w:val="en-CA"/>
        </w:rPr>
        <w:t>                      VF-114,    </w:t>
      </w:r>
      <w:r>
        <w:rPr>
          <w:lang w:val="en-CA"/>
        </w:rPr>
        <w:t>      Aardvarks               </w:t>
      </w:r>
      <w:r w:rsidRPr="000C3B43">
        <w:rPr>
          <w:lang w:val="en-CA"/>
        </w:rPr>
        <w:t>(F-14A</w:t>
      </w:r>
    </w:p>
    <w:p w:rsidR="000C3B43" w:rsidRPr="000C3B43" w:rsidRDefault="000C3B43" w:rsidP="000C3B43">
      <w:pPr>
        <w:numPr>
          <w:ilvl w:val="0"/>
          <w:numId w:val="7"/>
        </w:numPr>
        <w:spacing w:after="0"/>
        <w:rPr>
          <w:lang w:val="en-CA"/>
        </w:rPr>
      </w:pPr>
      <w:r w:rsidRPr="000C3B43">
        <w:rPr>
          <w:lang w:val="en-CA"/>
        </w:rPr>
        <w:t xml:space="preserve">                      VFA-15,        </w:t>
      </w:r>
      <w:proofErr w:type="spellStart"/>
      <w:r w:rsidRPr="000C3B43">
        <w:rPr>
          <w:lang w:val="en-CA"/>
        </w:rPr>
        <w:t>Valions</w:t>
      </w:r>
      <w:proofErr w:type="spellEnd"/>
      <w:r w:rsidRPr="000C3B43">
        <w:rPr>
          <w:lang w:val="en-CA"/>
        </w:rPr>
        <w:t>                      (F/A-18C)</w:t>
      </w:r>
    </w:p>
    <w:p w:rsidR="000C3B43" w:rsidRPr="000C3B43" w:rsidRDefault="000C3B43" w:rsidP="000C3B43">
      <w:pPr>
        <w:numPr>
          <w:ilvl w:val="0"/>
          <w:numId w:val="7"/>
        </w:numPr>
        <w:spacing w:after="0"/>
        <w:rPr>
          <w:lang w:val="en-CA"/>
        </w:rPr>
      </w:pPr>
      <w:r w:rsidRPr="000C3B43">
        <w:rPr>
          <w:lang w:val="en-CA"/>
        </w:rPr>
        <w:t>                      VFA-87,        Golden Warriors    </w:t>
      </w:r>
      <w:r>
        <w:rPr>
          <w:lang w:val="en-CA"/>
        </w:rPr>
        <w:t xml:space="preserve"> </w:t>
      </w:r>
      <w:r w:rsidRPr="000C3B43">
        <w:rPr>
          <w:lang w:val="en-CA"/>
        </w:rPr>
        <w:t>(F/A-18C (N))</w:t>
      </w:r>
    </w:p>
    <w:p w:rsidR="000C3B43" w:rsidRPr="000C3B43" w:rsidRDefault="000C3B43" w:rsidP="000C3B43">
      <w:pPr>
        <w:numPr>
          <w:ilvl w:val="0"/>
          <w:numId w:val="7"/>
        </w:numPr>
        <w:spacing w:after="0"/>
        <w:rPr>
          <w:lang w:val="en-CA"/>
        </w:rPr>
      </w:pPr>
      <w:r w:rsidRPr="000C3B43">
        <w:rPr>
          <w:lang w:val="en-CA"/>
        </w:rPr>
        <w:t>                      VMFA-533, Hawks    </w:t>
      </w:r>
      <w:r>
        <w:rPr>
          <w:lang w:val="en-CA"/>
        </w:rPr>
        <w:t>                    (F/A-18D)</w:t>
      </w:r>
      <w:r>
        <w:rPr>
          <w:lang w:val="en-CA"/>
        </w:rPr>
        <w:tab/>
      </w:r>
      <w:r>
        <w:rPr>
          <w:lang w:val="en-CA"/>
        </w:rPr>
        <w:tab/>
      </w:r>
      <w:r w:rsidRPr="000C3B43">
        <w:rPr>
          <w:lang w:val="en-CA"/>
        </w:rPr>
        <w:t>Until 25 Feb</w:t>
      </w:r>
    </w:p>
    <w:p w:rsidR="000C3B43" w:rsidRPr="000C3B43" w:rsidRDefault="000C3B43" w:rsidP="000C3B43">
      <w:pPr>
        <w:numPr>
          <w:ilvl w:val="0"/>
          <w:numId w:val="7"/>
        </w:numPr>
        <w:spacing w:after="0"/>
        <w:rPr>
          <w:lang w:val="en-CA"/>
        </w:rPr>
      </w:pPr>
      <w:r w:rsidRPr="000C3B43">
        <w:rPr>
          <w:lang w:val="en-CA"/>
        </w:rPr>
        <w:t>                      VA-145,        Swords</w:t>
      </w:r>
      <w:r>
        <w:rPr>
          <w:lang w:val="en-CA"/>
        </w:rPr>
        <w:t>men             (A-6E)</w:t>
      </w:r>
      <w:r>
        <w:rPr>
          <w:lang w:val="en-CA"/>
        </w:rPr>
        <w:tab/>
      </w:r>
      <w:r>
        <w:rPr>
          <w:lang w:val="en-CA"/>
        </w:rPr>
        <w:tab/>
      </w:r>
      <w:r w:rsidRPr="000C3B43">
        <w:rPr>
          <w:lang w:val="en-CA"/>
        </w:rPr>
        <w:t>From 27 Feb</w:t>
      </w:r>
    </w:p>
    <w:p w:rsidR="000C3B43" w:rsidRPr="000C3B43" w:rsidRDefault="000C3B43" w:rsidP="000C3B43">
      <w:pPr>
        <w:numPr>
          <w:ilvl w:val="0"/>
          <w:numId w:val="7"/>
        </w:numPr>
        <w:spacing w:after="0"/>
        <w:rPr>
          <w:lang w:val="en-CA"/>
        </w:rPr>
      </w:pPr>
      <w:r w:rsidRPr="000C3B43">
        <w:rPr>
          <w:lang w:val="en-CA"/>
        </w:rPr>
        <w:t xml:space="preserve">                      VAQ-141,     </w:t>
      </w:r>
      <w:proofErr w:type="spellStart"/>
      <w:r w:rsidRPr="000C3B43">
        <w:rPr>
          <w:lang w:val="en-CA"/>
        </w:rPr>
        <w:t>Shadowhawks</w:t>
      </w:r>
      <w:proofErr w:type="spellEnd"/>
      <w:r w:rsidRPr="000C3B43">
        <w:rPr>
          <w:lang w:val="en-CA"/>
        </w:rPr>
        <w:t xml:space="preserve">        </w:t>
      </w:r>
      <w:r>
        <w:rPr>
          <w:lang w:val="en-CA"/>
        </w:rPr>
        <w:t xml:space="preserve"> </w:t>
      </w:r>
      <w:r w:rsidRPr="000C3B43">
        <w:rPr>
          <w:lang w:val="en-CA"/>
        </w:rPr>
        <w:t>(EA-6B)</w:t>
      </w:r>
    </w:p>
    <w:p w:rsidR="000C3B43" w:rsidRPr="000C3B43" w:rsidRDefault="000C3B43" w:rsidP="000C3B43">
      <w:pPr>
        <w:numPr>
          <w:ilvl w:val="0"/>
          <w:numId w:val="7"/>
        </w:numPr>
        <w:spacing w:after="0"/>
        <w:rPr>
          <w:lang w:val="en-CA"/>
        </w:rPr>
      </w:pPr>
      <w:r w:rsidRPr="000C3B43">
        <w:rPr>
          <w:lang w:val="en-CA"/>
        </w:rPr>
        <w:t xml:space="preserve">                      VAQ-209,    Star Warriors          </w:t>
      </w:r>
      <w:r>
        <w:rPr>
          <w:lang w:val="en-CA"/>
        </w:rPr>
        <w:t xml:space="preserve">  </w:t>
      </w:r>
      <w:r w:rsidRPr="000C3B43">
        <w:rPr>
          <w:lang w:val="en-CA"/>
        </w:rPr>
        <w:t>(EA-6B)</w:t>
      </w:r>
      <w:r>
        <w:rPr>
          <w:lang w:val="en-CA"/>
        </w:rPr>
        <w:tab/>
      </w:r>
      <w:r>
        <w:rPr>
          <w:lang w:val="en-CA"/>
        </w:rPr>
        <w:tab/>
      </w:r>
      <w:bookmarkStart w:id="0" w:name="_GoBack"/>
      <w:bookmarkEnd w:id="0"/>
      <w:r w:rsidRPr="000C3B43">
        <w:rPr>
          <w:lang w:val="en-CA"/>
        </w:rPr>
        <w:t>Until 30 Feb</w:t>
      </w:r>
    </w:p>
    <w:p w:rsidR="000C3B43" w:rsidRPr="000C3B43" w:rsidRDefault="000C3B43" w:rsidP="000C3B43">
      <w:pPr>
        <w:numPr>
          <w:ilvl w:val="0"/>
          <w:numId w:val="7"/>
        </w:numPr>
        <w:spacing w:after="0"/>
        <w:rPr>
          <w:lang w:val="en-CA"/>
        </w:rPr>
      </w:pPr>
      <w:r w:rsidRPr="000C3B43">
        <w:rPr>
          <w:lang w:val="en-CA"/>
        </w:rPr>
        <w:t>                      VS-24,           Scouts                       (S-3B)</w:t>
      </w:r>
    </w:p>
    <w:p w:rsidR="000C3B43" w:rsidRPr="000C3B43" w:rsidRDefault="000C3B43" w:rsidP="000C3B43">
      <w:pPr>
        <w:numPr>
          <w:ilvl w:val="0"/>
          <w:numId w:val="7"/>
        </w:numPr>
        <w:spacing w:after="0"/>
        <w:rPr>
          <w:lang w:val="en-CA"/>
        </w:rPr>
      </w:pPr>
      <w:r w:rsidRPr="000C3B43">
        <w:rPr>
          <w:lang w:val="en-CA"/>
        </w:rPr>
        <w:t>                      VAW-121,    Bear Aces                 (E-2C)</w:t>
      </w:r>
    </w:p>
    <w:p w:rsidR="000C3B43" w:rsidRPr="000C3B43" w:rsidRDefault="000C3B43" w:rsidP="000C3B43">
      <w:pPr>
        <w:numPr>
          <w:ilvl w:val="0"/>
          <w:numId w:val="7"/>
        </w:numPr>
        <w:spacing w:after="0"/>
        <w:rPr>
          <w:lang w:val="en-CA"/>
        </w:rPr>
      </w:pPr>
      <w:r w:rsidRPr="000C3B43">
        <w:rPr>
          <w:lang w:val="en-CA"/>
        </w:rPr>
        <w:t xml:space="preserve">                      VQ-6 (El),     Black Ravens           </w:t>
      </w:r>
      <w:r>
        <w:rPr>
          <w:lang w:val="en-CA"/>
        </w:rPr>
        <w:t xml:space="preserve"> </w:t>
      </w:r>
      <w:r w:rsidRPr="000C3B43">
        <w:rPr>
          <w:lang w:val="en-CA"/>
        </w:rPr>
        <w:t>(ES-3A)</w:t>
      </w:r>
    </w:p>
    <w:p w:rsidR="000C3B43" w:rsidRPr="000C3B43" w:rsidRDefault="000C3B43" w:rsidP="000C3B43">
      <w:pPr>
        <w:numPr>
          <w:ilvl w:val="0"/>
          <w:numId w:val="7"/>
        </w:numPr>
        <w:spacing w:after="0"/>
        <w:rPr>
          <w:lang w:val="en-CA"/>
        </w:rPr>
      </w:pPr>
      <w:r w:rsidRPr="000C3B43">
        <w:rPr>
          <w:lang w:val="en-CA"/>
        </w:rPr>
        <w:t>                      HS-3,            Tridents                    (SH-60F &amp; HH60H)</w:t>
      </w:r>
    </w:p>
    <w:p w:rsidR="000C3B43" w:rsidRPr="000C3B43" w:rsidRDefault="000C3B43" w:rsidP="000C3B43">
      <w:pPr>
        <w:numPr>
          <w:ilvl w:val="0"/>
          <w:numId w:val="7"/>
        </w:numPr>
        <w:spacing w:after="0"/>
        <w:rPr>
          <w:lang w:val="en-CA"/>
        </w:rPr>
      </w:pPr>
      <w:r w:rsidRPr="000C3B43">
        <w:rPr>
          <w:lang w:val="en-CA"/>
        </w:rPr>
        <w:t>        CG-20 Richmond K Turner</w:t>
      </w:r>
    </w:p>
    <w:p w:rsidR="000C3B43" w:rsidRPr="000C3B43" w:rsidRDefault="000C3B43" w:rsidP="000C3B43">
      <w:pPr>
        <w:numPr>
          <w:ilvl w:val="0"/>
          <w:numId w:val="7"/>
        </w:numPr>
        <w:spacing w:after="0"/>
        <w:rPr>
          <w:lang w:val="en-CA"/>
        </w:rPr>
      </w:pPr>
      <w:r w:rsidRPr="000C3B43">
        <w:rPr>
          <w:lang w:val="en-CA"/>
        </w:rPr>
        <w:t>        CG-60 Normandy</w:t>
      </w:r>
    </w:p>
    <w:p w:rsidR="000C3B43" w:rsidRPr="000C3B43" w:rsidRDefault="000C3B43" w:rsidP="000C3B43">
      <w:pPr>
        <w:numPr>
          <w:ilvl w:val="0"/>
          <w:numId w:val="7"/>
        </w:numPr>
        <w:spacing w:after="0"/>
        <w:rPr>
          <w:lang w:val="en-CA"/>
        </w:rPr>
      </w:pPr>
      <w:r w:rsidRPr="000C3B43">
        <w:rPr>
          <w:lang w:val="en-CA"/>
        </w:rPr>
        <w:lastRenderedPageBreak/>
        <w:t>        CG-66 Hue City</w:t>
      </w:r>
    </w:p>
    <w:p w:rsidR="000C3B43" w:rsidRPr="000C3B43" w:rsidRDefault="000C3B43" w:rsidP="000C3B43">
      <w:pPr>
        <w:numPr>
          <w:ilvl w:val="0"/>
          <w:numId w:val="7"/>
        </w:numPr>
        <w:spacing w:after="0"/>
        <w:rPr>
          <w:lang w:val="en-CA"/>
        </w:rPr>
      </w:pPr>
      <w:r w:rsidRPr="000C3B43">
        <w:rPr>
          <w:lang w:val="en-CA"/>
        </w:rPr>
        <w:t>        DDG-55 Stout</w:t>
      </w:r>
    </w:p>
    <w:p w:rsidR="000C3B43" w:rsidRPr="000C3B43" w:rsidRDefault="000C3B43" w:rsidP="000C3B43">
      <w:pPr>
        <w:numPr>
          <w:ilvl w:val="0"/>
          <w:numId w:val="7"/>
        </w:numPr>
        <w:spacing w:after="0"/>
        <w:rPr>
          <w:lang w:val="en-CA"/>
        </w:rPr>
      </w:pPr>
      <w:r w:rsidRPr="000C3B43">
        <w:rPr>
          <w:lang w:val="en-CA"/>
        </w:rPr>
        <w:t>        DDG-995 Scott</w:t>
      </w:r>
    </w:p>
    <w:p w:rsidR="000C3B43" w:rsidRPr="000C3B43" w:rsidRDefault="000C3B43" w:rsidP="000C3B43">
      <w:pPr>
        <w:numPr>
          <w:ilvl w:val="0"/>
          <w:numId w:val="7"/>
        </w:numPr>
        <w:spacing w:after="0"/>
        <w:rPr>
          <w:lang w:val="en-CA"/>
        </w:rPr>
      </w:pPr>
      <w:r w:rsidRPr="000C3B43">
        <w:rPr>
          <w:lang w:val="en-CA"/>
        </w:rPr>
        <w:t>        FFG-50 Taylor</w:t>
      </w:r>
    </w:p>
    <w:p w:rsidR="000C3B43" w:rsidRPr="000C3B43" w:rsidRDefault="000C3B43" w:rsidP="000C3B43">
      <w:pPr>
        <w:numPr>
          <w:ilvl w:val="0"/>
          <w:numId w:val="7"/>
        </w:numPr>
        <w:spacing w:after="0"/>
        <w:rPr>
          <w:lang w:val="en-CA"/>
        </w:rPr>
      </w:pPr>
      <w:r w:rsidRPr="000C3B43">
        <w:rPr>
          <w:lang w:val="en-CA"/>
        </w:rPr>
        <w:t>        FFG-58 Samuel B Roberts</w:t>
      </w:r>
    </w:p>
    <w:p w:rsidR="000C3B43" w:rsidRPr="000C3B43" w:rsidRDefault="000C3B43" w:rsidP="000C3B43">
      <w:pPr>
        <w:numPr>
          <w:ilvl w:val="0"/>
          <w:numId w:val="7"/>
        </w:numPr>
        <w:spacing w:after="0"/>
        <w:rPr>
          <w:lang w:val="en-CA"/>
        </w:rPr>
      </w:pPr>
      <w:r w:rsidRPr="000C3B43">
        <w:rPr>
          <w:lang w:val="en-CA"/>
        </w:rPr>
        <w:t>        FFH-330 Halifax  (CAN)</w:t>
      </w:r>
    </w:p>
    <w:p w:rsidR="0002206D" w:rsidRPr="000C3B43" w:rsidRDefault="0002206D" w:rsidP="000C3B43">
      <w:pPr>
        <w:spacing w:after="0"/>
        <w:rPr>
          <w:lang w:val="en-CA"/>
        </w:rPr>
      </w:pPr>
    </w:p>
    <w:p w:rsidR="00B00801" w:rsidRPr="002D3CBE" w:rsidRDefault="00B00801" w:rsidP="00FD47BF">
      <w:pPr>
        <w:spacing w:after="0"/>
        <w:rPr>
          <w:lang w:val="en-CA"/>
        </w:rPr>
      </w:pPr>
    </w:p>
    <w:sectPr w:rsidR="00B00801" w:rsidRPr="002D3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B76305"/>
    <w:multiLevelType w:val="multilevel"/>
    <w:tmpl w:val="1C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903CB"/>
    <w:multiLevelType w:val="multilevel"/>
    <w:tmpl w:val="86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AC1780C"/>
    <w:multiLevelType w:val="multilevel"/>
    <w:tmpl w:val="7EB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EA5F90"/>
    <w:multiLevelType w:val="hybridMultilevel"/>
    <w:tmpl w:val="CD387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F84268C"/>
    <w:multiLevelType w:val="multilevel"/>
    <w:tmpl w:val="182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222DA4"/>
    <w:multiLevelType w:val="multilevel"/>
    <w:tmpl w:val="64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0C3B43"/>
    <w:rsid w:val="00111A34"/>
    <w:rsid w:val="00116E63"/>
    <w:rsid w:val="00155CD0"/>
    <w:rsid w:val="001E7D5E"/>
    <w:rsid w:val="001F2FB2"/>
    <w:rsid w:val="002D3CBE"/>
    <w:rsid w:val="00367549"/>
    <w:rsid w:val="00394278"/>
    <w:rsid w:val="003E47A9"/>
    <w:rsid w:val="005B51F5"/>
    <w:rsid w:val="005E4E9D"/>
    <w:rsid w:val="006C0133"/>
    <w:rsid w:val="00761549"/>
    <w:rsid w:val="00767F9D"/>
    <w:rsid w:val="00851FC9"/>
    <w:rsid w:val="008B1F56"/>
    <w:rsid w:val="009D161B"/>
    <w:rsid w:val="00A20A13"/>
    <w:rsid w:val="00AD3F19"/>
    <w:rsid w:val="00B00801"/>
    <w:rsid w:val="00B346CF"/>
    <w:rsid w:val="00B835F6"/>
    <w:rsid w:val="00BA3449"/>
    <w:rsid w:val="00C13256"/>
    <w:rsid w:val="00C6282D"/>
    <w:rsid w:val="00C7775A"/>
    <w:rsid w:val="00CE0559"/>
    <w:rsid w:val="00D57FEB"/>
    <w:rsid w:val="00DE3E60"/>
    <w:rsid w:val="00E123E5"/>
    <w:rsid w:val="00E23E69"/>
    <w:rsid w:val="00E44202"/>
    <w:rsid w:val="00E604F7"/>
    <w:rsid w:val="00EE0A88"/>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141">
      <w:bodyDiv w:val="1"/>
      <w:marLeft w:val="0"/>
      <w:marRight w:val="0"/>
      <w:marTop w:val="0"/>
      <w:marBottom w:val="0"/>
      <w:divBdr>
        <w:top w:val="none" w:sz="0" w:space="0" w:color="auto"/>
        <w:left w:val="none" w:sz="0" w:space="0" w:color="auto"/>
        <w:bottom w:val="none" w:sz="0" w:space="0" w:color="auto"/>
        <w:right w:val="none" w:sz="0" w:space="0" w:color="auto"/>
      </w:divBdr>
    </w:div>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889270256">
      <w:bodyDiv w:val="1"/>
      <w:marLeft w:val="0"/>
      <w:marRight w:val="0"/>
      <w:marTop w:val="0"/>
      <w:marBottom w:val="0"/>
      <w:divBdr>
        <w:top w:val="none" w:sz="0" w:space="0" w:color="auto"/>
        <w:left w:val="none" w:sz="0" w:space="0" w:color="auto"/>
        <w:bottom w:val="none" w:sz="0" w:space="0" w:color="auto"/>
        <w:right w:val="none" w:sz="0" w:space="0" w:color="auto"/>
      </w:divBdr>
    </w:div>
    <w:div w:id="905653047">
      <w:bodyDiv w:val="1"/>
      <w:marLeft w:val="0"/>
      <w:marRight w:val="0"/>
      <w:marTop w:val="0"/>
      <w:marBottom w:val="0"/>
      <w:divBdr>
        <w:top w:val="none" w:sz="0" w:space="0" w:color="auto"/>
        <w:left w:val="none" w:sz="0" w:space="0" w:color="auto"/>
        <w:bottom w:val="none" w:sz="0" w:space="0" w:color="auto"/>
        <w:right w:val="none" w:sz="0" w:space="0" w:color="auto"/>
      </w:divBdr>
    </w:div>
    <w:div w:id="1511335096">
      <w:bodyDiv w:val="1"/>
      <w:marLeft w:val="0"/>
      <w:marRight w:val="0"/>
      <w:marTop w:val="0"/>
      <w:marBottom w:val="0"/>
      <w:divBdr>
        <w:top w:val="none" w:sz="0" w:space="0" w:color="auto"/>
        <w:left w:val="none" w:sz="0" w:space="0" w:color="auto"/>
        <w:bottom w:val="none" w:sz="0" w:space="0" w:color="auto"/>
        <w:right w:val="none" w:sz="0" w:space="0" w:color="auto"/>
      </w:divBdr>
    </w:div>
    <w:div w:id="1874884925">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82EABEC0.dotm</Template>
  <TotalTime>5</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2019-02-04T16:40:00Z</dcterms:created>
  <dcterms:modified xsi:type="dcterms:W3CDTF">2019-02-04T16:45:00Z</dcterms:modified>
</cp:coreProperties>
</file>